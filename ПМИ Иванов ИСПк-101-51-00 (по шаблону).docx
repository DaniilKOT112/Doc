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E280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  <w:bookmarkStart w:id="0" w:name="_Hlk105781736"/>
      <w:r w:rsidRPr="0076615D">
        <w:rPr>
          <w:rFonts w:eastAsia="Times New Roman" w:cs="Times New Roman"/>
          <w:noProof/>
          <w:szCs w:val="24"/>
        </w:rPr>
        <w:drawing>
          <wp:inline distT="0" distB="0" distL="0" distR="0" wp14:anchorId="6A082B16" wp14:editId="5669CFEB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16CD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14:paraId="251C8932" w14:textId="60E301EE" w:rsidR="008620E2" w:rsidRPr="0076615D" w:rsidRDefault="0078043C" w:rsidP="008620E2">
      <w:pPr>
        <w:spacing w:before="0" w:line="240" w:lineRule="auto"/>
        <w:ind w:left="4678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</w:t>
      </w:r>
      <w:r w:rsidR="00E4694F">
        <w:rPr>
          <w:rFonts w:eastAsia="Times New Roman" w:cs="Times New Roman"/>
          <w:szCs w:val="24"/>
        </w:rPr>
        <w:t xml:space="preserve">   </w:t>
      </w:r>
      <w:r>
        <w:rPr>
          <w:rFonts w:eastAsia="Times New Roman" w:cs="Times New Roman"/>
          <w:szCs w:val="24"/>
        </w:rPr>
        <w:t xml:space="preserve">  </w:t>
      </w:r>
      <w:r w:rsidR="008620E2" w:rsidRPr="0076615D">
        <w:rPr>
          <w:rFonts w:eastAsia="Times New Roman" w:cs="Times New Roman"/>
          <w:szCs w:val="24"/>
        </w:rPr>
        <w:t>УТВЕРЖДАЮ</w:t>
      </w:r>
    </w:p>
    <w:p w14:paraId="52C80B05" w14:textId="6C9D5B9C" w:rsidR="008620E2" w:rsidRPr="0076615D" w:rsidRDefault="0078043C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      </w:t>
      </w:r>
      <w:r w:rsidR="00E4694F">
        <w:rPr>
          <w:rFonts w:eastAsia="Times New Roman" w:cs="Times New Roman"/>
          <w:bCs/>
          <w:szCs w:val="24"/>
        </w:rPr>
        <w:t xml:space="preserve">    </w:t>
      </w:r>
      <w:r>
        <w:rPr>
          <w:rFonts w:eastAsia="Times New Roman" w:cs="Times New Roman"/>
          <w:bCs/>
          <w:szCs w:val="24"/>
        </w:rPr>
        <w:t xml:space="preserve">  </w:t>
      </w:r>
      <w:r w:rsidR="008620E2" w:rsidRPr="0076615D">
        <w:rPr>
          <w:rFonts w:eastAsia="Times New Roman" w:cs="Times New Roman"/>
          <w:bCs/>
          <w:szCs w:val="24"/>
        </w:rPr>
        <w:t>Преподаватель по профильной дисциплине</w:t>
      </w:r>
    </w:p>
    <w:p w14:paraId="5F5BA012" w14:textId="77777777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bCs/>
          <w:szCs w:val="24"/>
        </w:rPr>
      </w:pPr>
    </w:p>
    <w:p w14:paraId="5918C9E6" w14:textId="39B285E1" w:rsidR="008620E2" w:rsidRPr="0076615D" w:rsidRDefault="0078043C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</w:t>
      </w:r>
      <w:r w:rsidR="00E4694F">
        <w:rPr>
          <w:rFonts w:eastAsia="Times New Roman" w:cs="Times New Roman"/>
          <w:szCs w:val="24"/>
        </w:rPr>
        <w:t xml:space="preserve">   </w:t>
      </w:r>
      <w:r w:rsidR="008620E2" w:rsidRPr="0076615D">
        <w:rPr>
          <w:rFonts w:eastAsia="Times New Roman" w:cs="Times New Roman"/>
          <w:szCs w:val="24"/>
        </w:rPr>
        <w:t>_________________________________</w:t>
      </w:r>
    </w:p>
    <w:p w14:paraId="270663F5" w14:textId="77777777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caps/>
          <w:szCs w:val="24"/>
          <w:vertAlign w:val="superscript"/>
        </w:rPr>
      </w:pPr>
      <w:r w:rsidRPr="0076615D">
        <w:rPr>
          <w:rFonts w:eastAsia="Times New Roman" w:cs="Times New Roman"/>
          <w:i/>
          <w:szCs w:val="24"/>
          <w:vertAlign w:val="superscript"/>
        </w:rPr>
        <w:t>(должность, ФИО</w:t>
      </w:r>
      <w:r w:rsidRPr="0076615D">
        <w:rPr>
          <w:rFonts w:eastAsia="Times New Roman" w:cs="Times New Roman"/>
          <w:i/>
          <w:caps/>
          <w:szCs w:val="24"/>
          <w:vertAlign w:val="superscript"/>
        </w:rPr>
        <w:t>)</w:t>
      </w:r>
    </w:p>
    <w:p w14:paraId="3B357AF5" w14:textId="77777777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caps/>
          <w:szCs w:val="24"/>
          <w:vertAlign w:val="superscript"/>
        </w:rPr>
      </w:pPr>
    </w:p>
    <w:p w14:paraId="0DBAD163" w14:textId="35FD385A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3828" w:firstLine="0"/>
        <w:contextualSpacing w:val="0"/>
        <w:jc w:val="center"/>
        <w:rPr>
          <w:rFonts w:eastAsia="Times New Roman" w:cs="Times New Roman"/>
          <w:caps/>
          <w:szCs w:val="24"/>
        </w:rPr>
      </w:pPr>
      <w:r w:rsidRPr="0076615D">
        <w:rPr>
          <w:rFonts w:eastAsia="Times New Roman" w:cs="Times New Roman"/>
          <w:caps/>
          <w:szCs w:val="24"/>
        </w:rPr>
        <w:t xml:space="preserve">         </w:t>
      </w:r>
      <w:r w:rsidR="00E4694F">
        <w:rPr>
          <w:rFonts w:eastAsia="Times New Roman" w:cs="Times New Roman"/>
          <w:caps/>
          <w:szCs w:val="24"/>
        </w:rPr>
        <w:t xml:space="preserve">   </w:t>
      </w:r>
      <w:r w:rsidRPr="0076615D">
        <w:rPr>
          <w:rFonts w:eastAsia="Times New Roman" w:cs="Times New Roman"/>
          <w:caps/>
          <w:szCs w:val="24"/>
        </w:rPr>
        <w:t xml:space="preserve"> _________________________________</w:t>
      </w:r>
    </w:p>
    <w:p w14:paraId="52FF8846" w14:textId="77777777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szCs w:val="24"/>
          <w:vertAlign w:val="superscript"/>
        </w:rPr>
      </w:pPr>
      <w:r w:rsidRPr="0076615D">
        <w:rPr>
          <w:rFonts w:eastAsia="Times New Roman" w:cs="Times New Roman"/>
          <w:i/>
          <w:szCs w:val="24"/>
          <w:vertAlign w:val="superscript"/>
        </w:rPr>
        <w:t>(Подпись)</w:t>
      </w:r>
    </w:p>
    <w:p w14:paraId="301BBFF2" w14:textId="12ED63A9" w:rsidR="008620E2" w:rsidRPr="0076615D" w:rsidRDefault="00E4694F" w:rsidP="008620E2">
      <w:pPr>
        <w:spacing w:before="0" w:line="240" w:lineRule="auto"/>
        <w:ind w:left="5245" w:firstLine="0"/>
        <w:contextualSpacing w:val="0"/>
        <w:jc w:val="left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</w:t>
      </w:r>
      <w:r w:rsidR="008620E2" w:rsidRPr="0076615D">
        <w:rPr>
          <w:rFonts w:eastAsia="Times New Roman" w:cs="Times New Roman"/>
          <w:szCs w:val="24"/>
        </w:rPr>
        <w:t>Дата «__» ___________ 202_ год</w:t>
      </w:r>
    </w:p>
    <w:p w14:paraId="339F6A93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14:paraId="05C86412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bCs/>
          <w:szCs w:val="24"/>
        </w:rPr>
      </w:pPr>
    </w:p>
    <w:p w14:paraId="73B3B1C5" w14:textId="34F98C04" w:rsidR="008620E2" w:rsidRPr="005B46B8" w:rsidRDefault="00FC6309" w:rsidP="149E1C00">
      <w:pPr>
        <w:spacing w:before="0"/>
        <w:ind w:firstLine="0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Информационная система учета животных в приютах</w:t>
      </w:r>
    </w:p>
    <w:p w14:paraId="4FB7CB5A" w14:textId="77777777" w:rsidR="008620E2" w:rsidRPr="000E5207" w:rsidRDefault="008620E2" w:rsidP="000E5207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0E5207"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59010E0A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14:paraId="18848760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bCs/>
          <w:szCs w:val="24"/>
        </w:rPr>
      </w:pPr>
    </w:p>
    <w:p w14:paraId="2F4A3D60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8620E2" w:rsidRPr="0076615D" w14:paraId="70ACE1A5" w14:textId="77777777" w:rsidTr="00181F0F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215B00" w14:textId="3CF185A3" w:rsidR="008620E2" w:rsidRPr="0076615D" w:rsidRDefault="005B46B8" w:rsidP="008620E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Иванов Даниил Сергеевич</w:t>
            </w:r>
          </w:p>
        </w:tc>
      </w:tr>
      <w:tr w:rsidR="008620E2" w:rsidRPr="0076615D" w14:paraId="067F6355" w14:textId="77777777" w:rsidTr="00181F0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595E32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6615D">
              <w:rPr>
                <w:rFonts w:eastAsia="Times New Roman" w:cs="Times New Roman"/>
                <w:i/>
                <w:szCs w:val="24"/>
              </w:rPr>
              <w:t>(Ф.И.О. обучающегося)</w:t>
            </w:r>
          </w:p>
        </w:tc>
      </w:tr>
      <w:tr w:rsidR="008620E2" w:rsidRPr="0076615D" w14:paraId="3DC8F795" w14:textId="77777777" w:rsidTr="00181F0F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126C13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8620E2" w:rsidRPr="0076615D" w14:paraId="5B111527" w14:textId="77777777" w:rsidTr="00181F0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CEF16F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6615D">
              <w:rPr>
                <w:rFonts w:eastAsia="Times New Roman" w:cs="Times New Roman"/>
                <w:i/>
                <w:szCs w:val="24"/>
              </w:rPr>
              <w:t>(специальность)</w:t>
            </w:r>
          </w:p>
        </w:tc>
      </w:tr>
      <w:tr w:rsidR="008620E2" w:rsidRPr="0076615D" w14:paraId="7E50EF5A" w14:textId="77777777" w:rsidTr="00181F0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9654D3D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8620E2" w:rsidRPr="0076615D" w14:paraId="535219EB" w14:textId="77777777" w:rsidTr="00181F0F">
        <w:trPr>
          <w:trHeight w:val="283"/>
          <w:jc w:val="center"/>
        </w:trPr>
        <w:tc>
          <w:tcPr>
            <w:tcW w:w="3402" w:type="dxa"/>
            <w:vAlign w:val="center"/>
            <w:hideMark/>
          </w:tcPr>
          <w:p w14:paraId="01FB59DE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22B34B07" w14:textId="1271487F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ИСПк-</w:t>
            </w:r>
            <w:r w:rsidR="00FC6309">
              <w:rPr>
                <w:rFonts w:eastAsia="Times New Roman" w:cs="Times New Roman"/>
                <w:szCs w:val="24"/>
              </w:rPr>
              <w:t>3</w:t>
            </w:r>
            <w:r w:rsidR="005B46B8">
              <w:rPr>
                <w:rFonts w:eastAsia="Times New Roman" w:cs="Times New Roman"/>
                <w:szCs w:val="24"/>
              </w:rPr>
              <w:t>01</w:t>
            </w:r>
            <w:r w:rsidRPr="0076615D">
              <w:rPr>
                <w:rFonts w:eastAsia="Times New Roman" w:cs="Times New Roman"/>
                <w:szCs w:val="24"/>
              </w:rPr>
              <w:t>-5</w:t>
            </w:r>
            <w:r w:rsidR="005B46B8">
              <w:rPr>
                <w:rFonts w:eastAsia="Times New Roman" w:cs="Times New Roman"/>
                <w:szCs w:val="24"/>
              </w:rPr>
              <w:t>1</w:t>
            </w:r>
            <w:r w:rsidRPr="0076615D">
              <w:rPr>
                <w:rFonts w:eastAsia="Times New Roman" w:cs="Times New Roman"/>
                <w:szCs w:val="24"/>
              </w:rPr>
              <w:t>-00</w:t>
            </w:r>
          </w:p>
        </w:tc>
      </w:tr>
      <w:tr w:rsidR="008620E2" w:rsidRPr="0076615D" w14:paraId="519793EC" w14:textId="77777777" w:rsidTr="00181F0F">
        <w:trPr>
          <w:trHeight w:val="283"/>
          <w:jc w:val="center"/>
        </w:trPr>
        <w:tc>
          <w:tcPr>
            <w:tcW w:w="3402" w:type="dxa"/>
            <w:vAlign w:val="center"/>
          </w:tcPr>
          <w:p w14:paraId="0FB93D11" w14:textId="77777777" w:rsidR="008620E2" w:rsidRPr="0076615D" w:rsidRDefault="008620E2" w:rsidP="008620E2">
            <w:pPr>
              <w:spacing w:before="0" w:line="240" w:lineRule="auto"/>
              <w:ind w:firstLine="5421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686FD8" w14:textId="77777777" w:rsidR="008620E2" w:rsidRPr="0076615D" w:rsidRDefault="008620E2" w:rsidP="008620E2">
            <w:pPr>
              <w:spacing w:before="0" w:line="240" w:lineRule="auto"/>
              <w:ind w:firstLine="5421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14:paraId="3F12B880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C3CD254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545DB376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9BA92A1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7597FF61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632D24B9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55E6AA0B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0D1643DD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A361CED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790066F1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1F7A2A42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CB3DF73" w14:textId="3206D18C" w:rsidR="008620E2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4AA1B0FD" w14:textId="380FBE8A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4F0D8BCC" w14:textId="55B8FEE1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3516DB8D" w14:textId="48F17395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71EC0048" w14:textId="05D3AC3E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4837129" w14:textId="6198F2EE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36396005" w14:textId="52257A7B" w:rsidR="0078043C" w:rsidRDefault="0078043C" w:rsidP="000E5207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Cs w:val="24"/>
        </w:rPr>
      </w:pPr>
    </w:p>
    <w:p w14:paraId="01B34E1E" w14:textId="77777777" w:rsidR="0078043C" w:rsidRPr="0076615D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0B8FFE78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2E220435" w14:textId="00CBCC9B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76615D">
        <w:rPr>
          <w:rFonts w:eastAsia="Times New Roman" w:cs="Times New Roman"/>
          <w:szCs w:val="24"/>
        </w:rPr>
        <w:t>Киров, 202</w:t>
      </w:r>
      <w:r w:rsidR="00FC6309">
        <w:rPr>
          <w:rFonts w:eastAsia="Times New Roman" w:cs="Times New Roman"/>
          <w:szCs w:val="24"/>
        </w:rPr>
        <w:t>4</w:t>
      </w:r>
      <w:r w:rsidRPr="0076615D">
        <w:rPr>
          <w:rFonts w:eastAsia="Times New Roman" w:cs="Times New Roman"/>
          <w:szCs w:val="24"/>
        </w:rPr>
        <w:t>г.</w:t>
      </w:r>
    </w:p>
    <w:bookmarkEnd w:id="0"/>
    <w:p w14:paraId="7855B0C1" w14:textId="77777777" w:rsidR="008620E2" w:rsidRDefault="008620E2" w:rsidP="008620E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  <w:sectPr w:rsidR="008620E2" w:rsidSect="00C1681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134" w:header="708" w:footer="708" w:gutter="0"/>
          <w:pgNumType w:start="69"/>
          <w:cols w:space="708"/>
          <w:titlePg/>
          <w:docGrid w:linePitch="381"/>
        </w:sectPr>
      </w:pPr>
    </w:p>
    <w:p w14:paraId="40667345" w14:textId="558F5FA9" w:rsidR="008620E2" w:rsidRPr="0076615D" w:rsidRDefault="008620E2" w:rsidP="00B54173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  <w:r w:rsidRPr="0076615D">
        <w:rPr>
          <w:rFonts w:eastAsia="Times New Roman" w:cs="Times New Roman"/>
          <w:b/>
          <w:bCs/>
          <w:szCs w:val="24"/>
        </w:rPr>
        <w:lastRenderedPageBreak/>
        <w:t>Аннотация</w:t>
      </w:r>
    </w:p>
    <w:p w14:paraId="7A0DD134" w14:textId="784EB1E3" w:rsidR="005B46B8" w:rsidRPr="005B46B8" w:rsidRDefault="005B46B8" w:rsidP="005B46B8">
      <w:pPr>
        <w:suppressAutoHyphens/>
        <w:spacing w:before="120" w:after="120"/>
        <w:rPr>
          <w:rFonts w:eastAsia="Times New Roman" w:cs="Times New Roman"/>
          <w:color w:val="000000"/>
          <w:szCs w:val="24"/>
          <w:lang w:eastAsia="zh-CN" w:bidi="en-US"/>
        </w:rPr>
      </w:pPr>
      <w:r w:rsidRPr="005B46B8">
        <w:rPr>
          <w:rFonts w:eastAsia="Times New Roman" w:cs="Times New Roman"/>
          <w:color w:val="000000"/>
          <w:szCs w:val="24"/>
          <w:lang w:eastAsia="zh-CN" w:bidi="en-US"/>
        </w:rPr>
        <w:t xml:space="preserve">Настоящая Программа и методика испытаний информационной системы </w:t>
      </w:r>
      <w:r w:rsidR="00FC6309">
        <w:rPr>
          <w:rFonts w:eastAsia="Times New Roman" w:cs="Times New Roman"/>
          <w:color w:val="000000"/>
          <w:szCs w:val="24"/>
          <w:lang w:eastAsia="zh-CN" w:bidi="en-US"/>
        </w:rPr>
        <w:t xml:space="preserve">учета животных в приютах </w:t>
      </w:r>
      <w:r w:rsidRPr="005B46B8">
        <w:rPr>
          <w:rFonts w:eastAsia="Times New Roman" w:cs="Times New Roman"/>
          <w:color w:val="000000"/>
          <w:szCs w:val="24"/>
          <w:lang w:eastAsia="zh-CN" w:bidi="en-US"/>
        </w:rPr>
        <w:t>предназначена для проверки выполнения заданных функций, определения и проверки соответствия требованиям технического задания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7F1FAB6D" w14:textId="77777777" w:rsidR="005B46B8" w:rsidRPr="005B46B8" w:rsidRDefault="005B46B8" w:rsidP="005B46B8">
      <w:pPr>
        <w:suppressAutoHyphens/>
        <w:spacing w:before="120" w:after="120"/>
        <w:rPr>
          <w:rFonts w:eastAsia="Times New Roman" w:cs="Times New Roman"/>
          <w:color w:val="000000"/>
          <w:szCs w:val="24"/>
          <w:lang w:eastAsia="zh-CN" w:bidi="en-US"/>
        </w:rPr>
      </w:pPr>
      <w:r w:rsidRPr="005B46B8">
        <w:rPr>
          <w:rFonts w:eastAsia="Times New Roman" w:cs="Times New Roman"/>
          <w:color w:val="000000"/>
          <w:szCs w:val="24"/>
          <w:lang w:eastAsia="zh-CN" w:bidi="en-US"/>
        </w:rPr>
        <w:t>Программа и методика испытаний разработана в соответствии с требованиями ГОСТ 34.603-92, РД 50-34.698-90.</w:t>
      </w:r>
    </w:p>
    <w:p w14:paraId="0490C5B9" w14:textId="676CEDE4" w:rsidR="008620E2" w:rsidRPr="0076615D" w:rsidRDefault="009B0EEA" w:rsidP="008620E2">
      <w:pPr>
        <w:jc w:val="center"/>
        <w:rPr>
          <w:b/>
          <w:sz w:val="22"/>
          <w:szCs w:val="24"/>
        </w:rPr>
      </w:pPr>
      <w:r w:rsidRPr="0076615D">
        <w:rPr>
          <w:b/>
          <w:sz w:val="22"/>
          <w:szCs w:val="24"/>
        </w:rPr>
        <w:br w:type="page"/>
      </w:r>
    </w:p>
    <w:p w14:paraId="702BFD21" w14:textId="0EC26C78" w:rsidR="00E721B1" w:rsidRDefault="008620E2" w:rsidP="00BF1A6E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76615D">
        <w:rPr>
          <w:rFonts w:eastAsia="Times New Roman" w:cs="Times New Roman"/>
          <w:b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zh-CN"/>
        </w:rPr>
        <w:id w:val="-1757286934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4DDE4260" w14:textId="77777777" w:rsidR="00E721B1" w:rsidRPr="00BF1A6E" w:rsidRDefault="00E721B1" w:rsidP="00E721B1">
          <w:pPr>
            <w:pStyle w:val="afb"/>
            <w:spacing w:line="276" w:lineRule="auto"/>
            <w:rPr>
              <w:rFonts w:ascii="Times New Roman" w:eastAsia="Times New Roman" w:hAnsi="Times New Roman" w:cs="Times New Roman"/>
              <w:color w:val="000000" w:themeColor="text1"/>
              <w:szCs w:val="24"/>
            </w:rPr>
          </w:pPr>
        </w:p>
        <w:p w14:paraId="55087CDB" w14:textId="19705DF6" w:rsidR="00E721B1" w:rsidRPr="00BF1A6E" w:rsidRDefault="00E721B1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BF1A6E"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BF1A6E"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BF1A6E"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37511833" w:history="1"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</w:t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Объект испытаний</w:t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_Toc137511833 \h </w:instrText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AAB334" w14:textId="22A74743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4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1.1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Наименование системы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_Toc137511834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A99CF8" w14:textId="4B062FD6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5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1.2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Область применения приложения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_Toc137511835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F7B016" w14:textId="4EF1E952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6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1.3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Условное обозначение приложения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_Toc137511836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2AF53D" w14:textId="056782E3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7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2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Цель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_Toc137511837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0EF64F" w14:textId="24846816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8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Общие положения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_Toc137511838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C03AD" w14:textId="34DB4C7F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9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3.1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Перечень руководящих документов, на основании которых проводятся испытания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_Toc137511839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F5C88E" w14:textId="2F374710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0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3.2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Место и продолжительность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_Toc137511840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1BDF15" w14:textId="36A5E28B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1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3.3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Организации, участвующие в испытаниях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_Toc137511841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49E6E6" w14:textId="1BE86C97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2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3.4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Перечень предъявляемых на испытания документов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_Toc137511842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2BB6DB" w14:textId="542CE65F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3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4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Объём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_Toc137511843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6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12DD55" w14:textId="6316B93D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4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4.1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Перечень этапов испытаний и проверок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_Toc137511844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6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C1BD53" w14:textId="06ABB15D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5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4.2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Испытания Программы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_Toc137511845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6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8902E1" w14:textId="2454EAC8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6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Методика проведения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_Toc137511846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7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403088" w14:textId="5DC68E05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7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6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Требования по испытаниям программных средств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_Toc137511847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11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928D21" w14:textId="0F9872EF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8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7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Перечень работ, проводимых после завершения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_Toc137511848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12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3CD58C" w14:textId="5B3B12FB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9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8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Условия и порядок проведения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_Toc137511849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13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D93C4B" w14:textId="5AC118D3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50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9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Материально-техническое обеспечение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_Toc137511850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14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EADA52" w14:textId="0F7351F2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51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10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Метрологическое обеспечение испытаний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_Toc137511851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15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C643CB" w14:textId="0D091AF8" w:rsidR="00E721B1" w:rsidRPr="00BF1A6E" w:rsidRDefault="004C6B07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52" w:history="1"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11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Отчётность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_Toc137511852 \h </w:instrTex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190EE5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16</w:t>
            </w:r>
            <w:r w:rsidR="00E721B1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5315F3" w14:textId="7B19C6A2" w:rsidR="00E721B1" w:rsidRDefault="00E721B1" w:rsidP="00E721B1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b w:val="0"/>
              <w:bCs w:val="0"/>
              <w:color w:val="000000" w:themeColor="text1"/>
            </w:rPr>
          </w:pPr>
          <w:r w:rsidRPr="00BF1A6E"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end"/>
          </w:r>
        </w:p>
      </w:sdtContent>
    </w:sdt>
    <w:p w14:paraId="65D586CA" w14:textId="77777777" w:rsidR="00E721B1" w:rsidRDefault="00E721B1" w:rsidP="00E721B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</w:p>
    <w:p w14:paraId="6B1C72B1" w14:textId="31CBC520" w:rsidR="008620E2" w:rsidRPr="00E721B1" w:rsidRDefault="008620E2" w:rsidP="00E721B1">
      <w:pPr>
        <w:keepNext/>
        <w:keepLines/>
        <w:spacing w:line="276" w:lineRule="auto"/>
        <w:ind w:firstLine="0"/>
      </w:pPr>
    </w:p>
    <w:p w14:paraId="7C24AA86" w14:textId="77777777" w:rsidR="008620E2" w:rsidRDefault="008620E2" w:rsidP="0051096E">
      <w:pPr>
        <w:rPr>
          <w:b/>
          <w:sz w:val="28"/>
          <w:szCs w:val="28"/>
        </w:rPr>
      </w:pPr>
    </w:p>
    <w:p w14:paraId="3DCFE0C9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79EBF034" w14:textId="4F9D321C" w:rsidR="008620E2" w:rsidRDefault="008620E2" w:rsidP="009B0EEA">
      <w:pPr>
        <w:jc w:val="center"/>
        <w:rPr>
          <w:b/>
          <w:sz w:val="28"/>
          <w:szCs w:val="28"/>
        </w:rPr>
      </w:pPr>
    </w:p>
    <w:p w14:paraId="02ED50EF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602CDA37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59D8E9EA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70DC1492" w14:textId="0AFC624C" w:rsidR="00E721B1" w:rsidRPr="00E721B1" w:rsidRDefault="00E721B1" w:rsidP="00E721B1">
      <w:pPr>
        <w:tabs>
          <w:tab w:val="left" w:pos="2498"/>
        </w:tabs>
        <w:ind w:firstLine="0"/>
        <w:rPr>
          <w:sz w:val="28"/>
          <w:szCs w:val="28"/>
        </w:rPr>
      </w:pPr>
    </w:p>
    <w:p w14:paraId="211F9F4A" w14:textId="069CA77A" w:rsidR="008620E2" w:rsidRPr="0076615D" w:rsidRDefault="008620E2" w:rsidP="0051096E">
      <w:pPr>
        <w:pStyle w:val="1"/>
        <w:rPr>
          <w:lang w:eastAsia="en-US" w:bidi="en-US"/>
        </w:rPr>
      </w:pPr>
      <w:bookmarkStart w:id="1" w:name="_Toc137101203"/>
      <w:bookmarkStart w:id="2" w:name="_Toc137508932"/>
      <w:bookmarkStart w:id="3" w:name="_Toc137511380"/>
      <w:bookmarkStart w:id="4" w:name="_Toc137511833"/>
      <w:r w:rsidRPr="0076615D">
        <w:rPr>
          <w:lang w:eastAsia="en-US" w:bidi="en-US"/>
        </w:rPr>
        <w:lastRenderedPageBreak/>
        <w:t xml:space="preserve">Объект </w:t>
      </w:r>
      <w:r w:rsidRPr="0043229F">
        <w:t>испытаний</w:t>
      </w:r>
      <w:bookmarkEnd w:id="1"/>
      <w:bookmarkEnd w:id="2"/>
      <w:bookmarkEnd w:id="3"/>
      <w:bookmarkEnd w:id="4"/>
    </w:p>
    <w:p w14:paraId="552E8D95" w14:textId="106BB09C" w:rsidR="008620E2" w:rsidRDefault="008620E2" w:rsidP="00E721B1">
      <w:pPr>
        <w:pStyle w:val="2"/>
        <w:rPr>
          <w:lang w:eastAsia="en-US" w:bidi="en-US"/>
        </w:rPr>
      </w:pPr>
      <w:bookmarkStart w:id="5" w:name="_Toc137101204"/>
      <w:bookmarkStart w:id="6" w:name="_Toc137508933"/>
      <w:bookmarkStart w:id="7" w:name="_Toc137511381"/>
      <w:bookmarkStart w:id="8" w:name="_Toc137511834"/>
      <w:r w:rsidRPr="00E721B1">
        <w:t>Наименование</w:t>
      </w:r>
      <w:r w:rsidRPr="0076615D">
        <w:rPr>
          <w:lang w:eastAsia="en-US" w:bidi="en-US"/>
        </w:rPr>
        <w:t xml:space="preserve"> </w:t>
      </w:r>
      <w:r w:rsidR="001C0843">
        <w:rPr>
          <w:lang w:eastAsia="en-US" w:bidi="en-US"/>
        </w:rPr>
        <w:t>системы</w:t>
      </w:r>
      <w:bookmarkEnd w:id="5"/>
      <w:bookmarkEnd w:id="6"/>
      <w:bookmarkEnd w:id="7"/>
      <w:bookmarkEnd w:id="8"/>
    </w:p>
    <w:p w14:paraId="0677FEB4" w14:textId="10F0F24A" w:rsidR="005B46B8" w:rsidRPr="005B46B8" w:rsidRDefault="00FC6309" w:rsidP="00CA3755">
      <w:pPr>
        <w:rPr>
          <w:lang w:eastAsia="en-US" w:bidi="en-US"/>
        </w:rPr>
      </w:pPr>
      <w:r>
        <w:t>Информационная система учета животных в приютах</w:t>
      </w:r>
      <w:r w:rsidR="005B46B8">
        <w:t xml:space="preserve"> (далее Приложение).</w:t>
      </w:r>
    </w:p>
    <w:p w14:paraId="2435B3C8" w14:textId="5759351E" w:rsidR="008620E2" w:rsidRDefault="008620E2" w:rsidP="008620E2">
      <w:pPr>
        <w:pStyle w:val="2"/>
        <w:rPr>
          <w:szCs w:val="24"/>
          <w:lang w:eastAsia="en-US" w:bidi="en-US"/>
        </w:rPr>
      </w:pPr>
      <w:bookmarkStart w:id="9" w:name="_Toc137101205"/>
      <w:bookmarkStart w:id="10" w:name="_Toc137508934"/>
      <w:bookmarkStart w:id="11" w:name="_Toc137511382"/>
      <w:bookmarkStart w:id="12" w:name="_Toc137511835"/>
      <w:r w:rsidRPr="0076615D">
        <w:rPr>
          <w:szCs w:val="24"/>
          <w:lang w:eastAsia="en-US" w:bidi="en-US"/>
        </w:rPr>
        <w:t>Область применения пр</w:t>
      </w:r>
      <w:bookmarkEnd w:id="9"/>
      <w:r w:rsidR="008A6C63">
        <w:rPr>
          <w:szCs w:val="24"/>
          <w:lang w:eastAsia="en-US" w:bidi="en-US"/>
        </w:rPr>
        <w:t>иложения</w:t>
      </w:r>
      <w:bookmarkEnd w:id="10"/>
      <w:bookmarkEnd w:id="11"/>
      <w:bookmarkEnd w:id="12"/>
      <w:r w:rsidRPr="0076615D">
        <w:rPr>
          <w:szCs w:val="24"/>
          <w:lang w:eastAsia="en-US" w:bidi="en-US"/>
        </w:rPr>
        <w:t xml:space="preserve">  </w:t>
      </w:r>
    </w:p>
    <w:p w14:paraId="14579B04" w14:textId="1B8F430C" w:rsidR="00FC6309" w:rsidRPr="00FC6309" w:rsidRDefault="00FC6309" w:rsidP="00FC6309">
      <w:pPr>
        <w:rPr>
          <w:lang w:eastAsia="en-US" w:bidi="en-US"/>
        </w:rPr>
      </w:pPr>
      <w:r w:rsidRPr="00FC6309">
        <w:rPr>
          <w:lang w:eastAsia="en-US" w:bidi="en-US"/>
        </w:rPr>
        <w:t>Информационная система учета животных в приютах. Данная информационная система предназначена для автоматизации управления приютом, повышения качества обслуживания, ухода за животными, предназначена для автоматизации хранения данных о животных, состоянии их здоровья, потребностей. Кроме того, информационная система может использоваться для поиска и выбора животных, подачи заявок на «усыновление» и получения информации о доступных питомцах.</w:t>
      </w:r>
    </w:p>
    <w:p w14:paraId="32FF2BE6" w14:textId="07F0EFB8" w:rsidR="008620E2" w:rsidRPr="0076615D" w:rsidRDefault="008620E2" w:rsidP="008620E2">
      <w:pPr>
        <w:pStyle w:val="2"/>
        <w:rPr>
          <w:szCs w:val="24"/>
          <w:lang w:eastAsia="en-US" w:bidi="en-US"/>
        </w:rPr>
      </w:pPr>
      <w:bookmarkStart w:id="13" w:name="_Toc137101206"/>
      <w:bookmarkStart w:id="14" w:name="_Toc137508935"/>
      <w:bookmarkStart w:id="15" w:name="_Toc137511383"/>
      <w:bookmarkStart w:id="16" w:name="_Toc137511836"/>
      <w:r w:rsidRPr="0076615D">
        <w:rPr>
          <w:szCs w:val="24"/>
          <w:lang w:eastAsia="en-US" w:bidi="en-US"/>
        </w:rPr>
        <w:t>Условное обозначение пр</w:t>
      </w:r>
      <w:bookmarkEnd w:id="13"/>
      <w:r w:rsidR="008A6C63">
        <w:rPr>
          <w:szCs w:val="24"/>
          <w:lang w:eastAsia="en-US" w:bidi="en-US"/>
        </w:rPr>
        <w:t>иложения</w:t>
      </w:r>
      <w:bookmarkEnd w:id="14"/>
      <w:bookmarkEnd w:id="15"/>
      <w:bookmarkEnd w:id="16"/>
    </w:p>
    <w:p w14:paraId="268E81B0" w14:textId="51C965EA" w:rsidR="005B46B8" w:rsidRPr="0056379A" w:rsidRDefault="005B46B8" w:rsidP="00CA3755">
      <w:r w:rsidRPr="0056379A">
        <w:t xml:space="preserve">Условное обозначение </w:t>
      </w:r>
      <w:r>
        <w:t>с</w:t>
      </w:r>
      <w:r w:rsidRPr="0056379A">
        <w:t>истемы – </w:t>
      </w:r>
      <w:r w:rsidR="00FC6309">
        <w:t>Информационная система учета животных в приютах.</w:t>
      </w:r>
    </w:p>
    <w:p w14:paraId="21E18270" w14:textId="77777777" w:rsidR="009B0EEA" w:rsidRPr="0076615D" w:rsidRDefault="009B0EEA" w:rsidP="009B0EEA">
      <w:pPr>
        <w:ind w:left="360"/>
        <w:rPr>
          <w:szCs w:val="24"/>
        </w:rPr>
      </w:pPr>
    </w:p>
    <w:p w14:paraId="6355D5B5" w14:textId="77777777" w:rsidR="009B0EEA" w:rsidRPr="0076615D" w:rsidRDefault="009B0EEA" w:rsidP="009B0EEA">
      <w:pPr>
        <w:spacing w:after="160" w:line="259" w:lineRule="auto"/>
        <w:rPr>
          <w:rFonts w:cs="Times New Roman"/>
          <w:szCs w:val="24"/>
        </w:rPr>
      </w:pPr>
      <w:r w:rsidRPr="0076615D">
        <w:rPr>
          <w:rFonts w:cs="Times New Roman"/>
          <w:szCs w:val="24"/>
        </w:rPr>
        <w:br w:type="page"/>
      </w:r>
    </w:p>
    <w:p w14:paraId="57E12505" w14:textId="77777777" w:rsidR="008620E2" w:rsidRPr="0076615D" w:rsidRDefault="008620E2" w:rsidP="001866BB">
      <w:pPr>
        <w:pStyle w:val="1"/>
        <w:rPr>
          <w:szCs w:val="24"/>
          <w:lang w:bidi="en-US"/>
        </w:rPr>
      </w:pPr>
      <w:bookmarkStart w:id="17" w:name="_Toc137101207"/>
      <w:bookmarkStart w:id="18" w:name="_Toc137508936"/>
      <w:bookmarkStart w:id="19" w:name="_Toc137511384"/>
      <w:bookmarkStart w:id="20" w:name="_Toc137511837"/>
      <w:r w:rsidRPr="0076615D">
        <w:rPr>
          <w:szCs w:val="24"/>
          <w:lang w:bidi="en-US"/>
        </w:rPr>
        <w:lastRenderedPageBreak/>
        <w:t>Цель испытаний</w:t>
      </w:r>
      <w:bookmarkEnd w:id="17"/>
      <w:bookmarkEnd w:id="18"/>
      <w:bookmarkEnd w:id="19"/>
      <w:bookmarkEnd w:id="20"/>
    </w:p>
    <w:p w14:paraId="6F806754" w14:textId="77777777" w:rsidR="00CA3755" w:rsidRPr="0056379A" w:rsidRDefault="00CA3755" w:rsidP="00CA3755">
      <w:r w:rsidRPr="0056379A">
        <w:t>Целью проводимых по настоящей программе и методике испытаний</w:t>
      </w:r>
      <w:r>
        <w:t xml:space="preserve"> Приложения </w:t>
      </w:r>
      <w:r w:rsidRPr="0056379A">
        <w:t xml:space="preserve">является определение функциональной работоспособности системы на этапе проведения испытаний. </w:t>
      </w:r>
    </w:p>
    <w:p w14:paraId="2C08F98D" w14:textId="77777777" w:rsidR="00CA3755" w:rsidRPr="0056379A" w:rsidRDefault="00CA3755" w:rsidP="00CA3755">
      <w:r w:rsidRPr="0056379A">
        <w:t xml:space="preserve">Программа испытаний должна удостоверить работоспособность </w:t>
      </w:r>
      <w:r>
        <w:t>П</w:t>
      </w:r>
      <w:r w:rsidRPr="0056379A">
        <w:t>риложения</w:t>
      </w:r>
      <w:r>
        <w:t xml:space="preserve"> </w:t>
      </w:r>
      <w:r w:rsidRPr="0056379A">
        <w:t>в соответствии с функциональным предназначением.</w:t>
      </w:r>
    </w:p>
    <w:p w14:paraId="6660DB13" w14:textId="3F8DFE20" w:rsidR="009B0EEA" w:rsidRPr="0076615D" w:rsidRDefault="009B0EEA" w:rsidP="001866BB">
      <w:pPr>
        <w:spacing w:after="160"/>
        <w:ind w:firstLine="0"/>
        <w:rPr>
          <w:rFonts w:ascii="Segoe UI" w:hAnsi="Segoe UI" w:cs="Segoe UI"/>
          <w:szCs w:val="24"/>
        </w:rPr>
      </w:pPr>
    </w:p>
    <w:p w14:paraId="05C12140" w14:textId="77777777" w:rsidR="001866BB" w:rsidRPr="0076615D" w:rsidRDefault="001866BB" w:rsidP="001866BB">
      <w:pPr>
        <w:pStyle w:val="1"/>
        <w:rPr>
          <w:szCs w:val="24"/>
        </w:rPr>
      </w:pPr>
      <w:bookmarkStart w:id="21" w:name="_Toc73597775"/>
      <w:bookmarkStart w:id="22" w:name="_Toc88291131"/>
      <w:bookmarkStart w:id="23" w:name="_Toc105781171"/>
      <w:bookmarkStart w:id="24" w:name="_Toc137101208"/>
      <w:bookmarkStart w:id="25" w:name="_Toc137508937"/>
      <w:bookmarkStart w:id="26" w:name="_Toc137511385"/>
      <w:bookmarkStart w:id="27" w:name="_Toc137511838"/>
      <w:r w:rsidRPr="0076615D">
        <w:rPr>
          <w:szCs w:val="24"/>
        </w:rPr>
        <w:lastRenderedPageBreak/>
        <w:t>Общие положения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5D2557FC" w14:textId="77777777" w:rsidR="001866BB" w:rsidRPr="0076615D" w:rsidRDefault="001866BB" w:rsidP="001866BB">
      <w:pPr>
        <w:pStyle w:val="2"/>
        <w:rPr>
          <w:szCs w:val="24"/>
        </w:rPr>
      </w:pPr>
      <w:bookmarkStart w:id="28" w:name="_Toc105781172"/>
      <w:bookmarkStart w:id="29" w:name="_Toc137101209"/>
      <w:bookmarkStart w:id="30" w:name="_Toc137508938"/>
      <w:bookmarkStart w:id="31" w:name="_Toc137511386"/>
      <w:bookmarkStart w:id="32" w:name="_Toc137511839"/>
      <w:r w:rsidRPr="0076615D">
        <w:rPr>
          <w:szCs w:val="24"/>
        </w:rPr>
        <w:t>Перечень руководящих документов, на основании которых проводятся испытания</w:t>
      </w:r>
      <w:bookmarkEnd w:id="28"/>
      <w:bookmarkEnd w:id="29"/>
      <w:bookmarkEnd w:id="30"/>
      <w:bookmarkEnd w:id="31"/>
      <w:bookmarkEnd w:id="32"/>
    </w:p>
    <w:p w14:paraId="1282CF65" w14:textId="77777777" w:rsidR="00CA3755" w:rsidRPr="00DF7F01" w:rsidRDefault="00CA3755" w:rsidP="00CA3755">
      <w:pPr>
        <w:rPr>
          <w:lang w:bidi="en-US"/>
        </w:rPr>
      </w:pPr>
      <w:bookmarkStart w:id="33" w:name="_Toc137101210"/>
      <w:r w:rsidRPr="00DF7F01">
        <w:rPr>
          <w:lang w:bidi="en-US"/>
        </w:rPr>
        <w:t xml:space="preserve">Приёмочные испытания </w:t>
      </w:r>
      <w:r>
        <w:rPr>
          <w:lang w:bidi="en-US"/>
        </w:rPr>
        <w:t xml:space="preserve">Приложения </w:t>
      </w:r>
      <w:r w:rsidRPr="00DF7F01">
        <w:rPr>
          <w:lang w:bidi="en-US"/>
        </w:rPr>
        <w:t>проводятся на основании следующих документов:</w:t>
      </w:r>
    </w:p>
    <w:p w14:paraId="3F5B1C93" w14:textId="6B21ADE3" w:rsidR="00CA3755" w:rsidRPr="00DF7F01" w:rsidRDefault="00CA3755" w:rsidP="00CA3755">
      <w:pPr>
        <w:pStyle w:val="a0"/>
        <w:rPr>
          <w:lang w:bidi="en-US"/>
        </w:rPr>
      </w:pPr>
      <w:r w:rsidRPr="00DF7F01">
        <w:rPr>
          <w:lang w:bidi="en-US"/>
        </w:rPr>
        <w:t xml:space="preserve">утверждённое </w:t>
      </w:r>
      <w:r>
        <w:rPr>
          <w:lang w:bidi="en-US"/>
        </w:rPr>
        <w:t>т</w:t>
      </w:r>
      <w:r w:rsidRPr="00DF7F01">
        <w:rPr>
          <w:lang w:bidi="en-US"/>
        </w:rPr>
        <w:t xml:space="preserve">ехническое задание на разработку </w:t>
      </w:r>
      <w:r w:rsidR="00FC6309">
        <w:rPr>
          <w:lang w:bidi="en-US"/>
        </w:rPr>
        <w:t>Информационной системы учета животных в приютах.</w:t>
      </w:r>
    </w:p>
    <w:p w14:paraId="256406CD" w14:textId="77777777" w:rsidR="00CA3755" w:rsidRPr="00DF7F01" w:rsidRDefault="00CA3755" w:rsidP="00CA3755">
      <w:pPr>
        <w:pStyle w:val="a0"/>
        <w:rPr>
          <w:lang w:bidi="en-US"/>
        </w:rPr>
      </w:pPr>
      <w:r w:rsidRPr="00DF7F01">
        <w:rPr>
          <w:lang w:bidi="en-US"/>
        </w:rPr>
        <w:t xml:space="preserve">настоящая </w:t>
      </w:r>
      <w:r>
        <w:rPr>
          <w:lang w:bidi="en-US"/>
        </w:rPr>
        <w:t>П</w:t>
      </w:r>
      <w:r w:rsidRPr="00DF7F01">
        <w:rPr>
          <w:lang w:bidi="en-US"/>
        </w:rPr>
        <w:t xml:space="preserve">рограмма и </w:t>
      </w:r>
      <w:r>
        <w:rPr>
          <w:lang w:bidi="en-US"/>
        </w:rPr>
        <w:t>М</w:t>
      </w:r>
      <w:r w:rsidRPr="00DF7F01">
        <w:rPr>
          <w:lang w:bidi="en-US"/>
        </w:rPr>
        <w:t>етодика приёмочных испытаний.</w:t>
      </w:r>
    </w:p>
    <w:p w14:paraId="75DAD610" w14:textId="77777777" w:rsidR="001866BB" w:rsidRPr="0076615D" w:rsidRDefault="001866BB" w:rsidP="001866BB">
      <w:pPr>
        <w:pStyle w:val="2"/>
        <w:rPr>
          <w:szCs w:val="24"/>
        </w:rPr>
      </w:pPr>
      <w:bookmarkStart w:id="34" w:name="_Toc137508939"/>
      <w:bookmarkStart w:id="35" w:name="_Toc137511387"/>
      <w:bookmarkStart w:id="36" w:name="_Toc137511840"/>
      <w:r w:rsidRPr="0076615D">
        <w:rPr>
          <w:szCs w:val="24"/>
        </w:rPr>
        <w:t>Место и продолжительность испытаний</w:t>
      </w:r>
      <w:bookmarkEnd w:id="33"/>
      <w:bookmarkEnd w:id="34"/>
      <w:bookmarkEnd w:id="35"/>
      <w:bookmarkEnd w:id="36"/>
    </w:p>
    <w:p w14:paraId="0B7ABD6C" w14:textId="77777777" w:rsidR="00CA3755" w:rsidRPr="0056379A" w:rsidRDefault="00CA3755" w:rsidP="00CA3755">
      <w:bookmarkStart w:id="37" w:name="_Toc105781174"/>
      <w:bookmarkStart w:id="38" w:name="_Toc137101211"/>
      <w:r w:rsidRPr="0056379A">
        <w:t xml:space="preserve">Место проведения испытаний – площадка </w:t>
      </w:r>
      <w:r>
        <w:t>З</w:t>
      </w:r>
      <w:r w:rsidRPr="0056379A">
        <w:t>аказчика, колледж Вят</w:t>
      </w:r>
      <w:r>
        <w:t>ского государственного университета</w:t>
      </w:r>
      <w:r w:rsidRPr="0056379A">
        <w:t>.</w:t>
      </w:r>
    </w:p>
    <w:p w14:paraId="7EC18257" w14:textId="77777777" w:rsidR="00CA3755" w:rsidRPr="0056379A" w:rsidRDefault="00CA3755" w:rsidP="00CA3755">
      <w:r w:rsidRPr="0056379A">
        <w:t xml:space="preserve">Продолжительность испытаний устанавливается приказом </w:t>
      </w:r>
      <w:r>
        <w:t>З</w:t>
      </w:r>
      <w:r w:rsidRPr="0056379A">
        <w:t>аказчика, колледжа Вят</w:t>
      </w:r>
      <w:r>
        <w:t>ского государственного университета</w:t>
      </w:r>
      <w:r w:rsidRPr="0056379A">
        <w:t xml:space="preserve"> о составе приёмочной комиссии и проведении приёмочных испытаний.</w:t>
      </w:r>
    </w:p>
    <w:p w14:paraId="1DA2D2EA" w14:textId="77777777" w:rsidR="001866BB" w:rsidRPr="0076615D" w:rsidRDefault="001866BB" w:rsidP="001866BB">
      <w:pPr>
        <w:pStyle w:val="2"/>
        <w:rPr>
          <w:szCs w:val="24"/>
        </w:rPr>
      </w:pPr>
      <w:bookmarkStart w:id="39" w:name="_Toc137508940"/>
      <w:bookmarkStart w:id="40" w:name="_Toc137511388"/>
      <w:bookmarkStart w:id="41" w:name="_Toc137511841"/>
      <w:r w:rsidRPr="0076615D">
        <w:rPr>
          <w:szCs w:val="24"/>
        </w:rPr>
        <w:t>Организации, участвующие в испытаниях</w:t>
      </w:r>
      <w:bookmarkEnd w:id="37"/>
      <w:bookmarkEnd w:id="38"/>
      <w:bookmarkEnd w:id="39"/>
      <w:bookmarkEnd w:id="40"/>
      <w:bookmarkEnd w:id="41"/>
    </w:p>
    <w:p w14:paraId="4B4CB9DA" w14:textId="77777777" w:rsidR="00CA3755" w:rsidRDefault="00CA3755" w:rsidP="00CA3755">
      <w:bookmarkStart w:id="42" w:name="_Toc105781175"/>
      <w:r w:rsidRPr="0056379A">
        <w:t xml:space="preserve">В приёмочных испытаниях участвуют представители </w:t>
      </w:r>
      <w:r w:rsidRPr="00DB0CFE">
        <w:t>преподавательского состава Колледжа Вят</w:t>
      </w:r>
      <w:r>
        <w:t>ского государственного университета</w:t>
      </w:r>
      <w:r w:rsidRPr="0056379A">
        <w:t>:</w:t>
      </w:r>
    </w:p>
    <w:p w14:paraId="5982B2FD" w14:textId="0F4F7847" w:rsidR="00CA3755" w:rsidRPr="00DB0CFE" w:rsidRDefault="00CA3755" w:rsidP="00CA3755">
      <w:r>
        <w:t>П</w:t>
      </w:r>
      <w:r w:rsidRPr="00DB0CFE">
        <w:t>реподаватель по учебной практике</w:t>
      </w:r>
      <w:r w:rsidR="00FC6309">
        <w:t>: Долженкова Мария Львовна.</w:t>
      </w:r>
    </w:p>
    <w:p w14:paraId="0619891A" w14:textId="253EFBCC" w:rsidR="00CA3755" w:rsidRPr="0056379A" w:rsidRDefault="00CA3755" w:rsidP="00CA3755">
      <w:r>
        <w:t>И</w:t>
      </w:r>
      <w:r w:rsidRPr="0056379A">
        <w:t>сполнитель: студент группы ИСПк-</w:t>
      </w:r>
      <w:r w:rsidR="00FC6309">
        <w:t>3</w:t>
      </w:r>
      <w:r w:rsidRPr="0056379A">
        <w:t>01-51-00 Иванов Даниил Сергеевич.</w:t>
      </w:r>
    </w:p>
    <w:p w14:paraId="1CAD6138" w14:textId="77777777" w:rsidR="00CA3755" w:rsidRPr="0056379A" w:rsidRDefault="00CA3755" w:rsidP="00CA3755">
      <w:r w:rsidRPr="0056379A">
        <w:t>Конкретный перечень лиц, ответственных за проведение испытаний системы, определяется Заказчиком.</w:t>
      </w:r>
    </w:p>
    <w:p w14:paraId="18180BDC" w14:textId="3E4878A4" w:rsidR="001866BB" w:rsidRPr="0076615D" w:rsidRDefault="001C0843" w:rsidP="001C0843">
      <w:pPr>
        <w:pStyle w:val="2"/>
      </w:pPr>
      <w:r w:rsidRPr="0076615D">
        <w:t xml:space="preserve"> </w:t>
      </w:r>
      <w:bookmarkStart w:id="43" w:name="_Toc137101212"/>
      <w:bookmarkStart w:id="44" w:name="_Toc137508941"/>
      <w:bookmarkStart w:id="45" w:name="_Toc137511389"/>
      <w:bookmarkStart w:id="46" w:name="_Toc137511842"/>
      <w:r w:rsidR="001866BB" w:rsidRPr="0076615D">
        <w:t>Перечень предъявляемых на испытания документов</w:t>
      </w:r>
      <w:bookmarkEnd w:id="42"/>
      <w:bookmarkEnd w:id="43"/>
      <w:bookmarkEnd w:id="44"/>
      <w:bookmarkEnd w:id="45"/>
      <w:bookmarkEnd w:id="46"/>
    </w:p>
    <w:p w14:paraId="5BCE9618" w14:textId="77777777" w:rsidR="00CA3755" w:rsidRPr="0056379A" w:rsidRDefault="00CA3755" w:rsidP="00CA3755">
      <w:bookmarkStart w:id="47" w:name="_Toc105781176"/>
      <w:bookmarkStart w:id="48" w:name="_Toc137101213"/>
      <w:r w:rsidRPr="0056379A">
        <w:t>Для проведения испытаний Исполнителем предъявляются следующие документы:</w:t>
      </w:r>
    </w:p>
    <w:p w14:paraId="1F610504" w14:textId="77777777" w:rsidR="00CA3755" w:rsidRPr="0056379A" w:rsidRDefault="00CA3755" w:rsidP="00CA3755">
      <w:pPr>
        <w:pStyle w:val="a0"/>
      </w:pPr>
      <w:r w:rsidRPr="0056379A">
        <w:t xml:space="preserve">техническое задание на разработку </w:t>
      </w:r>
      <w:r>
        <w:t>П</w:t>
      </w:r>
      <w:r w:rsidRPr="0056379A">
        <w:t>риложения;</w:t>
      </w:r>
    </w:p>
    <w:p w14:paraId="680A2C50" w14:textId="77777777" w:rsidR="00CA3755" w:rsidRPr="0056379A" w:rsidRDefault="00CA3755" w:rsidP="00CA3755">
      <w:pPr>
        <w:pStyle w:val="a0"/>
      </w:pPr>
      <w:r w:rsidRPr="0056379A">
        <w:t>руководство пользователя</w:t>
      </w:r>
      <w:r>
        <w:t xml:space="preserve"> Приложения</w:t>
      </w:r>
      <w:r w:rsidRPr="0056379A">
        <w:t>.</w:t>
      </w:r>
    </w:p>
    <w:p w14:paraId="4C360089" w14:textId="77777777" w:rsidR="007C139C" w:rsidRDefault="007C139C" w:rsidP="007C139C">
      <w:pPr>
        <w:pStyle w:val="1"/>
        <w:rPr>
          <w:szCs w:val="24"/>
          <w:lang w:eastAsia="en-US" w:bidi="en-US"/>
        </w:rPr>
      </w:pPr>
      <w:bookmarkStart w:id="49" w:name="_Toc137508942"/>
      <w:bookmarkStart w:id="50" w:name="_Toc137511390"/>
      <w:bookmarkStart w:id="51" w:name="_Toc137511843"/>
      <w:r w:rsidRPr="0076615D">
        <w:rPr>
          <w:szCs w:val="24"/>
          <w:lang w:eastAsia="en-US" w:bidi="en-US"/>
        </w:rPr>
        <w:lastRenderedPageBreak/>
        <w:t>Объём испытаний</w:t>
      </w:r>
      <w:bookmarkEnd w:id="47"/>
      <w:bookmarkEnd w:id="48"/>
      <w:bookmarkEnd w:id="49"/>
      <w:bookmarkEnd w:id="50"/>
      <w:bookmarkEnd w:id="51"/>
    </w:p>
    <w:p w14:paraId="41D7F7C5" w14:textId="5FF5DB5A" w:rsidR="00056B18" w:rsidRPr="00056B18" w:rsidRDefault="00056B18" w:rsidP="008A6C63">
      <w:pPr>
        <w:pStyle w:val="2"/>
        <w:rPr>
          <w:lang w:eastAsia="zh-CN" w:bidi="en-US"/>
        </w:rPr>
      </w:pPr>
      <w:bookmarkStart w:id="52" w:name="_Toc134037500"/>
      <w:bookmarkStart w:id="53" w:name="_Toc134089288"/>
      <w:bookmarkStart w:id="54" w:name="_Toc137508943"/>
      <w:bookmarkStart w:id="55" w:name="_Toc137511391"/>
      <w:bookmarkStart w:id="56" w:name="_Toc137511844"/>
      <w:r w:rsidRPr="00637F00">
        <w:rPr>
          <w:lang w:eastAsia="zh-CN" w:bidi="en-US"/>
        </w:rPr>
        <w:t>Перечень этапов испытаний и проверок</w:t>
      </w:r>
      <w:bookmarkEnd w:id="52"/>
      <w:bookmarkEnd w:id="53"/>
      <w:bookmarkEnd w:id="54"/>
      <w:bookmarkEnd w:id="55"/>
      <w:bookmarkEnd w:id="56"/>
    </w:p>
    <w:p w14:paraId="5D82E16A" w14:textId="77777777" w:rsidR="00CA3755" w:rsidRPr="0056379A" w:rsidRDefault="00CA3755" w:rsidP="00CA3755">
      <w:bookmarkStart w:id="57" w:name="_Toc134037501"/>
      <w:bookmarkStart w:id="58" w:name="_Toc134089289"/>
      <w:r w:rsidRPr="0056379A">
        <w:t xml:space="preserve">В процессе проведения приёмочных испытаний должно быть протестировано </w:t>
      </w:r>
      <w:r>
        <w:t>П</w:t>
      </w:r>
      <w:r w:rsidRPr="0056379A">
        <w:t>риложение.</w:t>
      </w:r>
    </w:p>
    <w:p w14:paraId="010E7681" w14:textId="77777777" w:rsidR="00CA3755" w:rsidRPr="0056379A" w:rsidRDefault="00CA3755" w:rsidP="00CA3755">
      <w:r w:rsidRPr="0056379A">
        <w:t>Приемочные испытания включают проверку:</w:t>
      </w:r>
    </w:p>
    <w:p w14:paraId="22E4E1EC" w14:textId="77777777" w:rsidR="00CA3755" w:rsidRPr="0056379A" w:rsidRDefault="00CA3755" w:rsidP="00CA3755">
      <w:pPr>
        <w:pStyle w:val="a0"/>
        <w:rPr>
          <w:lang w:bidi="en-US"/>
        </w:rPr>
      </w:pPr>
      <w:r w:rsidRPr="0056379A">
        <w:rPr>
          <w:lang w:bidi="en-US"/>
        </w:rPr>
        <w:t xml:space="preserve">полноты и качества реализации функций, указанных в </w:t>
      </w:r>
      <w:r>
        <w:rPr>
          <w:lang w:bidi="en-US"/>
        </w:rPr>
        <w:t>техническом задании</w:t>
      </w:r>
      <w:r w:rsidRPr="0056379A">
        <w:rPr>
          <w:lang w:bidi="en-US"/>
        </w:rPr>
        <w:t>;</w:t>
      </w:r>
    </w:p>
    <w:p w14:paraId="41BBD0E9" w14:textId="77777777" w:rsidR="00CA3755" w:rsidRPr="0056379A" w:rsidRDefault="00CA3755" w:rsidP="00CA3755">
      <w:pPr>
        <w:pStyle w:val="a0"/>
        <w:rPr>
          <w:lang w:bidi="en-US"/>
        </w:rPr>
      </w:pPr>
      <w:r w:rsidRPr="0056379A">
        <w:rPr>
          <w:lang w:bidi="en-US"/>
        </w:rPr>
        <w:t xml:space="preserve">выполнения каждого требования, относящегося к интерфейсу </w:t>
      </w:r>
      <w:r>
        <w:rPr>
          <w:lang w:bidi="en-US"/>
        </w:rPr>
        <w:t>Приложения</w:t>
      </w:r>
      <w:r w:rsidRPr="0056379A">
        <w:rPr>
          <w:lang w:bidi="en-US"/>
        </w:rPr>
        <w:t>;</w:t>
      </w:r>
    </w:p>
    <w:p w14:paraId="5D4A4622" w14:textId="77777777" w:rsidR="00CA3755" w:rsidRPr="0056379A" w:rsidRDefault="00CA3755" w:rsidP="00CA3755">
      <w:pPr>
        <w:pStyle w:val="a0"/>
        <w:rPr>
          <w:lang w:bidi="en-US"/>
        </w:rPr>
      </w:pPr>
      <w:r w:rsidRPr="0056379A">
        <w:rPr>
          <w:lang w:bidi="en-US"/>
        </w:rPr>
        <w:t xml:space="preserve">полноты действий, доступных пользователю, и их достаточность для функционирования </w:t>
      </w:r>
      <w:r>
        <w:rPr>
          <w:lang w:bidi="en-US"/>
        </w:rPr>
        <w:t>П</w:t>
      </w:r>
      <w:r w:rsidRPr="0056379A">
        <w:rPr>
          <w:lang w:bidi="en-US"/>
        </w:rPr>
        <w:t>риложения;</w:t>
      </w:r>
    </w:p>
    <w:p w14:paraId="05717373" w14:textId="77777777" w:rsidR="00CA3755" w:rsidRDefault="00CA3755" w:rsidP="00CA3755">
      <w:pPr>
        <w:pStyle w:val="a0"/>
        <w:rPr>
          <w:lang w:bidi="en-US"/>
        </w:rPr>
      </w:pPr>
      <w:r w:rsidRPr="0056379A">
        <w:rPr>
          <w:lang w:bidi="en-US"/>
        </w:rPr>
        <w:t>практической выполнимости рекомендованных процедур.</w:t>
      </w:r>
    </w:p>
    <w:p w14:paraId="1E3D3B85" w14:textId="28C91D4F" w:rsidR="00056B18" w:rsidRPr="00056B18" w:rsidRDefault="00056B18" w:rsidP="008A6C63">
      <w:pPr>
        <w:pStyle w:val="2"/>
        <w:rPr>
          <w:lang w:eastAsia="zh-CN" w:bidi="en-US"/>
        </w:rPr>
      </w:pPr>
      <w:bookmarkStart w:id="59" w:name="_Toc137508944"/>
      <w:bookmarkStart w:id="60" w:name="_Toc137511392"/>
      <w:bookmarkStart w:id="61" w:name="_Toc137511845"/>
      <w:r w:rsidRPr="00056B18">
        <w:rPr>
          <w:lang w:eastAsia="zh-CN" w:bidi="en-US"/>
        </w:rPr>
        <w:t xml:space="preserve">Испытания </w:t>
      </w:r>
      <w:bookmarkEnd w:id="57"/>
      <w:bookmarkEnd w:id="58"/>
      <w:r w:rsidRPr="00056B18">
        <w:rPr>
          <w:lang w:eastAsia="zh-CN" w:bidi="en-US"/>
        </w:rPr>
        <w:t>Программы</w:t>
      </w:r>
      <w:bookmarkEnd w:id="59"/>
      <w:bookmarkEnd w:id="60"/>
      <w:bookmarkEnd w:id="61"/>
    </w:p>
    <w:p w14:paraId="466F8D6E" w14:textId="77777777" w:rsidR="00CA3755" w:rsidRPr="00FB4823" w:rsidRDefault="00CA3755" w:rsidP="00CA3755">
      <w:r w:rsidRPr="00FB4823">
        <w:t>Испытания Пр</w:t>
      </w:r>
      <w:r>
        <w:t xml:space="preserve">иложения </w:t>
      </w:r>
      <w:r w:rsidRPr="00FB4823">
        <w:t xml:space="preserve">направлены на проверку работоспособности, корректности реализации с учётом всех требований, изложенных в </w:t>
      </w:r>
      <w:r>
        <w:t>т</w:t>
      </w:r>
      <w:r w:rsidRPr="00FB4823">
        <w:t>ехническом задании на разработку</w:t>
      </w:r>
      <w:r>
        <w:t xml:space="preserve"> Приложения</w:t>
      </w:r>
      <w:r w:rsidRPr="00FB4823">
        <w:t>. Все изложенные в техническом задании возможности пользователя должны быть реализованы в полном объёме.</w:t>
      </w:r>
    </w:p>
    <w:p w14:paraId="796AB817" w14:textId="77777777" w:rsidR="00056B18" w:rsidRPr="00056B18" w:rsidRDefault="00056B18" w:rsidP="00056B18">
      <w:pPr>
        <w:suppressAutoHyphens/>
        <w:spacing w:before="120" w:after="120"/>
        <w:rPr>
          <w:rFonts w:eastAsia="Times New Roman" w:cs="Times New Roman"/>
          <w:szCs w:val="24"/>
          <w:lang w:eastAsia="zh-CN" w:bidi="en-US"/>
        </w:rPr>
      </w:pPr>
    </w:p>
    <w:p w14:paraId="2F6E898A" w14:textId="08FA87A8" w:rsidR="004652AF" w:rsidRPr="0076615D" w:rsidRDefault="004652AF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14:paraId="4F8B4040" w14:textId="4E74BB81" w:rsidR="007C139C" w:rsidRDefault="007C139C" w:rsidP="007C139C">
      <w:pPr>
        <w:pStyle w:val="1"/>
        <w:rPr>
          <w:szCs w:val="24"/>
          <w:lang w:eastAsia="en-US" w:bidi="en-US"/>
        </w:rPr>
      </w:pPr>
      <w:bookmarkStart w:id="62" w:name="_Toc105781179"/>
      <w:bookmarkStart w:id="63" w:name="_Toc137101214"/>
      <w:bookmarkStart w:id="64" w:name="_Toc137508945"/>
      <w:bookmarkStart w:id="65" w:name="_Toc137511393"/>
      <w:bookmarkStart w:id="66" w:name="_Toc137511846"/>
      <w:bookmarkStart w:id="67" w:name="_Toc88291155"/>
      <w:bookmarkStart w:id="68" w:name="_Toc104708313"/>
      <w:r w:rsidRPr="0076615D">
        <w:rPr>
          <w:szCs w:val="24"/>
          <w:lang w:eastAsia="en-US" w:bidi="en-US"/>
        </w:rPr>
        <w:lastRenderedPageBreak/>
        <w:t>Методика проведения испытаний</w:t>
      </w:r>
      <w:bookmarkEnd w:id="62"/>
      <w:bookmarkEnd w:id="63"/>
      <w:bookmarkEnd w:id="64"/>
      <w:bookmarkEnd w:id="65"/>
      <w:bookmarkEnd w:id="66"/>
    </w:p>
    <w:p w14:paraId="10C89CEA" w14:textId="58941E48" w:rsidR="00CA3755" w:rsidRPr="00FB4823" w:rsidRDefault="00CA3755" w:rsidP="00CA3755">
      <w:r w:rsidRPr="00FB4823">
        <w:t>Методика испытаний программного продукта, разрабатываемого в рамках учебной практики УП.0</w:t>
      </w:r>
      <w:r w:rsidR="00FC6309">
        <w:t>3</w:t>
      </w:r>
      <w:r w:rsidRPr="00FB4823">
        <w:t xml:space="preserve"> представлена в Таблице 1.</w:t>
      </w:r>
    </w:p>
    <w:p w14:paraId="436ABD38" w14:textId="4CF61418" w:rsidR="00056B18" w:rsidRDefault="00056B18" w:rsidP="00CA3755">
      <w:pPr>
        <w:rPr>
          <w:rFonts w:eastAsia="Times New Roman" w:cs="Times New Roman"/>
          <w:szCs w:val="24"/>
        </w:rPr>
      </w:pPr>
      <w:r w:rsidRPr="00637F00">
        <w:rPr>
          <w:rFonts w:eastAsia="Times New Roman" w:cs="Times New Roman"/>
          <w:szCs w:val="24"/>
        </w:rPr>
        <w:t>Таблица 1 – Методика испытаний</w:t>
      </w:r>
    </w:p>
    <w:tbl>
      <w:tblPr>
        <w:tblW w:w="937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83"/>
        <w:gridCol w:w="2667"/>
        <w:gridCol w:w="2415"/>
        <w:gridCol w:w="3708"/>
      </w:tblGrid>
      <w:tr w:rsidR="00CA3755" w:rsidRPr="00CA3755" w14:paraId="3326E938" w14:textId="77777777" w:rsidTr="00E93AF7">
        <w:trPr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68813B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 xml:space="preserve">№ </w:t>
            </w:r>
            <w:proofErr w:type="spellStart"/>
            <w:r w:rsidRPr="00CA3755">
              <w:rPr>
                <w:rFonts w:eastAsia="SimSun" w:cs="Times New Roman"/>
                <w:szCs w:val="24"/>
                <w:lang w:eastAsia="ar-SA"/>
              </w:rPr>
              <w:t>п.п</w:t>
            </w:r>
            <w:proofErr w:type="spellEnd"/>
            <w:r w:rsidRPr="00CA375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3284C1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Наименование проверки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1BD588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Выполняемые действия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B67B9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ascii="Calibri" w:eastAsia="SimSun" w:hAnsi="Calibri" w:cs="Arial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Ожидаемый результат</w:t>
            </w:r>
          </w:p>
        </w:tc>
      </w:tr>
      <w:tr w:rsidR="00CA3755" w:rsidRPr="00CA3755" w14:paraId="03272A88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DD37B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371ED7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Проверка состава и качества сопроводительной документации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A6F7CB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Исполнитель предоставляет комиссии:</w:t>
            </w:r>
          </w:p>
          <w:p w14:paraId="027D10D9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1) техническое задание на разработку;</w:t>
            </w:r>
          </w:p>
          <w:p w14:paraId="12FC101A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2) настоящую программу и методику испытаний;</w:t>
            </w:r>
          </w:p>
          <w:p w14:paraId="6B0282EC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3) руководство пользователя на разработанное ПО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58188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</w:t>
            </w:r>
          </w:p>
        </w:tc>
      </w:tr>
      <w:tr w:rsidR="00CA3755" w:rsidRPr="00CA3755" w14:paraId="058B7550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75B02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val="en-US" w:eastAsia="ar-SA"/>
              </w:rPr>
            </w:pPr>
            <w:r w:rsidRPr="00CA3755">
              <w:rPr>
                <w:rFonts w:eastAsia="SimSun" w:cs="Times New Roman"/>
                <w:szCs w:val="24"/>
                <w:lang w:val="en-US" w:eastAsia="ar-SA"/>
              </w:rPr>
              <w:t>2</w:t>
            </w:r>
          </w:p>
        </w:tc>
        <w:tc>
          <w:tcPr>
            <w:tcW w:w="87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B06AA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Проверка корректности функций в программе</w:t>
            </w:r>
          </w:p>
        </w:tc>
      </w:tr>
      <w:tr w:rsidR="00CA3755" w:rsidRPr="00CA3755" w14:paraId="19CE3531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203176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F3B317" w14:textId="06A80E3C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Проверка отчётности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2A6EFF" w14:textId="4EBBDF43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Проведение тестов на создание отчетов в формате PDF. Проверка правильности вывода и соответствия данных в отчетах.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53E92" w14:textId="1FB4062D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Все отчеты генерируются корректно, содержат правильные данные и соответствуют заданным параметрам.</w:t>
            </w:r>
          </w:p>
        </w:tc>
      </w:tr>
      <w:tr w:rsidR="00CA3755" w:rsidRPr="00CA3755" w14:paraId="54907BFA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DB5D96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2.2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A21396" w14:textId="752B6BDF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вывода сводных отчетов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D6685C" w14:textId="43173C24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функции выбора и вывода отчетов в формате .pdf. Проверка на корректность данных и оформления отчета.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E8FD3" w14:textId="58160648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Пользователь может выбрать отчет и получить его в формате .pdf.</w:t>
            </w:r>
          </w:p>
        </w:tc>
      </w:tr>
      <w:tr w:rsidR="00CA3755" w:rsidRPr="00CA3755" w14:paraId="7B858011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F0F5FE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2.3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19F8C0" w14:textId="0BDC11D9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добавления нового пользователя в систему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8B1AC" w14:textId="6E9865D7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возможности регистрации нового пользователя системой администратором или директором приюта.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4D7BE" w14:textId="18ABCB1A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Новый пользователь успешно добавляется в систему администратором или директором.</w:t>
            </w:r>
          </w:p>
        </w:tc>
      </w:tr>
      <w:tr w:rsidR="00CA3755" w:rsidRPr="00CA3755" w14:paraId="476677CF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8F09AE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2.4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33BA4" w14:textId="396556BB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формирования отчетности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C3DDD7" w14:textId="5DD47D89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Т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естирование создания отчетов на основе собранных данных. Проверка на корректность сохранения отчетов в базе данных.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26416" w14:textId="1B36CC92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Отчет формируется и сохраняется в базу данных.</w:t>
            </w:r>
          </w:p>
        </w:tc>
      </w:tr>
      <w:tr w:rsidR="00CA3755" w:rsidRPr="00CA3755" w14:paraId="79B2FC97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0F158B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lastRenderedPageBreak/>
              <w:t>2.5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BA4B10" w14:textId="4396A7DE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внесения информации о состоянии здоровья животного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DE8F49" w14:textId="5F22A01B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внесения информации о состоянии здоровья (ментальном и физическом) животного в базу данных.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BC1B5" w14:textId="757BC247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Информация о состоянии здоровья животного корректно сохраняется в базу данных.</w:t>
            </w:r>
          </w:p>
        </w:tc>
      </w:tr>
      <w:tr w:rsidR="00CA3755" w:rsidRPr="00CA3755" w14:paraId="60C4DF22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9123C4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2.6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15FA3B" w14:textId="3D1C005D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внесения информации о кормлении животного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2D9614" w14:textId="11528D48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внесения данных о кормлении животного с указанием времени и описания.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365CA" w14:textId="5A824496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Данные о кормлении животного добавляются в базу данных с правильной привязкой к животному.</w:t>
            </w:r>
          </w:p>
        </w:tc>
      </w:tr>
      <w:tr w:rsidR="00CA3755" w:rsidRPr="00CA3755" w14:paraId="43B69828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B0F2A4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2.7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596EDF" w14:textId="7E55F0D5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внесения информации об уборке вольера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FF2D10" w14:textId="4A700669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добавления данных о времени и описании уборки вольера в базу данных.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0A6A9" w14:textId="18E684A6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Данные об уборке вольера сохраняются в базе данных.</w:t>
            </w:r>
          </w:p>
        </w:tc>
      </w:tr>
      <w:tr w:rsidR="00CA3755" w:rsidRPr="00CA3755" w14:paraId="3F65D4CF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80CA0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2.8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924A7" w14:textId="059ED48D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назначения ветеринарных процедур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CFDBEF" w14:textId="1826A1B6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назначения ветеринарных процедур с указанием времени и описания.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51B50" w14:textId="1D26AFDC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Ветеринарные процедуры назначаются корректно, данные сохраняются.</w:t>
            </w:r>
          </w:p>
        </w:tc>
      </w:tr>
      <w:tr w:rsidR="00CA3755" w:rsidRPr="00CA3755" w14:paraId="1B401194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1E6A3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2.9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9C219" w14:textId="4DF4CDCB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создания заявки на лечение животного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380C7A" w14:textId="38E92A6A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создания заявки на лечение животного с указанием ветеринара и описания. Проверка доставки заявки ветеринару с уведомлением.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38487" w14:textId="7E322923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Заявка на лечение создается и доставляется ветеринару с уведомлением.</w:t>
            </w:r>
          </w:p>
        </w:tc>
      </w:tr>
      <w:tr w:rsidR="00CA3755" w:rsidRPr="00CA3755" w14:paraId="581C7761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EF08C7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2.10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305BA4" w14:textId="04358999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Calibri" w:hAnsi="Calibri" w:cs="Arial"/>
                <w:szCs w:val="24"/>
                <w:lang w:eastAsia="en-US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регистрации нового животного в системе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84F89" w14:textId="3F0BFDFF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регистрации нового животного с прикреплением к соответствующему вольеру.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01402" w14:textId="00DD653A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Новое животное успешно добавляется в систему с привязкой к вольеру.</w:t>
            </w:r>
          </w:p>
        </w:tc>
      </w:tr>
      <w:tr w:rsidR="00CA3755" w:rsidRPr="00CA3755" w14:paraId="69CCAA1D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1C983B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2.11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090105" w14:textId="0CBDF285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создания записи животного в каталоге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792B1C" w14:textId="73105481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заполнения записи животного волонтером и сохранения ее в каталоге.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78241" w14:textId="13748054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Запись о животном сохраняется в каталоге, данные отображаются корректно.</w:t>
            </w:r>
          </w:p>
        </w:tc>
      </w:tr>
      <w:tr w:rsidR="00CA3755" w:rsidRPr="00CA3755" w14:paraId="10EBE2FB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A704B5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2.12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6C7C5C" w14:textId="77111847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обработки заявки на усыновление животного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EB786A" w14:textId="78EE5D2A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процесса обработки заявки на усыновление, просмотр и реагирование специалистом по усыновлению.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74DAF" w14:textId="11647B96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Заявка обрабатывается, данные передаются специалисту.</w:t>
            </w:r>
          </w:p>
        </w:tc>
      </w:tr>
      <w:tr w:rsidR="00CA3755" w:rsidRPr="00CA3755" w14:paraId="5626DAE1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6F77B2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lastRenderedPageBreak/>
              <w:t>2.13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4FD091" w14:textId="1DAD27F4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вывода информации о животном в каталог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1098B" w14:textId="5C0BDE4F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вывода информации о животном из базы данных на вкладку «Каталог».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7DC2F" w14:textId="7797C650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Информация о животном отображается корректно в каталоге.</w:t>
            </w:r>
          </w:p>
        </w:tc>
      </w:tr>
      <w:tr w:rsidR="00CA3755" w:rsidRPr="00CA3755" w14:paraId="53BC5D5F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A7C17B" w14:textId="7EBA935C" w:rsidR="00CA3755" w:rsidRPr="00CA3755" w:rsidRDefault="001F31FB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2.14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B65A0F" w14:textId="1E2C4012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создания заявки на усыновление животного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E3F832" w14:textId="42F17BD9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создания и отправки заявки на усыновление животного потенциальным усыновителем. Проверка поступления уведомления специалисту по усыновлению.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563A5" w14:textId="0D35BE0C" w:rsidR="00CA3755" w:rsidRPr="00CA3755" w:rsidRDefault="009B33F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Заявка отправляется, уведомление о ней поступает специалисту.</w:t>
            </w:r>
          </w:p>
        </w:tc>
      </w:tr>
      <w:tr w:rsidR="00661B42" w:rsidRPr="00CA3755" w14:paraId="20F8B0E7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CC1C0A" w14:textId="3E7588B9" w:rsidR="00661B42" w:rsidRPr="00CA3755" w:rsidRDefault="001F31FB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3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5CA9AB" w14:textId="232D64F9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Проверка производительности пр</w:t>
            </w:r>
            <w:r>
              <w:rPr>
                <w:rFonts w:eastAsia="SimSun" w:cs="Times New Roman"/>
                <w:szCs w:val="24"/>
                <w:lang w:eastAsia="ar-SA"/>
              </w:rPr>
              <w:t>иложения.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E5A62A" w14:textId="3580B5F3" w:rsidR="00661B42" w:rsidRPr="009B33F5" w:rsidRDefault="00661B42" w:rsidP="00661B42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Оценка времени отклика программы при выполнении операций с базой данных (добавление записей, выполнение отчетов).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47711" w14:textId="0A1AE3C7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Пр</w:t>
            </w:r>
            <w:r>
              <w:rPr>
                <w:rFonts w:eastAsia="SimSun" w:cs="Times New Roman"/>
                <w:szCs w:val="24"/>
                <w:lang w:eastAsia="ar-SA"/>
              </w:rPr>
              <w:t>иложение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 должна обеспечивать выполнение операций без существенных задержек, а также корректно работать при большом объеме данных.</w:t>
            </w:r>
          </w:p>
        </w:tc>
      </w:tr>
      <w:tr w:rsidR="00661B42" w:rsidRPr="00CA3755" w14:paraId="26656893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75C7C3" w14:textId="44344537" w:rsidR="00661B42" w:rsidRPr="00CA3755" w:rsidRDefault="001F31FB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4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7D7296" w14:textId="3FC52E30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Проверка интерфейса пользователя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A1A9CE" w14:textId="15BA81D8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Тестирование интерфейса программы на удобство и эргономичность. Проверка, доступность всех функций и правильность отображения информации.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BF7FC" w14:textId="78DD7F28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Интерфейс </w:t>
            </w:r>
            <w:r>
              <w:rPr>
                <w:rFonts w:eastAsia="SimSun" w:cs="Times New Roman"/>
                <w:szCs w:val="24"/>
                <w:lang w:eastAsia="ar-SA"/>
              </w:rPr>
              <w:t>приложения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 интуитивно понятен, все элементы отображаются корректно, а доступ к функционалу прост и удобен.</w:t>
            </w:r>
          </w:p>
        </w:tc>
      </w:tr>
      <w:tr w:rsidR="00661B42" w:rsidRPr="00CA3755" w14:paraId="7D0ACBB3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A9F073" w14:textId="32AAECEB" w:rsidR="00661B42" w:rsidRPr="00CA3755" w:rsidRDefault="001F31FB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5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7A3B46" w14:textId="32BDDF72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Проверка совместимости пр</w:t>
            </w:r>
            <w:r>
              <w:rPr>
                <w:rFonts w:eastAsia="SimSun" w:cs="Times New Roman"/>
                <w:szCs w:val="24"/>
                <w:lang w:eastAsia="ar-SA"/>
              </w:rPr>
              <w:t>иложения.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0E1EB" w14:textId="2E16D1EB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Тестирование на различных устройствах с различными версиями Android. Проверка на совместимость с разными версиями операционных систем и конфигурациями устройств.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7C704" w14:textId="542B9795" w:rsidR="00661B42" w:rsidRPr="009B33F5" w:rsidRDefault="00661B42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Программа корректно работает на разных устройствах с различными версиями операционной системы, без сбоев.</w:t>
            </w:r>
          </w:p>
        </w:tc>
      </w:tr>
      <w:tr w:rsidR="00CA3755" w:rsidRPr="00CA3755" w14:paraId="2AC0C7C9" w14:textId="77777777" w:rsidTr="00E93AF7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56FAB2" w14:textId="29584F9C" w:rsidR="00CA3755" w:rsidRPr="00CA3755" w:rsidRDefault="001F31FB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6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DC822A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Проверка работоспособности итоговой версии приложения Заказчиком.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7A56B5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 xml:space="preserve">1) Приложение должно выполнять все функции, запланированные Заказчиками. </w:t>
            </w:r>
          </w:p>
          <w:p w14:paraId="255D223E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 xml:space="preserve">2) Все параметры </w:t>
            </w:r>
            <w:r w:rsidRPr="00CA3755">
              <w:rPr>
                <w:rFonts w:eastAsia="SimSun" w:cs="Times New Roman"/>
                <w:szCs w:val="24"/>
                <w:lang w:eastAsia="ar-SA"/>
              </w:rPr>
              <w:lastRenderedPageBreak/>
              <w:t xml:space="preserve">приложения должны проходить проверки, описанные в таблице 1. </w:t>
            </w:r>
          </w:p>
          <w:p w14:paraId="00F758C1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 xml:space="preserve">3) Решение о работоспособности приложения также выдвигает Заказчик. 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48861" w14:textId="77777777" w:rsidR="00CA3755" w:rsidRPr="00CA3755" w:rsidRDefault="00CA3755" w:rsidP="00CA3755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lastRenderedPageBreak/>
              <w:t>Заказчик протестировал приложение, ошибок при тестировании не возникло. Все запланированные функции в приложении работают исправно, удовлетворяют требованиям.</w:t>
            </w:r>
          </w:p>
        </w:tc>
      </w:tr>
    </w:tbl>
    <w:p w14:paraId="33EDD5BA" w14:textId="77777777" w:rsidR="00CA3755" w:rsidRPr="00056B18" w:rsidRDefault="00CA3755" w:rsidP="00056B18">
      <w:pPr>
        <w:rPr>
          <w:rFonts w:eastAsia="Times New Roman" w:cs="Times New Roman"/>
          <w:szCs w:val="24"/>
        </w:rPr>
      </w:pPr>
    </w:p>
    <w:p w14:paraId="5A908CB3" w14:textId="44A09275" w:rsidR="00A66093" w:rsidRPr="0076615D" w:rsidRDefault="00A66093" w:rsidP="00A66093">
      <w:pPr>
        <w:pStyle w:val="1"/>
        <w:rPr>
          <w:szCs w:val="24"/>
        </w:rPr>
      </w:pPr>
      <w:bookmarkStart w:id="69" w:name="_Toc105781180"/>
      <w:bookmarkStart w:id="70" w:name="_Toc137101215"/>
      <w:bookmarkStart w:id="71" w:name="_Toc137508946"/>
      <w:bookmarkStart w:id="72" w:name="_Toc137511394"/>
      <w:bookmarkStart w:id="73" w:name="_Toc137511847"/>
      <w:bookmarkEnd w:id="67"/>
      <w:bookmarkEnd w:id="68"/>
      <w:r w:rsidRPr="0076615D">
        <w:rPr>
          <w:szCs w:val="24"/>
        </w:rPr>
        <w:lastRenderedPageBreak/>
        <w:t>Требования по испытаниям программных средств</w:t>
      </w:r>
      <w:bookmarkEnd w:id="69"/>
      <w:bookmarkEnd w:id="70"/>
      <w:bookmarkEnd w:id="71"/>
      <w:bookmarkEnd w:id="72"/>
      <w:bookmarkEnd w:id="73"/>
    </w:p>
    <w:p w14:paraId="1A9A616D" w14:textId="77777777" w:rsidR="00CA3755" w:rsidRPr="0056379A" w:rsidRDefault="00CA3755" w:rsidP="00CA3755">
      <w:bookmarkStart w:id="74" w:name="_Toc88291156"/>
      <w:bookmarkStart w:id="75" w:name="_Toc105781181"/>
      <w:bookmarkStart w:id="76" w:name="_Toc137101216"/>
      <w:r w:rsidRPr="0056379A">
        <w:t xml:space="preserve">Испытания программных средств </w:t>
      </w:r>
      <w:r>
        <w:t xml:space="preserve">Приложения </w:t>
      </w:r>
      <w:r w:rsidRPr="0056379A">
        <w:t xml:space="preserve">проводятся в процессе функционального тестирования </w:t>
      </w:r>
      <w:r>
        <w:t>Приложения</w:t>
      </w:r>
      <w:r w:rsidRPr="0056379A">
        <w:t xml:space="preserve"> и е</w:t>
      </w:r>
      <w:r>
        <w:t>го</w:t>
      </w:r>
      <w:r w:rsidRPr="0056379A">
        <w:t xml:space="preserve"> нагрузочного тестирования (п. 5).</w:t>
      </w:r>
    </w:p>
    <w:p w14:paraId="2F984BC5" w14:textId="77777777" w:rsidR="00CA3755" w:rsidRPr="0056379A" w:rsidRDefault="00CA3755" w:rsidP="00CA3755">
      <w:r w:rsidRPr="0056379A">
        <w:t xml:space="preserve">Других требований по испытаниям программных средств </w:t>
      </w:r>
      <w:r>
        <w:t xml:space="preserve">Приложения </w:t>
      </w:r>
      <w:r w:rsidRPr="0056379A">
        <w:t>не предъявляется.</w:t>
      </w:r>
    </w:p>
    <w:p w14:paraId="009F8EC0" w14:textId="77777777" w:rsidR="00CA3755" w:rsidRPr="0056379A" w:rsidRDefault="00CA3755" w:rsidP="00CA3755">
      <w:pPr>
        <w:ind w:firstLine="360"/>
      </w:pPr>
    </w:p>
    <w:p w14:paraId="724A5909" w14:textId="77777777" w:rsidR="00A66093" w:rsidRPr="0076615D" w:rsidRDefault="00A66093" w:rsidP="00A66093">
      <w:pPr>
        <w:pStyle w:val="1"/>
        <w:rPr>
          <w:szCs w:val="24"/>
        </w:rPr>
      </w:pPr>
      <w:bookmarkStart w:id="77" w:name="_Toc137508947"/>
      <w:bookmarkStart w:id="78" w:name="_Toc137511395"/>
      <w:bookmarkStart w:id="79" w:name="_Toc137511848"/>
      <w:r w:rsidRPr="0076615D">
        <w:rPr>
          <w:szCs w:val="24"/>
        </w:rPr>
        <w:lastRenderedPageBreak/>
        <w:t>Перечень работ, проводимых после завершения испытаний</w:t>
      </w:r>
      <w:bookmarkEnd w:id="74"/>
      <w:bookmarkEnd w:id="75"/>
      <w:bookmarkEnd w:id="76"/>
      <w:bookmarkEnd w:id="77"/>
      <w:bookmarkEnd w:id="78"/>
      <w:bookmarkEnd w:id="79"/>
    </w:p>
    <w:p w14:paraId="7DA254F9" w14:textId="77777777" w:rsidR="00CA3755" w:rsidRPr="0056379A" w:rsidRDefault="00CA3755" w:rsidP="00CA3755">
      <w:r w:rsidRPr="0056379A">
        <w:t xml:space="preserve">По результатам испытаний делается заключение о соответствии </w:t>
      </w:r>
      <w:r>
        <w:t>Приложения</w:t>
      </w:r>
      <w:r w:rsidRPr="0056379A">
        <w:t xml:space="preserve"> требованиям </w:t>
      </w:r>
      <w:r>
        <w:t>технического задания</w:t>
      </w:r>
      <w:r w:rsidRPr="0056379A">
        <w:t xml:space="preserve"> и возможности оформления акта сдачи </w:t>
      </w:r>
      <w:r>
        <w:t>Приложения</w:t>
      </w:r>
      <w:r w:rsidRPr="0056379A">
        <w:t xml:space="preserve"> в опытную эксплуатацию. При этом производится (при необходимости) доработка программных средств и документации. </w:t>
      </w:r>
    </w:p>
    <w:p w14:paraId="76F2D670" w14:textId="47DA3BFA" w:rsidR="005E2686" w:rsidRPr="0076615D" w:rsidRDefault="005E2686">
      <w:pPr>
        <w:spacing w:before="0" w:after="200" w:line="276" w:lineRule="auto"/>
        <w:ind w:firstLine="0"/>
        <w:contextualSpacing w:val="0"/>
        <w:jc w:val="left"/>
        <w:rPr>
          <w:rFonts w:eastAsia="Times New Roman" w:cs="Times New Roman"/>
          <w:szCs w:val="24"/>
          <w:lang w:eastAsia="en-US" w:bidi="en-US"/>
        </w:rPr>
      </w:pPr>
      <w:r w:rsidRPr="0076615D">
        <w:rPr>
          <w:szCs w:val="24"/>
        </w:rPr>
        <w:br w:type="page"/>
      </w:r>
    </w:p>
    <w:p w14:paraId="0E04AB48" w14:textId="77777777" w:rsidR="00A66093" w:rsidRPr="0076615D" w:rsidRDefault="00A66093" w:rsidP="00A66093">
      <w:pPr>
        <w:pStyle w:val="1"/>
        <w:rPr>
          <w:szCs w:val="24"/>
          <w:lang w:eastAsia="en-US" w:bidi="en-US"/>
        </w:rPr>
      </w:pPr>
      <w:bookmarkStart w:id="80" w:name="_Toc105781182"/>
      <w:bookmarkStart w:id="81" w:name="_Toc137101217"/>
      <w:bookmarkStart w:id="82" w:name="_Toc137508948"/>
      <w:bookmarkStart w:id="83" w:name="_Toc137511396"/>
      <w:bookmarkStart w:id="84" w:name="_Toc137511849"/>
      <w:r w:rsidRPr="0076615D">
        <w:rPr>
          <w:szCs w:val="24"/>
          <w:lang w:eastAsia="en-US" w:bidi="en-US"/>
        </w:rPr>
        <w:lastRenderedPageBreak/>
        <w:t>Условия и порядок проведения испытаний</w:t>
      </w:r>
      <w:bookmarkEnd w:id="80"/>
      <w:bookmarkEnd w:id="81"/>
      <w:bookmarkEnd w:id="82"/>
      <w:bookmarkEnd w:id="83"/>
      <w:bookmarkEnd w:id="84"/>
    </w:p>
    <w:p w14:paraId="603512A8" w14:textId="77777777" w:rsidR="00CA3755" w:rsidRPr="0056379A" w:rsidRDefault="00CA3755" w:rsidP="00CA3755">
      <w:r w:rsidRPr="0056379A">
        <w:t xml:space="preserve">Испытания </w:t>
      </w:r>
      <w:r>
        <w:t>П</w:t>
      </w:r>
      <w:r w:rsidRPr="0056379A">
        <w:t>р</w:t>
      </w:r>
      <w:r>
        <w:t xml:space="preserve">иложения </w:t>
      </w:r>
      <w:r w:rsidRPr="0056379A">
        <w:t>должны проводиться на целевом оборудовании Заказчика, колледжа Вя</w:t>
      </w:r>
      <w:r>
        <w:t>тского государственного университета</w:t>
      </w:r>
      <w:r w:rsidRPr="0056379A">
        <w:t xml:space="preserve">, либо на оборудовании Исполнителя. Оборудование должно соответствовать минимальным требованиям той конфигурации, которая запланирована для начального развёртывания системы, </w:t>
      </w:r>
      <w:bookmarkStart w:id="85" w:name="OLE_LINK15"/>
      <w:bookmarkStart w:id="86" w:name="OLE_LINK14"/>
      <w:r w:rsidRPr="0056379A">
        <w:t xml:space="preserve">и указана в </w:t>
      </w:r>
      <w:r>
        <w:t>т</w:t>
      </w:r>
      <w:r w:rsidRPr="0056379A">
        <w:t>ехническом задани</w:t>
      </w:r>
      <w:bookmarkEnd w:id="85"/>
      <w:bookmarkEnd w:id="86"/>
      <w:r w:rsidRPr="0056379A">
        <w:t>и.</w:t>
      </w:r>
    </w:p>
    <w:p w14:paraId="6F19A759" w14:textId="77777777" w:rsidR="00CA3755" w:rsidRPr="0056379A" w:rsidRDefault="00CA3755" w:rsidP="00CA3755">
      <w:r w:rsidRPr="0056379A">
        <w:t xml:space="preserve">Во время испытаний проводится полное функциональное тестирование, согласно требованиям, указанным в </w:t>
      </w:r>
      <w:r>
        <w:t>т</w:t>
      </w:r>
      <w:r w:rsidRPr="0056379A">
        <w:t>ехническом задании.</w:t>
      </w:r>
    </w:p>
    <w:p w14:paraId="1A3BCCA0" w14:textId="77777777" w:rsidR="005E2686" w:rsidRPr="0076615D" w:rsidRDefault="005E2686" w:rsidP="005E2686">
      <w:pPr>
        <w:pStyle w:val="afc"/>
        <w:rPr>
          <w:sz w:val="24"/>
        </w:rPr>
      </w:pPr>
    </w:p>
    <w:p w14:paraId="65AF292D" w14:textId="77777777" w:rsidR="005E2686" w:rsidRPr="0076615D" w:rsidRDefault="005E2686" w:rsidP="004652AF">
      <w:pPr>
        <w:rPr>
          <w:szCs w:val="24"/>
        </w:rPr>
      </w:pPr>
    </w:p>
    <w:p w14:paraId="5EA15FEF" w14:textId="7BAB8967" w:rsidR="005E2686" w:rsidRPr="0076615D" w:rsidRDefault="005E2686">
      <w:pPr>
        <w:spacing w:before="0" w:after="200" w:line="276" w:lineRule="auto"/>
        <w:ind w:firstLine="0"/>
        <w:contextualSpacing w:val="0"/>
        <w:jc w:val="left"/>
        <w:rPr>
          <w:noProof/>
          <w:szCs w:val="24"/>
        </w:rPr>
      </w:pPr>
      <w:r w:rsidRPr="0076615D">
        <w:rPr>
          <w:noProof/>
          <w:szCs w:val="24"/>
        </w:rPr>
        <w:br w:type="page"/>
      </w:r>
    </w:p>
    <w:p w14:paraId="59F50A93" w14:textId="77777777" w:rsidR="00A66093" w:rsidRPr="0076615D" w:rsidRDefault="00A66093" w:rsidP="00A66093">
      <w:pPr>
        <w:pStyle w:val="1"/>
        <w:rPr>
          <w:szCs w:val="24"/>
          <w:lang w:eastAsia="en-US" w:bidi="en-US"/>
        </w:rPr>
      </w:pPr>
      <w:bookmarkStart w:id="87" w:name="_Toc88291158"/>
      <w:bookmarkStart w:id="88" w:name="_Toc105781183"/>
      <w:bookmarkStart w:id="89" w:name="_Toc137101218"/>
      <w:bookmarkStart w:id="90" w:name="_Toc137508949"/>
      <w:bookmarkStart w:id="91" w:name="_Toc137511397"/>
      <w:bookmarkStart w:id="92" w:name="_Toc137511850"/>
      <w:r w:rsidRPr="0076615D">
        <w:rPr>
          <w:szCs w:val="24"/>
          <w:lang w:eastAsia="en-US" w:bidi="en-US"/>
        </w:rPr>
        <w:lastRenderedPageBreak/>
        <w:t>Материально-техническое обеспечение испытаний</w:t>
      </w:r>
      <w:bookmarkEnd w:id="87"/>
      <w:bookmarkEnd w:id="88"/>
      <w:bookmarkEnd w:id="89"/>
      <w:bookmarkEnd w:id="90"/>
      <w:bookmarkEnd w:id="91"/>
      <w:bookmarkEnd w:id="92"/>
    </w:p>
    <w:p w14:paraId="04A42280" w14:textId="77777777" w:rsidR="00CA3755" w:rsidRPr="0056379A" w:rsidRDefault="00CA3755" w:rsidP="00CA3755">
      <w:bookmarkStart w:id="93" w:name="_Toc137101219"/>
      <w:r w:rsidRPr="0056379A">
        <w:t>Приёмочные испытания проводятся на программно-аппаратном комплексе Заказчика</w:t>
      </w:r>
      <w:r>
        <w:t>,</w:t>
      </w:r>
      <w:r w:rsidRPr="006563F3">
        <w:t xml:space="preserve"> </w:t>
      </w:r>
      <w:r w:rsidRPr="0056379A">
        <w:t>колледжа Вят</w:t>
      </w:r>
      <w:r>
        <w:t xml:space="preserve">ского государственного университета </w:t>
      </w:r>
      <w:r w:rsidRPr="0056379A">
        <w:t>в следующей минимальной конфигурации:</w:t>
      </w:r>
    </w:p>
    <w:p w14:paraId="27CC2D11" w14:textId="77777777" w:rsidR="00CA3755" w:rsidRPr="0056379A" w:rsidRDefault="00CA3755" w:rsidP="00CA3755">
      <w:r w:rsidRPr="0056379A">
        <w:rPr>
          <w:b/>
        </w:rPr>
        <w:t>Серверная площадка:</w:t>
      </w:r>
    </w:p>
    <w:p w14:paraId="68AA82FA" w14:textId="1457D6CA" w:rsidR="00661B42" w:rsidRDefault="00661B42" w:rsidP="00CA3755">
      <w:r>
        <w:t xml:space="preserve">Приемочные испытания проводятся на хостинг-платформе, </w:t>
      </w:r>
      <w:r w:rsidRPr="00661B42">
        <w:t>предоставляющей серверные ресурсы для размещения приложения.</w:t>
      </w:r>
    </w:p>
    <w:p w14:paraId="08D7B3EE" w14:textId="1D8ABD65" w:rsidR="00661B42" w:rsidRPr="00661B42" w:rsidRDefault="00661B42" w:rsidP="00CA3755">
      <w:pPr>
        <w:rPr>
          <w:b/>
        </w:rPr>
      </w:pPr>
      <w:r w:rsidRPr="00661B42">
        <w:rPr>
          <w:b/>
        </w:rPr>
        <w:t>Технические характеристики хостинг-платформы:</w:t>
      </w:r>
    </w:p>
    <w:p w14:paraId="1FEE3038" w14:textId="77777777" w:rsidR="00661B42" w:rsidRDefault="00661B42" w:rsidP="00661B42">
      <w:pPr>
        <w:pStyle w:val="vguList2"/>
        <w:ind w:firstLine="851"/>
      </w:pPr>
      <w:r>
        <w:t>Процессор: минимум 2-4 ядра (желательно поддержка многозадачности).</w:t>
      </w:r>
    </w:p>
    <w:p w14:paraId="0FBC9AA1" w14:textId="3211A21B" w:rsidR="00661B42" w:rsidRDefault="00661B42" w:rsidP="00661B42">
      <w:pPr>
        <w:pStyle w:val="vguList2"/>
        <w:ind w:firstLine="851"/>
      </w:pPr>
      <w:r>
        <w:t>Оперативная память (RAM): 16 GB.</w:t>
      </w:r>
    </w:p>
    <w:p w14:paraId="5184D480" w14:textId="77777777" w:rsidR="00661B42" w:rsidRDefault="00661B42" w:rsidP="00661B42">
      <w:pPr>
        <w:pStyle w:val="vguList2"/>
        <w:ind w:firstLine="851"/>
      </w:pPr>
      <w:r>
        <w:t>Жёсткий диск:</w:t>
      </w:r>
    </w:p>
    <w:p w14:paraId="6FD90D4F" w14:textId="052765B7" w:rsidR="00661B42" w:rsidRDefault="00661B42" w:rsidP="00661B42">
      <w:pPr>
        <w:pStyle w:val="vguList2"/>
        <w:ind w:firstLine="851"/>
      </w:pPr>
      <w:r>
        <w:t>SSD: 100 GB</w:t>
      </w:r>
      <w:r>
        <w:t>.</w:t>
      </w:r>
    </w:p>
    <w:p w14:paraId="74E09598" w14:textId="77777777" w:rsidR="00661B42" w:rsidRDefault="00661B42" w:rsidP="00661B42">
      <w:pPr>
        <w:pStyle w:val="vguList2"/>
        <w:ind w:firstLine="851"/>
      </w:pPr>
      <w:r>
        <w:t>Возможность масштабирования для увеличения объёма хранения данных по мере роста базы данных.</w:t>
      </w:r>
    </w:p>
    <w:p w14:paraId="6E9097F7" w14:textId="66D7D8D5" w:rsidR="00661B42" w:rsidRDefault="00661B42" w:rsidP="00661B42">
      <w:pPr>
        <w:pStyle w:val="vguList2"/>
        <w:ind w:firstLine="851"/>
      </w:pPr>
      <w:r>
        <w:t xml:space="preserve">Сетевое подключение: минимум 1 </w:t>
      </w:r>
      <w:proofErr w:type="spellStart"/>
      <w:r>
        <w:t>Gbps</w:t>
      </w:r>
      <w:proofErr w:type="spellEnd"/>
      <w:r>
        <w:t xml:space="preserve"> для стабильной работы с клиентскими запросами.</w:t>
      </w:r>
    </w:p>
    <w:p w14:paraId="4640E5EC" w14:textId="36E59829" w:rsidR="00CA3755" w:rsidRDefault="00CA3755" w:rsidP="00CA3755">
      <w:pPr>
        <w:rPr>
          <w:b/>
        </w:rPr>
      </w:pPr>
      <w:r w:rsidRPr="0056379A">
        <w:rPr>
          <w:b/>
        </w:rPr>
        <w:t>Рабочее место:</w:t>
      </w:r>
    </w:p>
    <w:p w14:paraId="210B22F4" w14:textId="017027BC" w:rsidR="00D04F2E" w:rsidRPr="00D04F2E" w:rsidRDefault="00D04F2E" w:rsidP="00CA3755">
      <w:pPr>
        <w:rPr>
          <w:bCs/>
        </w:rPr>
      </w:pPr>
      <w:r w:rsidRPr="00D04F2E">
        <w:rPr>
          <w:bCs/>
        </w:rPr>
        <w:t xml:space="preserve">Рабочее место представлено мобильным устройством с установленным за ранее </w:t>
      </w:r>
      <w:r w:rsidRPr="00D04F2E">
        <w:rPr>
          <w:bCs/>
          <w:lang w:val="en-US"/>
        </w:rPr>
        <w:t>APK</w:t>
      </w:r>
      <w:r w:rsidRPr="00D04F2E">
        <w:rPr>
          <w:bCs/>
        </w:rPr>
        <w:t>-приложением информационной системы учета животных в приютах со следующими минимальными характеристиками:</w:t>
      </w:r>
    </w:p>
    <w:p w14:paraId="4012E621" w14:textId="77777777" w:rsidR="00D04F2E" w:rsidRPr="003F1F6C" w:rsidRDefault="00D04F2E" w:rsidP="00D04F2E">
      <w:pPr>
        <w:pStyle w:val="a0"/>
        <w:ind w:firstLine="709"/>
      </w:pPr>
      <w:r>
        <w:rPr>
          <w:bdr w:val="single" w:sz="2" w:space="0" w:color="E5E7EB" w:frame="1"/>
        </w:rPr>
        <w:t>П</w:t>
      </w:r>
      <w:r w:rsidRPr="003F1F6C">
        <w:rPr>
          <w:bdr w:val="single" w:sz="2" w:space="0" w:color="E5E7EB" w:frame="1"/>
        </w:rPr>
        <w:t xml:space="preserve">роцессор с тактовой частотой не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>,0 ГГц.</w:t>
      </w:r>
    </w:p>
    <w:p w14:paraId="30135DBA" w14:textId="77777777" w:rsidR="00D04F2E" w:rsidRPr="003F1F6C" w:rsidRDefault="00D04F2E" w:rsidP="00D04F2E">
      <w:pPr>
        <w:pStyle w:val="a0"/>
        <w:ind w:firstLine="709"/>
      </w:pPr>
      <w:r w:rsidRPr="003F1F6C">
        <w:rPr>
          <w:bdr w:val="single" w:sz="2" w:space="0" w:color="E5E7EB" w:frame="1"/>
        </w:rPr>
        <w:t>Оперативная память</w:t>
      </w:r>
      <w:r>
        <w:rPr>
          <w:bdr w:val="single" w:sz="2" w:space="0" w:color="E5E7EB" w:frame="1"/>
        </w:rPr>
        <w:t>, объемом н</w:t>
      </w:r>
      <w:r w:rsidRPr="003F1F6C">
        <w:rPr>
          <w:bdr w:val="single" w:sz="2" w:space="0" w:color="E5E7EB" w:frame="1"/>
        </w:rPr>
        <w:t xml:space="preserve">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 xml:space="preserve"> Гб.</w:t>
      </w:r>
    </w:p>
    <w:p w14:paraId="71FF64F6" w14:textId="77777777" w:rsidR="00D04F2E" w:rsidRDefault="00D04F2E" w:rsidP="00D04F2E">
      <w:pPr>
        <w:pStyle w:val="a0"/>
        <w:ind w:firstLine="709"/>
      </w:pPr>
      <w:r w:rsidRPr="003F1F6C">
        <w:t>Внутренняя память</w:t>
      </w:r>
      <w:r>
        <w:t>, объемом н</w:t>
      </w:r>
      <w:r w:rsidRPr="003F1F6C">
        <w:t>е менее 64 Гб с возможностью расширения через microSD</w:t>
      </w:r>
      <w:r>
        <w:t>.</w:t>
      </w:r>
    </w:p>
    <w:p w14:paraId="6DD11AA4" w14:textId="77777777" w:rsidR="00D04F2E" w:rsidRDefault="00D04F2E" w:rsidP="00D04F2E">
      <w:pPr>
        <w:pStyle w:val="a0"/>
        <w:ind w:firstLine="709"/>
      </w:pPr>
      <w:r>
        <w:t>Е</w:t>
      </w:r>
      <w:r w:rsidRPr="003F1F6C">
        <w:t>мкость</w:t>
      </w:r>
      <w:r>
        <w:t xml:space="preserve"> аккумулятора</w:t>
      </w:r>
      <w:r w:rsidRPr="003F1F6C">
        <w:t xml:space="preserve"> не менее 4000 мАч</w:t>
      </w:r>
      <w:r>
        <w:t>.</w:t>
      </w:r>
    </w:p>
    <w:p w14:paraId="09F7E75D" w14:textId="77777777" w:rsidR="00D04F2E" w:rsidRDefault="00D04F2E" w:rsidP="00D04F2E">
      <w:pPr>
        <w:pStyle w:val="a0"/>
        <w:ind w:firstLine="709"/>
      </w:pPr>
      <w:r w:rsidRPr="003F1F6C">
        <w:t>Поддержка сетей 4G</w:t>
      </w:r>
      <w:r>
        <w:t xml:space="preserve"> </w:t>
      </w:r>
      <w:r w:rsidRPr="003F1F6C">
        <w:t>и Wi-Fi 802.11ac.</w:t>
      </w:r>
    </w:p>
    <w:p w14:paraId="06738FEA" w14:textId="77777777" w:rsidR="00D04F2E" w:rsidRDefault="00D04F2E" w:rsidP="00D04F2E">
      <w:pPr>
        <w:pStyle w:val="a0"/>
        <w:ind w:firstLine="709"/>
      </w:pPr>
      <w:r w:rsidRPr="003F1F6C">
        <w:t>Bluetooth версии не ниже 5.0</w:t>
      </w:r>
      <w:r>
        <w:t>.</w:t>
      </w:r>
    </w:p>
    <w:p w14:paraId="1A64AF2B" w14:textId="77777777" w:rsidR="00D04F2E" w:rsidRDefault="00D04F2E" w:rsidP="00D04F2E">
      <w:pPr>
        <w:pStyle w:val="a0"/>
        <w:ind w:firstLine="709"/>
      </w:pPr>
      <w:r>
        <w:t xml:space="preserve">Наличие стабильного интернет-соединения для синхронизации с сервером, в идеале постоянное подключение по сети </w:t>
      </w:r>
      <w:r>
        <w:rPr>
          <w:lang w:val="en-US"/>
        </w:rPr>
        <w:t>Wi</w:t>
      </w:r>
      <w:r w:rsidRPr="002C141A">
        <w:t>-</w:t>
      </w:r>
      <w:r>
        <w:rPr>
          <w:lang w:val="en-US"/>
        </w:rPr>
        <w:t>Fi</w:t>
      </w:r>
      <w:r>
        <w:t>.</w:t>
      </w:r>
    </w:p>
    <w:p w14:paraId="3340A4EC" w14:textId="77777777" w:rsidR="00CA3755" w:rsidRPr="0056379A" w:rsidRDefault="00CA3755" w:rsidP="00CA3755">
      <w:r w:rsidRPr="0056379A">
        <w:br w:type="page"/>
      </w:r>
    </w:p>
    <w:p w14:paraId="13ADD426" w14:textId="58FF37AB" w:rsidR="00C76DC5" w:rsidRPr="0076615D" w:rsidRDefault="00C76DC5" w:rsidP="00C76DC5">
      <w:pPr>
        <w:pStyle w:val="1"/>
        <w:rPr>
          <w:szCs w:val="24"/>
        </w:rPr>
      </w:pPr>
      <w:bookmarkStart w:id="94" w:name="_Toc137508950"/>
      <w:bookmarkStart w:id="95" w:name="_Toc137511398"/>
      <w:bookmarkStart w:id="96" w:name="_Toc137511851"/>
      <w:r w:rsidRPr="0076615D">
        <w:rPr>
          <w:szCs w:val="24"/>
        </w:rPr>
        <w:lastRenderedPageBreak/>
        <w:t>Метрологическое обеспечение испытаний</w:t>
      </w:r>
      <w:bookmarkEnd w:id="93"/>
      <w:bookmarkEnd w:id="94"/>
      <w:bookmarkEnd w:id="95"/>
      <w:bookmarkEnd w:id="96"/>
      <w:r w:rsidRPr="0076615D">
        <w:rPr>
          <w:szCs w:val="24"/>
        </w:rPr>
        <w:t xml:space="preserve"> </w:t>
      </w:r>
    </w:p>
    <w:p w14:paraId="43883866" w14:textId="77777777" w:rsidR="00CA3755" w:rsidRPr="0056379A" w:rsidRDefault="00CA3755" w:rsidP="00CA3755">
      <w:r w:rsidRPr="0056379A">
        <w:t>Программа испытаний не требует использования специализированного измерительного оборудования.</w:t>
      </w:r>
    </w:p>
    <w:p w14:paraId="520770C3" w14:textId="787EA3B0" w:rsidR="00D307E1" w:rsidRPr="0076615D" w:rsidRDefault="00D307E1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14:paraId="22899913" w14:textId="77777777" w:rsidR="00FB10E9" w:rsidRPr="0076615D" w:rsidRDefault="00FB10E9" w:rsidP="00FB10E9">
      <w:pPr>
        <w:pStyle w:val="1"/>
        <w:rPr>
          <w:szCs w:val="24"/>
        </w:rPr>
      </w:pPr>
      <w:bookmarkStart w:id="97" w:name="_Toc88291160"/>
      <w:bookmarkStart w:id="98" w:name="_Toc105781185"/>
      <w:bookmarkStart w:id="99" w:name="_Toc137101220"/>
      <w:bookmarkStart w:id="100" w:name="_Toc137508951"/>
      <w:bookmarkStart w:id="101" w:name="_Toc137511399"/>
      <w:bookmarkStart w:id="102" w:name="_Toc137511852"/>
      <w:r w:rsidRPr="0076615D">
        <w:rPr>
          <w:szCs w:val="24"/>
        </w:rPr>
        <w:lastRenderedPageBreak/>
        <w:t>Отчётность</w:t>
      </w:r>
      <w:bookmarkEnd w:id="97"/>
      <w:bookmarkEnd w:id="98"/>
      <w:bookmarkEnd w:id="99"/>
      <w:bookmarkEnd w:id="100"/>
      <w:bookmarkEnd w:id="101"/>
      <w:bookmarkEnd w:id="102"/>
    </w:p>
    <w:p w14:paraId="311F4AA2" w14:textId="77777777" w:rsidR="00CA3755" w:rsidRPr="0056379A" w:rsidRDefault="00CA3755" w:rsidP="00CA3755">
      <w:r w:rsidRPr="0056379A">
        <w:t xml:space="preserve">Результаты испытаний </w:t>
      </w:r>
      <w:r>
        <w:t>П</w:t>
      </w:r>
      <w:r w:rsidRPr="0056379A">
        <w:t>р</w:t>
      </w:r>
      <w:r>
        <w:t>иложения</w:t>
      </w:r>
      <w:r w:rsidRPr="0056379A">
        <w:t>, предусмотренные настоящей программой, фиксируются в протоколах, содержащих следующие разделы:</w:t>
      </w:r>
    </w:p>
    <w:p w14:paraId="187F03AB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назначение испытаний и номер раздела требований технического задания на разработку Приложения, по которому проводят испытание;</w:t>
      </w:r>
    </w:p>
    <w:p w14:paraId="5BBC704A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состав технических и программных средств, используемых при испытаниях;</w:t>
      </w:r>
    </w:p>
    <w:p w14:paraId="672CB76C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указание методик, в соответствии с которыми проводились испытания, обработка и оценка результатов;</w:t>
      </w:r>
    </w:p>
    <w:p w14:paraId="3985A3B2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условия проведения испытаний и характеристики исходных данных;</w:t>
      </w:r>
    </w:p>
    <w:p w14:paraId="56E5A7FF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средства хранения и условия доступа к тестирующей программе;</w:t>
      </w:r>
    </w:p>
    <w:p w14:paraId="436AD4A7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обобщённые результаты испытаний;</w:t>
      </w:r>
    </w:p>
    <w:p w14:paraId="746CDD89" w14:textId="77777777" w:rsidR="00CA3755" w:rsidRPr="00043901" w:rsidRDefault="00CA3755" w:rsidP="00CA3755">
      <w:pPr>
        <w:pStyle w:val="a0"/>
        <w:rPr>
          <w:lang w:bidi="en-US"/>
        </w:rPr>
      </w:pPr>
      <w:r w:rsidRPr="00043901">
        <w:rPr>
          <w:lang w:bidi="en-US"/>
        </w:rPr>
        <w:t>выводы о результатах испытаний и соответствии созданной Системы определённому разделу требований технического задания.</w:t>
      </w:r>
    </w:p>
    <w:p w14:paraId="0F7BCCEE" w14:textId="77777777" w:rsidR="00CA3755" w:rsidRPr="0056379A" w:rsidRDefault="00CA3755" w:rsidP="00CA3755">
      <w:r w:rsidRPr="0056379A">
        <w:t xml:space="preserve">В протоколах могут быть занесены замечания персонала по удобству эксплуатации </w:t>
      </w:r>
      <w:r>
        <w:t>Приложения.</w:t>
      </w:r>
    </w:p>
    <w:p w14:paraId="1B717931" w14:textId="77777777" w:rsidR="00CA3755" w:rsidRPr="0056379A" w:rsidRDefault="00CA3755" w:rsidP="00CA3755">
      <w:r w:rsidRPr="0056379A">
        <w:t xml:space="preserve">Этап проведения предварительных испытаний завершается оформлением «Акта предварительных и приемочных испытаний </w:t>
      </w:r>
      <w:r>
        <w:t>П</w:t>
      </w:r>
      <w:r w:rsidRPr="0056379A">
        <w:t>р</w:t>
      </w:r>
      <w:r>
        <w:t>иложения</w:t>
      </w:r>
      <w:r w:rsidRPr="0056379A">
        <w:t>».</w:t>
      </w:r>
    </w:p>
    <w:p w14:paraId="2D5A81DD" w14:textId="424C4993" w:rsidR="00D307E1" w:rsidRPr="0076615D" w:rsidRDefault="00D307E1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14:paraId="43215195" w14:textId="77777777" w:rsidR="00824E57" w:rsidRDefault="007914E1" w:rsidP="00824E57">
      <w:pPr>
        <w:pStyle w:val="vguxTitleDocType"/>
      </w:pPr>
      <w:bookmarkStart w:id="103" w:name="_Ref74120505"/>
      <w:bookmarkStart w:id="104" w:name="_Ref74120502"/>
      <w:r w:rsidRPr="00151442">
        <w:lastRenderedPageBreak/>
        <w:t>ПРОТОКОЛ</w:t>
      </w:r>
    </w:p>
    <w:p w14:paraId="51CCEF67" w14:textId="33F0FE7A" w:rsidR="00824E57" w:rsidRPr="00824E57" w:rsidRDefault="00824E57" w:rsidP="00824E57">
      <w:pPr>
        <w:pStyle w:val="vguxTitleDocType"/>
        <w:rPr>
          <w:smallCaps w:val="0"/>
        </w:rPr>
      </w:pPr>
      <w:r w:rsidRPr="00824E57">
        <w:rPr>
          <w:rFonts w:eastAsia="Times New Roman" w:cs="Times New Roman"/>
          <w:bCs/>
          <w:smallCaps w:val="0"/>
          <w:szCs w:val="24"/>
          <w:lang w:eastAsia="zh-CN"/>
        </w:rPr>
        <w:t xml:space="preserve">Предварительных и приемочных испытаний </w:t>
      </w:r>
      <w:r w:rsidR="00D04F2E">
        <w:rPr>
          <w:rFonts w:eastAsia="Times New Roman" w:cs="Times New Roman"/>
          <w:bCs/>
          <w:smallCaps w:val="0"/>
          <w:szCs w:val="24"/>
          <w:lang w:eastAsia="zh-CN"/>
        </w:rPr>
        <w:t>информационной системы учета животных в приютах</w:t>
      </w:r>
    </w:p>
    <w:p w14:paraId="3E569B88" w14:textId="3CE93B3F" w:rsidR="007914E1" w:rsidRPr="0076615D" w:rsidRDefault="007914E1" w:rsidP="00151442">
      <w:r w:rsidRPr="0076615D">
        <w:t xml:space="preserve">В соответствии с требованиями индивидуального задания были проведены испытания </w:t>
      </w:r>
      <w:r w:rsidR="00732182">
        <w:t xml:space="preserve">Программы </w:t>
      </w:r>
      <w:r w:rsidRPr="0076615D">
        <w:t>в соответствии с утвержденной «Программой и методикой испытаний».</w:t>
      </w:r>
    </w:p>
    <w:p w14:paraId="1B9986BA" w14:textId="12DEE920" w:rsidR="007914E1" w:rsidRPr="0076615D" w:rsidRDefault="007914E1" w:rsidP="00151442">
      <w:r w:rsidRPr="0076615D">
        <w:t xml:space="preserve">Общие сведения об испытаниях приведены в таблице </w:t>
      </w:r>
      <w:r w:rsidR="007D5D19">
        <w:t>2</w:t>
      </w:r>
      <w:r w:rsidRPr="0076615D">
        <w:t>.</w:t>
      </w:r>
    </w:p>
    <w:p w14:paraId="64F91883" w14:textId="6B64421D" w:rsidR="00D307E1" w:rsidRDefault="007914E1" w:rsidP="00C0714A">
      <w:r w:rsidRPr="0076615D">
        <w:t xml:space="preserve">Результаты испытаний приведены в таблице </w:t>
      </w:r>
      <w:r w:rsidR="007D5D19">
        <w:t>3</w:t>
      </w:r>
      <w:r w:rsidRPr="0076615D">
        <w:t xml:space="preserve">. </w:t>
      </w:r>
    </w:p>
    <w:p w14:paraId="6FBBF89C" w14:textId="77777777" w:rsidR="00C0714A" w:rsidRPr="0076615D" w:rsidRDefault="00C0714A" w:rsidP="00C0714A"/>
    <w:p w14:paraId="486F733D" w14:textId="3528DD71" w:rsidR="00D307E1" w:rsidRPr="00824E57" w:rsidRDefault="004529F0" w:rsidP="00824E57">
      <w:pPr>
        <w:pStyle w:val="vgutTableName"/>
        <w:spacing w:line="360" w:lineRule="auto"/>
        <w:rPr>
          <w:b/>
          <w:szCs w:val="24"/>
        </w:rPr>
      </w:pPr>
      <w:r>
        <w:rPr>
          <w:b/>
          <w:bCs/>
          <w:szCs w:val="24"/>
        </w:rPr>
        <w:t xml:space="preserve">     </w:t>
      </w:r>
      <w:r w:rsidR="00D307E1" w:rsidRPr="00824E57">
        <w:rPr>
          <w:b/>
          <w:szCs w:val="24"/>
        </w:rPr>
        <w:t xml:space="preserve">Таблица </w:t>
      </w:r>
      <w:bookmarkEnd w:id="103"/>
      <w:r w:rsidR="00806DB7" w:rsidRPr="00824E57">
        <w:rPr>
          <w:b/>
          <w:szCs w:val="24"/>
        </w:rPr>
        <w:t>2</w:t>
      </w:r>
      <w:r w:rsidR="00D307E1" w:rsidRPr="00824E57">
        <w:rPr>
          <w:b/>
          <w:szCs w:val="24"/>
        </w:rPr>
        <w:t xml:space="preserve"> - Общие сведения</w:t>
      </w:r>
      <w:bookmarkEnd w:id="10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824E57" w:rsidRPr="00824E57" w14:paraId="56B9F2BB" w14:textId="77777777" w:rsidTr="00E93AF7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338F7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48AD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824E57" w:rsidRPr="00824E57" w14:paraId="77714FFC" w14:textId="77777777" w:rsidTr="00E93AF7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1E0A0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3B27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zh-CN"/>
              </w:rPr>
            </w:pPr>
            <w:proofErr w:type="gramStart"/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«  </w:t>
            </w:r>
            <w:proofErr w:type="gramEnd"/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    »                       20</w:t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softHyphen/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softHyphen/>
              <w:t>_г.</w:t>
            </w:r>
          </w:p>
        </w:tc>
      </w:tr>
      <w:tr w:rsidR="00824E57" w:rsidRPr="00824E57" w14:paraId="4A4A936D" w14:textId="77777777" w:rsidTr="00E93AF7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66A76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F0AB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143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785BCA91" w14:textId="77777777" w:rsidTr="00E93AF7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695FD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4D922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ADF79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Должность</w:t>
            </w:r>
          </w:p>
        </w:tc>
      </w:tr>
      <w:tr w:rsidR="00824E57" w:rsidRPr="00824E57" w14:paraId="28D250D1" w14:textId="77777777" w:rsidTr="00E93AF7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723EB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9E955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Иванов, Д.С.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91834" w14:textId="48FDEC25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Студент Колледжа </w:t>
            </w:r>
            <w:proofErr w:type="spellStart"/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ВятГУ</w:t>
            </w:r>
            <w:proofErr w:type="spellEnd"/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группы ИСПк-</w:t>
            </w:r>
            <w:r w:rsidR="00D04F2E">
              <w:rPr>
                <w:rFonts w:eastAsia="Times New Roman" w:cs="Times New Roman"/>
                <w:color w:val="000000"/>
                <w:szCs w:val="24"/>
                <w:lang w:eastAsia="zh-CN"/>
              </w:rPr>
              <w:t>3</w:t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01-51-00</w:t>
            </w:r>
          </w:p>
        </w:tc>
      </w:tr>
      <w:tr w:rsidR="00824E57" w:rsidRPr="00824E57" w14:paraId="765B7CB1" w14:textId="77777777" w:rsidTr="00E93AF7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382C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EA616" w14:textId="0C8A8D8F" w:rsidR="00824E57" w:rsidRPr="00824E57" w:rsidRDefault="00D04F2E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Долженкова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6530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Преподаватель Колледжа </w:t>
            </w:r>
            <w:proofErr w:type="spellStart"/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ВятГУ</w:t>
            </w:r>
            <w:proofErr w:type="spellEnd"/>
          </w:p>
        </w:tc>
      </w:tr>
    </w:tbl>
    <w:p w14:paraId="332A78FB" w14:textId="7D90F973" w:rsidR="060D3E27" w:rsidRPr="0076615D" w:rsidRDefault="060D3E27" w:rsidP="060D3E27">
      <w:pPr>
        <w:spacing w:line="240" w:lineRule="auto"/>
        <w:ind w:firstLine="0"/>
        <w:rPr>
          <w:szCs w:val="24"/>
        </w:rPr>
      </w:pPr>
    </w:p>
    <w:p w14:paraId="7EC33897" w14:textId="535C8FA9" w:rsidR="00D307E1" w:rsidRPr="0076615D" w:rsidRDefault="00D307E1">
      <w:pPr>
        <w:spacing w:before="0" w:after="200" w:line="276" w:lineRule="auto"/>
        <w:ind w:firstLine="0"/>
        <w:contextualSpacing w:val="0"/>
        <w:jc w:val="left"/>
        <w:rPr>
          <w:noProof/>
          <w:szCs w:val="24"/>
        </w:rPr>
      </w:pPr>
      <w:r w:rsidRPr="0076615D">
        <w:rPr>
          <w:noProof/>
          <w:szCs w:val="24"/>
        </w:rPr>
        <w:br w:type="page"/>
      </w:r>
    </w:p>
    <w:p w14:paraId="20950B3E" w14:textId="4A079935" w:rsidR="00D307E1" w:rsidRPr="0076615D" w:rsidRDefault="004529F0" w:rsidP="004529F0">
      <w:pPr>
        <w:pStyle w:val="vgutTableName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       </w:t>
      </w:r>
      <w:r w:rsidR="00D307E1" w:rsidRPr="0076615D">
        <w:rPr>
          <w:b/>
          <w:bCs/>
          <w:szCs w:val="24"/>
        </w:rPr>
        <w:t xml:space="preserve">Таблица </w:t>
      </w:r>
      <w:r w:rsidR="007D5D19">
        <w:rPr>
          <w:b/>
          <w:bCs/>
          <w:szCs w:val="24"/>
        </w:rPr>
        <w:t>3</w:t>
      </w:r>
      <w:r w:rsidR="00D307E1" w:rsidRPr="0076615D">
        <w:rPr>
          <w:b/>
          <w:bCs/>
          <w:szCs w:val="24"/>
        </w:rPr>
        <w:t xml:space="preserve"> - Результаты испытаний</w:t>
      </w:r>
    </w:p>
    <w:p w14:paraId="210036B7" w14:textId="79748465" w:rsidR="00D307E1" w:rsidRPr="0076615D" w:rsidRDefault="00D307E1" w:rsidP="060D3E27">
      <w:pPr>
        <w:spacing w:before="0" w:after="200" w:line="240" w:lineRule="auto"/>
        <w:ind w:firstLine="0"/>
        <w:jc w:val="left"/>
        <w:rPr>
          <w:noProof/>
          <w:szCs w:val="24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824E57" w:rsidRPr="00824E57" w14:paraId="63FCFAF3" w14:textId="77777777" w:rsidTr="00824E57">
        <w:trPr>
          <w:tblHeader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902E6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129AA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83F32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№ пункта</w:t>
            </w:r>
          </w:p>
          <w:p w14:paraId="6DAD0BDF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D5862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47081" w14:textId="77777777" w:rsidR="00824E57" w:rsidRPr="00824E57" w:rsidRDefault="00824E57" w:rsidP="00824E57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Примечания</w:t>
            </w:r>
          </w:p>
        </w:tc>
      </w:tr>
      <w:tr w:rsidR="00824E57" w:rsidRPr="00824E57" w14:paraId="5022A275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4204E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83CFC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Проверка состава и качества сопроводительной документации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851B6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37581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FAD28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</w:p>
        </w:tc>
      </w:tr>
      <w:tr w:rsidR="00824E57" w:rsidRPr="00824E57" w14:paraId="2ED59FA7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F54EB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7921C" w14:textId="1A1942F5" w:rsidR="00824E57" w:rsidRPr="00824E57" w:rsidRDefault="00D04F2E" w:rsidP="00824E57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szCs w:val="24"/>
                <w:lang w:eastAsia="ar-SA"/>
              </w:rPr>
            </w:pPr>
            <w:r w:rsidRPr="00D04F2E">
              <w:rPr>
                <w:rFonts w:eastAsia="SimSun" w:cs="Times New Roman"/>
                <w:bCs/>
                <w:szCs w:val="24"/>
                <w:lang w:eastAsia="ar-SA"/>
              </w:rPr>
              <w:t>Проверка отчётности.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CEBD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FEB92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D2BC9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7FCE8CA9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A9725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5393D" w14:textId="0D62A13B" w:rsidR="00824E57" w:rsidRPr="00824E57" w:rsidRDefault="00D04F2E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вывода сводных отчетов.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1A7FB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64BB0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24A06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33C4D615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73059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69108" w14:textId="0BB69D85" w:rsidR="00824E57" w:rsidRPr="00824E57" w:rsidRDefault="00D04F2E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добавления нового пользователя в систему.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6E3C7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D3D81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D7380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508D596C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5C2A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8CD57" w14:textId="59253A5F" w:rsidR="00824E57" w:rsidRPr="00824E57" w:rsidRDefault="00D04F2E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формирования отчетности.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A728D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94D16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F11DE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17F9942F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C7407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C0AAE" w14:textId="3DA4738B" w:rsidR="00824E57" w:rsidRPr="00824E57" w:rsidRDefault="00D04F2E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внесения информации о состоянии здоровья животного.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2A2C2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AB561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D4053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3F4BF70F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6955B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CAC6F" w14:textId="349F7739" w:rsidR="00824E57" w:rsidRPr="00824E57" w:rsidRDefault="00D04F2E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внесения информации о кормлении животного.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FF92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59340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EC86F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0AAAD35E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1BEC8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0F1AC" w14:textId="6EBC30DF" w:rsidR="00824E57" w:rsidRPr="00824E57" w:rsidRDefault="00D04F2E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внесения информации об уборке вольера.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4265C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046DA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AF235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5BD98460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B772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6908B" w14:textId="75D19677" w:rsidR="00824E57" w:rsidRPr="00824E57" w:rsidRDefault="00D04F2E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назначения ветеринарных процедур.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416FE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2B05D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4D26E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5FC07ABB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83C7A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4F9D9" w14:textId="5FC03BBD" w:rsidR="00824E57" w:rsidRPr="00824E57" w:rsidRDefault="00D04F2E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создания заявки на лечение животного.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1D86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75702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1CA08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0D1871E4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1525D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1B258" w14:textId="2661D8F2" w:rsidR="00824E57" w:rsidRPr="00824E57" w:rsidRDefault="00D04F2E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регистрации нового животного в системе.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3BDD9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70C8A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8FAC0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169320D1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5FF02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4DEFF" w14:textId="6941725A" w:rsidR="00824E57" w:rsidRPr="00824E57" w:rsidRDefault="00D04F2E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создания записи животного в каталоге.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AC6F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30952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97751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6CDFD68A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EA2DB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A767D" w14:textId="44FD779E" w:rsidR="00824E57" w:rsidRPr="00824E57" w:rsidRDefault="00D04F2E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обработки заявки на усыновление животного.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06576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147B8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92E3E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3EEA7AD2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65A0D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9908B" w14:textId="47CE894C" w:rsidR="00824E57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1F31FB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вывода информации о животном в каталог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B0CF3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C81B2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8651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106E5587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699DD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98961" w14:textId="12DB66CA" w:rsidR="00824E57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1F31FB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создания заявки на усыновление животного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81CC3" w14:textId="3C0EA29C" w:rsidR="00824E57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44C77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65316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824E57" w:rsidRPr="00824E57" w14:paraId="5461FB2A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3CA0C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B1C6E" w14:textId="5807876E" w:rsidR="00824E57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1F31FB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Проверка производительности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E7B5C" w14:textId="2BC5EE36" w:rsidR="00824E57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F3244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83D3C" w14:textId="77777777" w:rsidR="00824E57" w:rsidRPr="00824E57" w:rsidRDefault="00824E57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F31FB" w:rsidRPr="00824E57" w14:paraId="4FCFF9A6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C23B0" w14:textId="0BED225A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1E47D" w14:textId="7FD55B40" w:rsidR="001F31FB" w:rsidRP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1F31FB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Проверка интерфейса пользователя.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692D" w14:textId="371A91C6" w:rsid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AAE0D" w14:textId="77777777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4063C" w14:textId="77777777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F31FB" w:rsidRPr="00824E57" w14:paraId="260D83B3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A1DA" w14:textId="6F30FE55" w:rsid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BF24D" w14:textId="510F0E72" w:rsidR="001F31FB" w:rsidRP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1F31FB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Проверка совместимости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B571B" w14:textId="49AA1104" w:rsid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96646" w14:textId="77777777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55F80" w14:textId="77777777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F31FB" w:rsidRPr="00824E57" w14:paraId="50D34E79" w14:textId="77777777" w:rsidTr="00824E57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FE6D7" w14:textId="27013A08" w:rsid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7C64F" w14:textId="55764761" w:rsidR="001F31FB" w:rsidRP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Проверка работоспособности итоговой версии приложения Заказчиком.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F9672" w14:textId="751C0ABD" w:rsidR="001F31FB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B73C5" w14:textId="77777777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53D09" w14:textId="77777777" w:rsidR="001F31FB" w:rsidRPr="00824E57" w:rsidRDefault="001F31FB" w:rsidP="00824E57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</w:tbl>
    <w:p w14:paraId="6CE459F2" w14:textId="1B5FE38C" w:rsidR="28CCCC7E" w:rsidRPr="0076615D" w:rsidRDefault="28CCCC7E">
      <w:pPr>
        <w:rPr>
          <w:szCs w:val="24"/>
        </w:rPr>
      </w:pPr>
    </w:p>
    <w:p w14:paraId="4DB74891" w14:textId="77777777" w:rsidR="00E54E6B" w:rsidRPr="0076615D" w:rsidRDefault="00E54E6B" w:rsidP="00EA6493">
      <w:pPr>
        <w:rPr>
          <w:noProof/>
          <w:szCs w:val="24"/>
        </w:rPr>
      </w:pPr>
    </w:p>
    <w:sectPr w:rsidR="00E54E6B" w:rsidRPr="0076615D" w:rsidSect="0051096E"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ED808" w14:textId="77777777" w:rsidR="004C6B07" w:rsidRDefault="004C6B07">
      <w:pPr>
        <w:spacing w:before="0" w:line="240" w:lineRule="auto"/>
      </w:pPr>
      <w:r>
        <w:separator/>
      </w:r>
    </w:p>
  </w:endnote>
  <w:endnote w:type="continuationSeparator" w:id="0">
    <w:p w14:paraId="5F514A28" w14:textId="77777777" w:rsidR="004C6B07" w:rsidRDefault="004C6B07">
      <w:pPr>
        <w:spacing w:before="0" w:line="240" w:lineRule="auto"/>
      </w:pPr>
      <w:r>
        <w:continuationSeparator/>
      </w:r>
    </w:p>
  </w:endnote>
  <w:endnote w:type="continuationNotice" w:id="1">
    <w:p w14:paraId="512D3581" w14:textId="77777777" w:rsidR="004C6B07" w:rsidRDefault="004C6B0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918342"/>
      <w:docPartObj>
        <w:docPartGallery w:val="Page Numbers (Bottom of Page)"/>
        <w:docPartUnique/>
      </w:docPartObj>
    </w:sdtPr>
    <w:sdtEndPr>
      <w:rPr>
        <w:b w:val="0"/>
        <w:bCs/>
        <w:sz w:val="24"/>
        <w:szCs w:val="18"/>
      </w:rPr>
    </w:sdtEndPr>
    <w:sdtContent>
      <w:p w14:paraId="5D411DC6" w14:textId="3ADCFF75" w:rsidR="00C16814" w:rsidRPr="00C16814" w:rsidRDefault="00C16814">
        <w:pPr>
          <w:pStyle w:val="af"/>
          <w:rPr>
            <w:b w:val="0"/>
            <w:bCs/>
            <w:sz w:val="24"/>
            <w:szCs w:val="18"/>
          </w:rPr>
        </w:pPr>
        <w:r w:rsidRPr="00C16814">
          <w:rPr>
            <w:b w:val="0"/>
            <w:bCs/>
            <w:sz w:val="24"/>
            <w:szCs w:val="18"/>
          </w:rPr>
          <w:fldChar w:fldCharType="begin"/>
        </w:r>
        <w:r w:rsidRPr="00C16814">
          <w:rPr>
            <w:b w:val="0"/>
            <w:bCs/>
            <w:sz w:val="24"/>
            <w:szCs w:val="18"/>
          </w:rPr>
          <w:instrText>PAGE   \* MERGEFORMAT</w:instrText>
        </w:r>
        <w:r w:rsidRPr="00C16814">
          <w:rPr>
            <w:b w:val="0"/>
            <w:bCs/>
            <w:sz w:val="24"/>
            <w:szCs w:val="18"/>
          </w:rPr>
          <w:fldChar w:fldCharType="separate"/>
        </w:r>
        <w:r w:rsidR="007D5D19">
          <w:rPr>
            <w:b w:val="0"/>
            <w:bCs/>
            <w:noProof/>
            <w:sz w:val="24"/>
            <w:szCs w:val="18"/>
          </w:rPr>
          <w:t>15</w:t>
        </w:r>
        <w:r w:rsidRPr="00C16814">
          <w:rPr>
            <w:b w:val="0"/>
            <w:bCs/>
            <w:sz w:val="24"/>
            <w:szCs w:val="18"/>
          </w:rPr>
          <w:fldChar w:fldCharType="end"/>
        </w:r>
      </w:p>
    </w:sdtContent>
  </w:sdt>
  <w:p w14:paraId="368C8DE8" w14:textId="77777777" w:rsidR="00C16814" w:rsidRDefault="00C1681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8609" w14:textId="2E498BDC" w:rsidR="00C16814" w:rsidRPr="00C16814" w:rsidRDefault="00C16814">
    <w:pPr>
      <w:pStyle w:val="af"/>
      <w:rPr>
        <w:sz w:val="24"/>
        <w:szCs w:val="18"/>
      </w:rPr>
    </w:pPr>
  </w:p>
  <w:p w14:paraId="2F9DD433" w14:textId="77777777" w:rsidR="00C16814" w:rsidRDefault="00C1681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57D91" w14:textId="77777777" w:rsidR="004C6B07" w:rsidRDefault="004C6B07" w:rsidP="00990EAC">
      <w:pPr>
        <w:spacing w:before="0" w:line="240" w:lineRule="auto"/>
      </w:pPr>
      <w:r>
        <w:separator/>
      </w:r>
    </w:p>
  </w:footnote>
  <w:footnote w:type="continuationSeparator" w:id="0">
    <w:p w14:paraId="19BE3A18" w14:textId="77777777" w:rsidR="004C6B07" w:rsidRDefault="004C6B07" w:rsidP="00990EAC">
      <w:pPr>
        <w:spacing w:before="0" w:line="240" w:lineRule="auto"/>
      </w:pPr>
      <w:r>
        <w:continuationSeparator/>
      </w:r>
    </w:p>
  </w:footnote>
  <w:footnote w:type="continuationNotice" w:id="1">
    <w:p w14:paraId="47DFFC90" w14:textId="77777777" w:rsidR="004C6B07" w:rsidRDefault="004C6B0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F560" w14:textId="77777777" w:rsidR="003908CC" w:rsidRPr="008E27BF" w:rsidRDefault="003908CC" w:rsidP="00990EAC">
    <w:pPr>
      <w:pStyle w:val="ad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9839" w14:textId="3703391A" w:rsidR="003908CC" w:rsidRDefault="003908CC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7AB00A" wp14:editId="0C48F939">
              <wp:simplePos x="0" y="0"/>
              <wp:positionH relativeFrom="leftMargin">
                <wp:align>left</wp:align>
              </wp:positionH>
              <wp:positionV relativeFrom="margin">
                <wp:align>center</wp:align>
              </wp:positionV>
              <wp:extent cx="727710" cy="329565"/>
              <wp:effectExtent l="0" t="0" r="0" b="381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C06C17" w14:textId="77777777" w:rsidR="003908CC" w:rsidRDefault="003908CC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D5D19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7AB00A" id="Прямоугольник 2" o:spid="_x0000_s1026" style="position:absolute;left:0;text-align:left;margin-left:0;margin-top:0;width:57.3pt;height:25.95pt;z-index:251659264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<v:textbox>
                <w:txbxContent>
                  <w:p w14:paraId="44C06C17" w14:textId="77777777" w:rsidR="003908CC" w:rsidRDefault="003908CC">
                    <w:pPr>
                      <w:pBdr>
                        <w:bottom w:val="single" w:sz="4" w:space="1" w:color="auto"/>
                      </w:pBdr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D5D19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7266C5A"/>
    <w:multiLevelType w:val="hybridMultilevel"/>
    <w:tmpl w:val="2DD01454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2" w15:restartNumberingAfterBreak="0">
    <w:nsid w:val="094C6A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6F028A"/>
    <w:multiLevelType w:val="hybridMultilevel"/>
    <w:tmpl w:val="3E6643E0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75C0D48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Theme="majorEastAsia" w:hAnsi="Times New Roman" w:cs="Times New Roman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27250E"/>
    <w:multiLevelType w:val="hybridMultilevel"/>
    <w:tmpl w:val="A860E928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9" w15:restartNumberingAfterBreak="0">
    <w:nsid w:val="2BED6DDD"/>
    <w:multiLevelType w:val="multilevel"/>
    <w:tmpl w:val="8794AD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48B21585"/>
    <w:multiLevelType w:val="hybridMultilevel"/>
    <w:tmpl w:val="8F7C1330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2" w15:restartNumberingAfterBreak="0">
    <w:nsid w:val="51114676"/>
    <w:multiLevelType w:val="hybridMultilevel"/>
    <w:tmpl w:val="E1DE977A"/>
    <w:lvl w:ilvl="0" w:tplc="B148BA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3C635C"/>
    <w:multiLevelType w:val="hybridMultilevel"/>
    <w:tmpl w:val="F4FC1FC0"/>
    <w:lvl w:ilvl="0" w:tplc="8E1EB3C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553E7F2F"/>
    <w:multiLevelType w:val="hybridMultilevel"/>
    <w:tmpl w:val="1A4299D2"/>
    <w:lvl w:ilvl="0" w:tplc="0419000F">
      <w:start w:val="1"/>
      <w:numFmt w:val="decimal"/>
      <w:lvlText w:val="%1."/>
      <w:lvlJc w:val="left"/>
      <w:pPr>
        <w:ind w:left="2497" w:hanging="360"/>
      </w:pPr>
    </w:lvl>
    <w:lvl w:ilvl="1" w:tplc="04190019" w:tentative="1">
      <w:start w:val="1"/>
      <w:numFmt w:val="lowerLetter"/>
      <w:lvlText w:val="%2."/>
      <w:lvlJc w:val="left"/>
      <w:pPr>
        <w:ind w:left="3217" w:hanging="360"/>
      </w:pPr>
    </w:lvl>
    <w:lvl w:ilvl="2" w:tplc="0419001B" w:tentative="1">
      <w:start w:val="1"/>
      <w:numFmt w:val="lowerRoman"/>
      <w:lvlText w:val="%3."/>
      <w:lvlJc w:val="right"/>
      <w:pPr>
        <w:ind w:left="3937" w:hanging="180"/>
      </w:pPr>
    </w:lvl>
    <w:lvl w:ilvl="3" w:tplc="0419000F" w:tentative="1">
      <w:start w:val="1"/>
      <w:numFmt w:val="decimal"/>
      <w:lvlText w:val="%4."/>
      <w:lvlJc w:val="left"/>
      <w:pPr>
        <w:ind w:left="4657" w:hanging="360"/>
      </w:pPr>
    </w:lvl>
    <w:lvl w:ilvl="4" w:tplc="04190019" w:tentative="1">
      <w:start w:val="1"/>
      <w:numFmt w:val="lowerLetter"/>
      <w:lvlText w:val="%5."/>
      <w:lvlJc w:val="left"/>
      <w:pPr>
        <w:ind w:left="5377" w:hanging="360"/>
      </w:pPr>
    </w:lvl>
    <w:lvl w:ilvl="5" w:tplc="0419001B" w:tentative="1">
      <w:start w:val="1"/>
      <w:numFmt w:val="lowerRoman"/>
      <w:lvlText w:val="%6."/>
      <w:lvlJc w:val="right"/>
      <w:pPr>
        <w:ind w:left="6097" w:hanging="180"/>
      </w:pPr>
    </w:lvl>
    <w:lvl w:ilvl="6" w:tplc="0419000F" w:tentative="1">
      <w:start w:val="1"/>
      <w:numFmt w:val="decimal"/>
      <w:lvlText w:val="%7."/>
      <w:lvlJc w:val="left"/>
      <w:pPr>
        <w:ind w:left="6817" w:hanging="360"/>
      </w:pPr>
    </w:lvl>
    <w:lvl w:ilvl="7" w:tplc="04190019" w:tentative="1">
      <w:start w:val="1"/>
      <w:numFmt w:val="lowerLetter"/>
      <w:lvlText w:val="%8."/>
      <w:lvlJc w:val="left"/>
      <w:pPr>
        <w:ind w:left="7537" w:hanging="360"/>
      </w:pPr>
    </w:lvl>
    <w:lvl w:ilvl="8" w:tplc="041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15" w15:restartNumberingAfterBreak="0">
    <w:nsid w:val="60270F04"/>
    <w:multiLevelType w:val="hybridMultilevel"/>
    <w:tmpl w:val="8910B8CA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6" w15:restartNumberingAfterBreak="0">
    <w:nsid w:val="71A6433E"/>
    <w:multiLevelType w:val="hybridMultilevel"/>
    <w:tmpl w:val="C8B69C98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48BAA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13"/>
  </w:num>
  <w:num w:numId="10">
    <w:abstractNumId w:val="11"/>
  </w:num>
  <w:num w:numId="11">
    <w:abstractNumId w:val="1"/>
  </w:num>
  <w:num w:numId="12">
    <w:abstractNumId w:val="15"/>
  </w:num>
  <w:num w:numId="13">
    <w:abstractNumId w:val="14"/>
  </w:num>
  <w:num w:numId="14">
    <w:abstractNumId w:val="7"/>
  </w:num>
  <w:num w:numId="15">
    <w:abstractNumId w:val="16"/>
  </w:num>
  <w:num w:numId="16">
    <w:abstractNumId w:val="4"/>
  </w:num>
  <w:num w:numId="17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24FDF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6B18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5207"/>
    <w:rsid w:val="000E6490"/>
    <w:rsid w:val="00104146"/>
    <w:rsid w:val="0011316B"/>
    <w:rsid w:val="001157C8"/>
    <w:rsid w:val="001223A9"/>
    <w:rsid w:val="001238DC"/>
    <w:rsid w:val="001275E2"/>
    <w:rsid w:val="0013162A"/>
    <w:rsid w:val="00132532"/>
    <w:rsid w:val="0013287A"/>
    <w:rsid w:val="00150617"/>
    <w:rsid w:val="00151442"/>
    <w:rsid w:val="00155A8D"/>
    <w:rsid w:val="0016119C"/>
    <w:rsid w:val="001673EC"/>
    <w:rsid w:val="00172DBA"/>
    <w:rsid w:val="00181F0F"/>
    <w:rsid w:val="001866BB"/>
    <w:rsid w:val="0019044F"/>
    <w:rsid w:val="00190EE5"/>
    <w:rsid w:val="00197735"/>
    <w:rsid w:val="001A12C2"/>
    <w:rsid w:val="001A2F92"/>
    <w:rsid w:val="001A50A1"/>
    <w:rsid w:val="001A7B84"/>
    <w:rsid w:val="001B065B"/>
    <w:rsid w:val="001B3C9B"/>
    <w:rsid w:val="001B6222"/>
    <w:rsid w:val="001B794F"/>
    <w:rsid w:val="001C0843"/>
    <w:rsid w:val="001F31FB"/>
    <w:rsid w:val="001F3C1A"/>
    <w:rsid w:val="001F5E9C"/>
    <w:rsid w:val="00201509"/>
    <w:rsid w:val="0023221D"/>
    <w:rsid w:val="00234403"/>
    <w:rsid w:val="00234BD7"/>
    <w:rsid w:val="00241C37"/>
    <w:rsid w:val="00244671"/>
    <w:rsid w:val="00244AD0"/>
    <w:rsid w:val="002469D0"/>
    <w:rsid w:val="002502BF"/>
    <w:rsid w:val="002525D3"/>
    <w:rsid w:val="00263185"/>
    <w:rsid w:val="0026423B"/>
    <w:rsid w:val="00270C38"/>
    <w:rsid w:val="00276CAB"/>
    <w:rsid w:val="002862EF"/>
    <w:rsid w:val="00287E94"/>
    <w:rsid w:val="00292B29"/>
    <w:rsid w:val="0029440A"/>
    <w:rsid w:val="002952BC"/>
    <w:rsid w:val="00296BBF"/>
    <w:rsid w:val="002A514A"/>
    <w:rsid w:val="002A56D9"/>
    <w:rsid w:val="002C1982"/>
    <w:rsid w:val="002D1E56"/>
    <w:rsid w:val="002D354A"/>
    <w:rsid w:val="002D5B25"/>
    <w:rsid w:val="002D5ED0"/>
    <w:rsid w:val="002E28E9"/>
    <w:rsid w:val="002E291E"/>
    <w:rsid w:val="002E7A36"/>
    <w:rsid w:val="002F15DD"/>
    <w:rsid w:val="00303DC8"/>
    <w:rsid w:val="00307040"/>
    <w:rsid w:val="00311E97"/>
    <w:rsid w:val="00312254"/>
    <w:rsid w:val="00312F95"/>
    <w:rsid w:val="00317BF7"/>
    <w:rsid w:val="00323F6E"/>
    <w:rsid w:val="00326605"/>
    <w:rsid w:val="00342964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18B0"/>
    <w:rsid w:val="00386F3E"/>
    <w:rsid w:val="00387E10"/>
    <w:rsid w:val="003908CC"/>
    <w:rsid w:val="00390EAB"/>
    <w:rsid w:val="00393F45"/>
    <w:rsid w:val="00397496"/>
    <w:rsid w:val="003A4E95"/>
    <w:rsid w:val="003C2810"/>
    <w:rsid w:val="003C689F"/>
    <w:rsid w:val="003D3E93"/>
    <w:rsid w:val="003D61D2"/>
    <w:rsid w:val="003E0217"/>
    <w:rsid w:val="003E09BF"/>
    <w:rsid w:val="003E142B"/>
    <w:rsid w:val="003E1A1B"/>
    <w:rsid w:val="003E22A5"/>
    <w:rsid w:val="003E3B91"/>
    <w:rsid w:val="003E58AE"/>
    <w:rsid w:val="003E72CD"/>
    <w:rsid w:val="003F3F0D"/>
    <w:rsid w:val="00410843"/>
    <w:rsid w:val="00411605"/>
    <w:rsid w:val="00412E47"/>
    <w:rsid w:val="0043229F"/>
    <w:rsid w:val="004347A5"/>
    <w:rsid w:val="00434FFB"/>
    <w:rsid w:val="00442256"/>
    <w:rsid w:val="00447629"/>
    <w:rsid w:val="00451E07"/>
    <w:rsid w:val="004529F0"/>
    <w:rsid w:val="00455936"/>
    <w:rsid w:val="0045599D"/>
    <w:rsid w:val="004567FA"/>
    <w:rsid w:val="00456EBF"/>
    <w:rsid w:val="004605D9"/>
    <w:rsid w:val="004652AF"/>
    <w:rsid w:val="004677DC"/>
    <w:rsid w:val="00471FE2"/>
    <w:rsid w:val="00472A19"/>
    <w:rsid w:val="00475A10"/>
    <w:rsid w:val="004767CD"/>
    <w:rsid w:val="0047746E"/>
    <w:rsid w:val="00477484"/>
    <w:rsid w:val="0048416D"/>
    <w:rsid w:val="00495EFD"/>
    <w:rsid w:val="004A34C3"/>
    <w:rsid w:val="004A7A41"/>
    <w:rsid w:val="004B0C8E"/>
    <w:rsid w:val="004B0F88"/>
    <w:rsid w:val="004B5A43"/>
    <w:rsid w:val="004B7636"/>
    <w:rsid w:val="004C5524"/>
    <w:rsid w:val="004C6B07"/>
    <w:rsid w:val="004E05AC"/>
    <w:rsid w:val="004E3D31"/>
    <w:rsid w:val="004F2798"/>
    <w:rsid w:val="004F4D49"/>
    <w:rsid w:val="005008C8"/>
    <w:rsid w:val="005017B0"/>
    <w:rsid w:val="00503505"/>
    <w:rsid w:val="005040DD"/>
    <w:rsid w:val="0051096E"/>
    <w:rsid w:val="00512B60"/>
    <w:rsid w:val="00514790"/>
    <w:rsid w:val="00514894"/>
    <w:rsid w:val="00514CFD"/>
    <w:rsid w:val="00522908"/>
    <w:rsid w:val="00524056"/>
    <w:rsid w:val="005255EC"/>
    <w:rsid w:val="00530053"/>
    <w:rsid w:val="00531E80"/>
    <w:rsid w:val="0053400D"/>
    <w:rsid w:val="005343A0"/>
    <w:rsid w:val="005343B2"/>
    <w:rsid w:val="00541DD4"/>
    <w:rsid w:val="00544171"/>
    <w:rsid w:val="00544617"/>
    <w:rsid w:val="005524E9"/>
    <w:rsid w:val="00554344"/>
    <w:rsid w:val="00555E69"/>
    <w:rsid w:val="0056079D"/>
    <w:rsid w:val="00561F8C"/>
    <w:rsid w:val="005734CF"/>
    <w:rsid w:val="0057389A"/>
    <w:rsid w:val="00576138"/>
    <w:rsid w:val="005764B1"/>
    <w:rsid w:val="0058001A"/>
    <w:rsid w:val="00584E3E"/>
    <w:rsid w:val="005972E7"/>
    <w:rsid w:val="005A188B"/>
    <w:rsid w:val="005A4E60"/>
    <w:rsid w:val="005A6AA4"/>
    <w:rsid w:val="005B46B8"/>
    <w:rsid w:val="005B5089"/>
    <w:rsid w:val="005D1D9F"/>
    <w:rsid w:val="005D4ECA"/>
    <w:rsid w:val="005E2686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5C1F"/>
    <w:rsid w:val="006267F9"/>
    <w:rsid w:val="00627BC1"/>
    <w:rsid w:val="006324C6"/>
    <w:rsid w:val="00636E3B"/>
    <w:rsid w:val="00642FB9"/>
    <w:rsid w:val="006460C1"/>
    <w:rsid w:val="0064643E"/>
    <w:rsid w:val="006569E3"/>
    <w:rsid w:val="00661775"/>
    <w:rsid w:val="00661B42"/>
    <w:rsid w:val="006638C9"/>
    <w:rsid w:val="006652DC"/>
    <w:rsid w:val="00692A19"/>
    <w:rsid w:val="006A3648"/>
    <w:rsid w:val="006A4E6C"/>
    <w:rsid w:val="006A534C"/>
    <w:rsid w:val="006A5DFD"/>
    <w:rsid w:val="006D422E"/>
    <w:rsid w:val="006D46A3"/>
    <w:rsid w:val="006D4F9C"/>
    <w:rsid w:val="006E4EA7"/>
    <w:rsid w:val="006E7B7F"/>
    <w:rsid w:val="006F1953"/>
    <w:rsid w:val="006F512D"/>
    <w:rsid w:val="00701738"/>
    <w:rsid w:val="00702405"/>
    <w:rsid w:val="00706D32"/>
    <w:rsid w:val="0071279D"/>
    <w:rsid w:val="007157E7"/>
    <w:rsid w:val="00717B43"/>
    <w:rsid w:val="0072604E"/>
    <w:rsid w:val="00727386"/>
    <w:rsid w:val="00732182"/>
    <w:rsid w:val="00741EC2"/>
    <w:rsid w:val="00742650"/>
    <w:rsid w:val="007445A3"/>
    <w:rsid w:val="00747AA0"/>
    <w:rsid w:val="007522DD"/>
    <w:rsid w:val="007630D2"/>
    <w:rsid w:val="0076615D"/>
    <w:rsid w:val="007661F7"/>
    <w:rsid w:val="0076691E"/>
    <w:rsid w:val="00770291"/>
    <w:rsid w:val="00773671"/>
    <w:rsid w:val="00773EC7"/>
    <w:rsid w:val="0077493C"/>
    <w:rsid w:val="00775FCB"/>
    <w:rsid w:val="0078043C"/>
    <w:rsid w:val="007914E1"/>
    <w:rsid w:val="007A0770"/>
    <w:rsid w:val="007A38CB"/>
    <w:rsid w:val="007A44EC"/>
    <w:rsid w:val="007A670B"/>
    <w:rsid w:val="007B2E9D"/>
    <w:rsid w:val="007B79AA"/>
    <w:rsid w:val="007C139C"/>
    <w:rsid w:val="007C2693"/>
    <w:rsid w:val="007C5DA6"/>
    <w:rsid w:val="007C648D"/>
    <w:rsid w:val="007C6517"/>
    <w:rsid w:val="007D189A"/>
    <w:rsid w:val="007D18D6"/>
    <w:rsid w:val="007D5D19"/>
    <w:rsid w:val="007E7DEB"/>
    <w:rsid w:val="007F5725"/>
    <w:rsid w:val="007F6F16"/>
    <w:rsid w:val="00801271"/>
    <w:rsid w:val="00801482"/>
    <w:rsid w:val="008047D0"/>
    <w:rsid w:val="00806DB7"/>
    <w:rsid w:val="0081256F"/>
    <w:rsid w:val="0081417D"/>
    <w:rsid w:val="00815163"/>
    <w:rsid w:val="00815197"/>
    <w:rsid w:val="0081674A"/>
    <w:rsid w:val="00816AE0"/>
    <w:rsid w:val="008233FB"/>
    <w:rsid w:val="00824E57"/>
    <w:rsid w:val="00851CEE"/>
    <w:rsid w:val="00853022"/>
    <w:rsid w:val="00855B9C"/>
    <w:rsid w:val="00856459"/>
    <w:rsid w:val="008576E4"/>
    <w:rsid w:val="00860B07"/>
    <w:rsid w:val="008620E2"/>
    <w:rsid w:val="008724E6"/>
    <w:rsid w:val="00873C68"/>
    <w:rsid w:val="008821B6"/>
    <w:rsid w:val="00887461"/>
    <w:rsid w:val="008913CD"/>
    <w:rsid w:val="00895567"/>
    <w:rsid w:val="008A19F3"/>
    <w:rsid w:val="008A3C7E"/>
    <w:rsid w:val="008A447D"/>
    <w:rsid w:val="008A6C63"/>
    <w:rsid w:val="008A7235"/>
    <w:rsid w:val="008B1742"/>
    <w:rsid w:val="008B2FF6"/>
    <w:rsid w:val="008B3835"/>
    <w:rsid w:val="008B5671"/>
    <w:rsid w:val="008B57AD"/>
    <w:rsid w:val="008C0D47"/>
    <w:rsid w:val="008C30AA"/>
    <w:rsid w:val="008C4505"/>
    <w:rsid w:val="008C6310"/>
    <w:rsid w:val="008D2B1C"/>
    <w:rsid w:val="008D417C"/>
    <w:rsid w:val="008D6356"/>
    <w:rsid w:val="008E414A"/>
    <w:rsid w:val="008F4105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4D8A"/>
    <w:rsid w:val="00955863"/>
    <w:rsid w:val="00957C73"/>
    <w:rsid w:val="00962BF3"/>
    <w:rsid w:val="0096798D"/>
    <w:rsid w:val="00970E98"/>
    <w:rsid w:val="0097494B"/>
    <w:rsid w:val="0097511E"/>
    <w:rsid w:val="0098081B"/>
    <w:rsid w:val="0098133E"/>
    <w:rsid w:val="00982105"/>
    <w:rsid w:val="009854C5"/>
    <w:rsid w:val="009863FC"/>
    <w:rsid w:val="0098708B"/>
    <w:rsid w:val="00990EAC"/>
    <w:rsid w:val="00991D11"/>
    <w:rsid w:val="00995AFE"/>
    <w:rsid w:val="0099717C"/>
    <w:rsid w:val="00997825"/>
    <w:rsid w:val="009A1CB3"/>
    <w:rsid w:val="009A78AA"/>
    <w:rsid w:val="009B0EEA"/>
    <w:rsid w:val="009B33F5"/>
    <w:rsid w:val="009B589F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4170"/>
    <w:rsid w:val="009F59D7"/>
    <w:rsid w:val="00A0279B"/>
    <w:rsid w:val="00A06116"/>
    <w:rsid w:val="00A22E7D"/>
    <w:rsid w:val="00A26122"/>
    <w:rsid w:val="00A3550C"/>
    <w:rsid w:val="00A40B91"/>
    <w:rsid w:val="00A43971"/>
    <w:rsid w:val="00A43D43"/>
    <w:rsid w:val="00A50EA5"/>
    <w:rsid w:val="00A51A5D"/>
    <w:rsid w:val="00A54C94"/>
    <w:rsid w:val="00A54F03"/>
    <w:rsid w:val="00A631A3"/>
    <w:rsid w:val="00A64A7D"/>
    <w:rsid w:val="00A6518F"/>
    <w:rsid w:val="00A66093"/>
    <w:rsid w:val="00A66360"/>
    <w:rsid w:val="00A70C76"/>
    <w:rsid w:val="00A7464D"/>
    <w:rsid w:val="00A77FF2"/>
    <w:rsid w:val="00A80780"/>
    <w:rsid w:val="00A93B7E"/>
    <w:rsid w:val="00AA487E"/>
    <w:rsid w:val="00AA7580"/>
    <w:rsid w:val="00AB047F"/>
    <w:rsid w:val="00AB276B"/>
    <w:rsid w:val="00AB465D"/>
    <w:rsid w:val="00AB7875"/>
    <w:rsid w:val="00AC354C"/>
    <w:rsid w:val="00AC4F31"/>
    <w:rsid w:val="00AC53A7"/>
    <w:rsid w:val="00AC79B0"/>
    <w:rsid w:val="00AD0740"/>
    <w:rsid w:val="00AD1E5B"/>
    <w:rsid w:val="00AD4D98"/>
    <w:rsid w:val="00AD74DC"/>
    <w:rsid w:val="00AE4CE5"/>
    <w:rsid w:val="00AF1A6C"/>
    <w:rsid w:val="00AF478D"/>
    <w:rsid w:val="00AF7668"/>
    <w:rsid w:val="00B06B73"/>
    <w:rsid w:val="00B07C0F"/>
    <w:rsid w:val="00B125F0"/>
    <w:rsid w:val="00B27F07"/>
    <w:rsid w:val="00B3164A"/>
    <w:rsid w:val="00B36C5A"/>
    <w:rsid w:val="00B37E6B"/>
    <w:rsid w:val="00B4127B"/>
    <w:rsid w:val="00B42234"/>
    <w:rsid w:val="00B426FB"/>
    <w:rsid w:val="00B54173"/>
    <w:rsid w:val="00B62D3F"/>
    <w:rsid w:val="00B63A5B"/>
    <w:rsid w:val="00B6451B"/>
    <w:rsid w:val="00B6574F"/>
    <w:rsid w:val="00B6663A"/>
    <w:rsid w:val="00B7174E"/>
    <w:rsid w:val="00B775B6"/>
    <w:rsid w:val="00B77DF4"/>
    <w:rsid w:val="00B84157"/>
    <w:rsid w:val="00B943C5"/>
    <w:rsid w:val="00BB0350"/>
    <w:rsid w:val="00BB0CB0"/>
    <w:rsid w:val="00BB41FD"/>
    <w:rsid w:val="00BB7AEE"/>
    <w:rsid w:val="00BC17B4"/>
    <w:rsid w:val="00BC283C"/>
    <w:rsid w:val="00BD2B75"/>
    <w:rsid w:val="00BD442E"/>
    <w:rsid w:val="00BD733B"/>
    <w:rsid w:val="00BD738C"/>
    <w:rsid w:val="00BD7F52"/>
    <w:rsid w:val="00BE0DA0"/>
    <w:rsid w:val="00BE39B8"/>
    <w:rsid w:val="00BE71FF"/>
    <w:rsid w:val="00BF0033"/>
    <w:rsid w:val="00BF1A6E"/>
    <w:rsid w:val="00BF44A4"/>
    <w:rsid w:val="00BF7BFF"/>
    <w:rsid w:val="00C035AA"/>
    <w:rsid w:val="00C0714A"/>
    <w:rsid w:val="00C105A1"/>
    <w:rsid w:val="00C11E33"/>
    <w:rsid w:val="00C122F9"/>
    <w:rsid w:val="00C16814"/>
    <w:rsid w:val="00C1681F"/>
    <w:rsid w:val="00C17699"/>
    <w:rsid w:val="00C2408C"/>
    <w:rsid w:val="00C435ED"/>
    <w:rsid w:val="00C44F52"/>
    <w:rsid w:val="00C52A0D"/>
    <w:rsid w:val="00C54F79"/>
    <w:rsid w:val="00C61DF4"/>
    <w:rsid w:val="00C76DC5"/>
    <w:rsid w:val="00C86701"/>
    <w:rsid w:val="00C8774D"/>
    <w:rsid w:val="00C92C19"/>
    <w:rsid w:val="00C9376A"/>
    <w:rsid w:val="00C93C3A"/>
    <w:rsid w:val="00C96227"/>
    <w:rsid w:val="00CA3755"/>
    <w:rsid w:val="00CA462A"/>
    <w:rsid w:val="00CA46E3"/>
    <w:rsid w:val="00CA6E3E"/>
    <w:rsid w:val="00CB1422"/>
    <w:rsid w:val="00CB211A"/>
    <w:rsid w:val="00CC3B6C"/>
    <w:rsid w:val="00CD1405"/>
    <w:rsid w:val="00CE3A3D"/>
    <w:rsid w:val="00CE7A30"/>
    <w:rsid w:val="00CE7A85"/>
    <w:rsid w:val="00CF1315"/>
    <w:rsid w:val="00CF3B09"/>
    <w:rsid w:val="00CF4EF6"/>
    <w:rsid w:val="00D03685"/>
    <w:rsid w:val="00D0476C"/>
    <w:rsid w:val="00D04F2E"/>
    <w:rsid w:val="00D07828"/>
    <w:rsid w:val="00D1204C"/>
    <w:rsid w:val="00D1695C"/>
    <w:rsid w:val="00D24A5D"/>
    <w:rsid w:val="00D25E0A"/>
    <w:rsid w:val="00D26A08"/>
    <w:rsid w:val="00D270A5"/>
    <w:rsid w:val="00D2756B"/>
    <w:rsid w:val="00D307E1"/>
    <w:rsid w:val="00D3115C"/>
    <w:rsid w:val="00D31A36"/>
    <w:rsid w:val="00D37FCB"/>
    <w:rsid w:val="00D4023D"/>
    <w:rsid w:val="00D4069A"/>
    <w:rsid w:val="00D42236"/>
    <w:rsid w:val="00D42EF8"/>
    <w:rsid w:val="00D441BF"/>
    <w:rsid w:val="00D506A4"/>
    <w:rsid w:val="00D54ECC"/>
    <w:rsid w:val="00D64F10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B78C9"/>
    <w:rsid w:val="00DC22C2"/>
    <w:rsid w:val="00DC575A"/>
    <w:rsid w:val="00DC5FE1"/>
    <w:rsid w:val="00DD2B98"/>
    <w:rsid w:val="00DD4754"/>
    <w:rsid w:val="00DE03C1"/>
    <w:rsid w:val="00DE18B5"/>
    <w:rsid w:val="00DF09F4"/>
    <w:rsid w:val="00DF65F7"/>
    <w:rsid w:val="00E02E0B"/>
    <w:rsid w:val="00E0593E"/>
    <w:rsid w:val="00E26720"/>
    <w:rsid w:val="00E35F3D"/>
    <w:rsid w:val="00E36DF7"/>
    <w:rsid w:val="00E41AEE"/>
    <w:rsid w:val="00E4694F"/>
    <w:rsid w:val="00E4794F"/>
    <w:rsid w:val="00E508A7"/>
    <w:rsid w:val="00E50F28"/>
    <w:rsid w:val="00E54E6B"/>
    <w:rsid w:val="00E60A44"/>
    <w:rsid w:val="00E62ECF"/>
    <w:rsid w:val="00E666EA"/>
    <w:rsid w:val="00E721B1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5D88"/>
    <w:rsid w:val="00ED6B45"/>
    <w:rsid w:val="00ED7346"/>
    <w:rsid w:val="00ED77F3"/>
    <w:rsid w:val="00EE45D4"/>
    <w:rsid w:val="00EF1410"/>
    <w:rsid w:val="00EF4994"/>
    <w:rsid w:val="00F05BB5"/>
    <w:rsid w:val="00F113BF"/>
    <w:rsid w:val="00F20633"/>
    <w:rsid w:val="00F20ED0"/>
    <w:rsid w:val="00F2337D"/>
    <w:rsid w:val="00F25908"/>
    <w:rsid w:val="00F26DD8"/>
    <w:rsid w:val="00F26E37"/>
    <w:rsid w:val="00F32565"/>
    <w:rsid w:val="00F32A7C"/>
    <w:rsid w:val="00F34EC4"/>
    <w:rsid w:val="00F374E5"/>
    <w:rsid w:val="00F4271F"/>
    <w:rsid w:val="00F5175A"/>
    <w:rsid w:val="00F53C99"/>
    <w:rsid w:val="00F5514A"/>
    <w:rsid w:val="00F5534E"/>
    <w:rsid w:val="00F6042B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7E0B"/>
    <w:rsid w:val="00FA3223"/>
    <w:rsid w:val="00FA6956"/>
    <w:rsid w:val="00FB0572"/>
    <w:rsid w:val="00FB05EA"/>
    <w:rsid w:val="00FB10E9"/>
    <w:rsid w:val="00FC6309"/>
    <w:rsid w:val="00FD0C4A"/>
    <w:rsid w:val="00FD2680"/>
    <w:rsid w:val="00FD73B1"/>
    <w:rsid w:val="00FE10E4"/>
    <w:rsid w:val="00FE77D9"/>
    <w:rsid w:val="023C0C7D"/>
    <w:rsid w:val="02EC0771"/>
    <w:rsid w:val="03DE4E9E"/>
    <w:rsid w:val="03DF31F1"/>
    <w:rsid w:val="04C8341D"/>
    <w:rsid w:val="0573AD3F"/>
    <w:rsid w:val="060D3E27"/>
    <w:rsid w:val="07177A84"/>
    <w:rsid w:val="077EF7E4"/>
    <w:rsid w:val="07826BD2"/>
    <w:rsid w:val="0881990C"/>
    <w:rsid w:val="0968F6FC"/>
    <w:rsid w:val="0DA5F40D"/>
    <w:rsid w:val="0E352BD8"/>
    <w:rsid w:val="0F030047"/>
    <w:rsid w:val="0F10500B"/>
    <w:rsid w:val="11313B9E"/>
    <w:rsid w:val="132CCADD"/>
    <w:rsid w:val="149E1C00"/>
    <w:rsid w:val="1BAACAF4"/>
    <w:rsid w:val="1CC758C5"/>
    <w:rsid w:val="1D83A817"/>
    <w:rsid w:val="1F643C96"/>
    <w:rsid w:val="283D94B3"/>
    <w:rsid w:val="2861B657"/>
    <w:rsid w:val="28CCCC7E"/>
    <w:rsid w:val="2BE13599"/>
    <w:rsid w:val="2DDF2CFF"/>
    <w:rsid w:val="2EB86C3B"/>
    <w:rsid w:val="2FF8F5FF"/>
    <w:rsid w:val="30B9DD65"/>
    <w:rsid w:val="30C61464"/>
    <w:rsid w:val="312888D3"/>
    <w:rsid w:val="339F39E7"/>
    <w:rsid w:val="34A1791B"/>
    <w:rsid w:val="35B19BDD"/>
    <w:rsid w:val="39B7191E"/>
    <w:rsid w:val="3A4EBBAD"/>
    <w:rsid w:val="3F222CD0"/>
    <w:rsid w:val="3FA29F16"/>
    <w:rsid w:val="40ABCDFD"/>
    <w:rsid w:val="43A1C363"/>
    <w:rsid w:val="44A78740"/>
    <w:rsid w:val="45B03879"/>
    <w:rsid w:val="46A2D4CC"/>
    <w:rsid w:val="4B5DB50A"/>
    <w:rsid w:val="4BE3E901"/>
    <w:rsid w:val="4DA22201"/>
    <w:rsid w:val="4F6F8BBB"/>
    <w:rsid w:val="50BDDBA3"/>
    <w:rsid w:val="51171902"/>
    <w:rsid w:val="52F18500"/>
    <w:rsid w:val="53A057EF"/>
    <w:rsid w:val="545DA2A7"/>
    <w:rsid w:val="56A9F988"/>
    <w:rsid w:val="5A758F08"/>
    <w:rsid w:val="5B36E527"/>
    <w:rsid w:val="5DA1692C"/>
    <w:rsid w:val="61DBA9D8"/>
    <w:rsid w:val="642FBE52"/>
    <w:rsid w:val="650829A6"/>
    <w:rsid w:val="662ADD94"/>
    <w:rsid w:val="667B89A7"/>
    <w:rsid w:val="68175A08"/>
    <w:rsid w:val="6CEACB2B"/>
    <w:rsid w:val="6D85FACB"/>
    <w:rsid w:val="6DEEC817"/>
    <w:rsid w:val="6EB5336D"/>
    <w:rsid w:val="7102D835"/>
    <w:rsid w:val="716B690A"/>
    <w:rsid w:val="71E220B3"/>
    <w:rsid w:val="742B2902"/>
    <w:rsid w:val="75016910"/>
    <w:rsid w:val="7E37D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8EA91E32-994D-ED4D-872E-38C30D16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3908CC"/>
    <w:pPr>
      <w:spacing w:before="12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3908CC"/>
    <w:rPr>
      <w:rFonts w:cstheme="minorHAnsi"/>
      <w:b/>
      <w:bCs/>
      <w:i/>
      <w:iCs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spacing w:before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spacing w:before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afc">
    <w:name w:val="Текст документа"/>
    <w:basedOn w:val="a1"/>
    <w:link w:val="afd"/>
    <w:qFormat/>
    <w:rsid w:val="009B0EEA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en-US" w:bidi="en-US"/>
    </w:rPr>
  </w:style>
  <w:style w:type="character" w:customStyle="1" w:styleId="afd">
    <w:name w:val="Текст документа Знак"/>
    <w:link w:val="afc"/>
    <w:rsid w:val="009B0EEA"/>
    <w:rPr>
      <w:rFonts w:ascii="Times New Roman" w:eastAsia="Times New Roman" w:hAnsi="Times New Roman" w:cs="Times New Roman"/>
      <w:sz w:val="28"/>
      <w:szCs w:val="24"/>
      <w:lang w:eastAsia="en-US" w:bidi="en-US"/>
    </w:rPr>
  </w:style>
  <w:style w:type="paragraph" w:customStyle="1" w:styleId="paragraph">
    <w:name w:val="paragraph"/>
    <w:basedOn w:val="a1"/>
    <w:rsid w:val="009B0EE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9B0EEA"/>
  </w:style>
  <w:style w:type="character" w:customStyle="1" w:styleId="eop">
    <w:name w:val="eop"/>
    <w:basedOn w:val="a2"/>
    <w:rsid w:val="009B0EEA"/>
  </w:style>
  <w:style w:type="paragraph" w:styleId="51">
    <w:name w:val="toc 5"/>
    <w:basedOn w:val="a1"/>
    <w:next w:val="a1"/>
    <w:autoRedefine/>
    <w:uiPriority w:val="39"/>
    <w:semiHidden/>
    <w:unhideWhenUsed/>
    <w:rsid w:val="008A6C63"/>
    <w:pPr>
      <w:spacing w:before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8A6C63"/>
    <w:pPr>
      <w:spacing w:before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semiHidden/>
    <w:unhideWhenUsed/>
    <w:rsid w:val="008A6C63"/>
    <w:pPr>
      <w:spacing w:before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semiHidden/>
    <w:unhideWhenUsed/>
    <w:rsid w:val="008A6C63"/>
    <w:pPr>
      <w:spacing w:before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semiHidden/>
    <w:unhideWhenUsed/>
    <w:rsid w:val="008A6C63"/>
    <w:pPr>
      <w:spacing w:before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e">
    <w:name w:val="Unresolved Mention"/>
    <w:basedOn w:val="a2"/>
    <w:uiPriority w:val="99"/>
    <w:semiHidden/>
    <w:unhideWhenUsed/>
    <w:rsid w:val="00E72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9F9D00-3808-4B8D-8211-6EF65466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63</TotalTime>
  <Pages>19</Pages>
  <Words>2470</Words>
  <Characters>14080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Иванов Даниил Сергеевич</cp:lastModifiedBy>
  <cp:revision>13</cp:revision>
  <cp:lastPrinted>2019-07-22T11:48:00Z</cp:lastPrinted>
  <dcterms:created xsi:type="dcterms:W3CDTF">2023-06-12T21:41:00Z</dcterms:created>
  <dcterms:modified xsi:type="dcterms:W3CDTF">2024-11-14T19:45:00Z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