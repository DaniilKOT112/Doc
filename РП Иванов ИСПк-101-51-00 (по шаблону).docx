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B2BC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  <w:bookmarkStart w:id="0" w:name="_Toc73597772"/>
    </w:p>
    <w:p w14:paraId="31D67ED6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0CCC957D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1F8F834D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5FACDEDD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05EE9F7A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2E68C0F8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03BFC609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6F1CF5DF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45116B77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48548D05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6EB2DC05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5EAF9889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3439CC1C" w14:textId="77777777" w:rsidR="00B0159C" w:rsidRDefault="00B0159C" w:rsidP="00B770C9">
      <w:pPr>
        <w:ind w:firstLine="0"/>
        <w:jc w:val="center"/>
        <w:rPr>
          <w:rFonts w:eastAsia="MS Mincho" w:cs="Arial"/>
          <w:b/>
          <w:bCs/>
          <w:sz w:val="28"/>
          <w:szCs w:val="24"/>
        </w:rPr>
      </w:pPr>
      <w:r w:rsidRPr="00B0159C">
        <w:rPr>
          <w:rFonts w:eastAsia="MS Mincho" w:cs="Arial"/>
          <w:b/>
          <w:bCs/>
          <w:sz w:val="28"/>
          <w:szCs w:val="24"/>
        </w:rPr>
        <w:t>Информационная система учета животных в приютах</w:t>
      </w:r>
      <w:r w:rsidRPr="00B0159C">
        <w:rPr>
          <w:rFonts w:eastAsia="MS Mincho" w:cs="Arial"/>
          <w:b/>
          <w:bCs/>
          <w:sz w:val="28"/>
          <w:szCs w:val="24"/>
        </w:rPr>
        <w:t xml:space="preserve"> </w:t>
      </w:r>
    </w:p>
    <w:p w14:paraId="496079CC" w14:textId="02CE0245" w:rsidR="008454D7" w:rsidRPr="00AF476E" w:rsidRDefault="008454D7" w:rsidP="00B770C9">
      <w:pPr>
        <w:ind w:firstLine="0"/>
        <w:jc w:val="center"/>
        <w:rPr>
          <w:b/>
          <w:bCs/>
          <w:sz w:val="28"/>
          <w:szCs w:val="24"/>
        </w:rPr>
      </w:pPr>
      <w:r w:rsidRPr="00AF476E">
        <w:rPr>
          <w:b/>
          <w:bCs/>
          <w:sz w:val="28"/>
          <w:szCs w:val="24"/>
        </w:rPr>
        <w:t>Руководство пользователя</w:t>
      </w:r>
    </w:p>
    <w:p w14:paraId="152D7063" w14:textId="77777777" w:rsidR="008454D7" w:rsidRPr="008454D7" w:rsidRDefault="008454D7" w:rsidP="00C173C3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B3D4150" w14:textId="77777777" w:rsidR="008454D7" w:rsidRPr="008454D7" w:rsidRDefault="008454D7" w:rsidP="008454D7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 w:val="28"/>
          <w:szCs w:val="28"/>
        </w:rPr>
      </w:pPr>
    </w:p>
    <w:p w14:paraId="47FF4825" w14:textId="77777777" w:rsidR="008454D7" w:rsidRPr="008454D7" w:rsidRDefault="008454D7" w:rsidP="008454D7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049C6A4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956264B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907E53C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EF21CCA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9476419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2D7F085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132E533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88FA8ED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5045F2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4981114" w14:textId="43B5A27F" w:rsid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27CDE3" w14:textId="77777777" w:rsidR="00FC05F8" w:rsidRDefault="00FC05F8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7FE8203" w14:textId="77777777" w:rsidR="00FC05F8" w:rsidRPr="008454D7" w:rsidRDefault="00FC05F8" w:rsidP="00FC05F8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38D42700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DE8F2B5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5F5E3EF" w14:textId="279DF96D" w:rsidR="00E33344" w:rsidRDefault="00E33344" w:rsidP="008454D7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58DB42F2" w14:textId="77777777" w:rsidR="004C08D2" w:rsidRDefault="004C08D2" w:rsidP="008454D7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7C1A5914" w14:textId="77777777" w:rsidR="00E33344" w:rsidRPr="008454D7" w:rsidRDefault="00E33344" w:rsidP="008454D7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0B34FB25" w14:textId="59C75AF8" w:rsidR="008454D7" w:rsidRPr="008454D7" w:rsidRDefault="00F74CB2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Cs w:val="24"/>
        </w:rPr>
        <w:t>Киров, 202</w:t>
      </w:r>
      <w:r w:rsidR="00B0159C">
        <w:rPr>
          <w:rFonts w:eastAsia="Times New Roman" w:cs="Times New Roman"/>
          <w:szCs w:val="24"/>
        </w:rPr>
        <w:t>4</w:t>
      </w:r>
      <w:r w:rsidR="008454D7" w:rsidRPr="00AF476E">
        <w:rPr>
          <w:rFonts w:eastAsia="Times New Roman" w:cs="Times New Roman"/>
          <w:szCs w:val="24"/>
        </w:rPr>
        <w:t xml:space="preserve"> г.</w:t>
      </w:r>
      <w:bookmarkEnd w:id="0"/>
      <w:r w:rsidR="008454D7" w:rsidRPr="00AF476E">
        <w:rPr>
          <w:rFonts w:eastAsia="Times New Roman" w:cs="Times New Roman"/>
          <w:b/>
          <w:szCs w:val="24"/>
        </w:rPr>
        <w:t xml:space="preserve"> </w:t>
      </w:r>
      <w:r w:rsidR="008454D7" w:rsidRPr="008454D7">
        <w:rPr>
          <w:rFonts w:eastAsia="Times New Roman" w:cs="Times New Roman"/>
          <w:b/>
          <w:sz w:val="28"/>
          <w:szCs w:val="28"/>
        </w:rPr>
        <w:br w:type="page"/>
      </w:r>
    </w:p>
    <w:p w14:paraId="2119215D" w14:textId="4B91E033" w:rsidR="00F24AD0" w:rsidRPr="00F24AD0" w:rsidRDefault="008454D7" w:rsidP="00F24AD0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B770C9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id w:val="1017735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69DF5" w14:textId="5F60D6B1" w:rsidR="00F24AD0" w:rsidRPr="00F24AD0" w:rsidRDefault="00F24AD0" w:rsidP="00AB2CBA">
          <w:pPr>
            <w:pStyle w:val="afd"/>
            <w:tabs>
              <w:tab w:val="left" w:pos="142"/>
            </w:tabs>
            <w:spacing w:line="276" w:lineRule="auto"/>
            <w:ind w:firstLine="0"/>
            <w:rPr>
              <w:rFonts w:ascii="Calibri Light" w:eastAsia="Times New Roman" w:hAnsi="Calibri Light" w:cs="Times New Roman"/>
              <w:color w:val="000000" w:themeColor="text1"/>
              <w:szCs w:val="24"/>
            </w:rPr>
          </w:pPr>
        </w:p>
        <w:p w14:paraId="49642388" w14:textId="325D0AD0" w:rsidR="00607E5C" w:rsidRDefault="00F24AD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24AD0">
            <w:rPr>
              <w:color w:val="000000" w:themeColor="text1"/>
              <w:lang w:eastAsia="zh-CN"/>
            </w:rPr>
            <w:fldChar w:fldCharType="begin"/>
          </w:r>
          <w:r w:rsidRPr="00F24AD0">
            <w:rPr>
              <w:color w:val="000000" w:themeColor="text1"/>
              <w:lang w:eastAsia="zh-CN"/>
            </w:rPr>
            <w:instrText xml:space="preserve"> TOC \o "1-3" \h \z \u </w:instrText>
          </w:r>
          <w:r w:rsidRPr="00F24AD0">
            <w:rPr>
              <w:color w:val="000000" w:themeColor="text1"/>
              <w:lang w:eastAsia="zh-CN"/>
            </w:rPr>
            <w:fldChar w:fldCharType="separate"/>
          </w:r>
          <w:hyperlink w:anchor="_Toc182512839" w:history="1">
            <w:r w:rsidR="00607E5C" w:rsidRPr="009F6037">
              <w:rPr>
                <w:rStyle w:val="a6"/>
                <w:kern w:val="32"/>
                <w:lang w:eastAsia="en-US" w:bidi="en-US"/>
              </w:rPr>
              <w:t>1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kern w:val="32"/>
                <w:lang w:eastAsia="en-US" w:bidi="en-US"/>
              </w:rPr>
              <w:t>Введение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_Toc182512839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607E5C">
              <w:rPr>
                <w:webHidden/>
              </w:rPr>
              <w:t>3</w:t>
            </w:r>
            <w:r w:rsidR="00607E5C">
              <w:rPr>
                <w:webHidden/>
              </w:rPr>
              <w:fldChar w:fldCharType="end"/>
            </w:r>
          </w:hyperlink>
        </w:p>
        <w:p w14:paraId="21B3E9C8" w14:textId="1AA18A36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0" w:history="1">
            <w:r w:rsidRPr="009F6037">
              <w:rPr>
                <w:rStyle w:val="a6"/>
                <w:lang w:eastAsia="en-US" w:bidi="en-US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1C5B2D" w14:textId="45762DCE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1" w:history="1">
            <w:r w:rsidRPr="009F6037">
              <w:rPr>
                <w:rStyle w:val="a6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E285B1" w14:textId="1384B1EB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2" w:history="1">
            <w:r w:rsidRPr="009F6037">
              <w:rPr>
                <w:rStyle w:val="a6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2FC7EB" w14:textId="1F6D90DC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3" w:history="1">
            <w:r w:rsidRPr="009F6037">
              <w:rPr>
                <w:rStyle w:val="a6"/>
                <w:lang w:eastAsia="en-US" w:bidi="en-US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155C82" w14:textId="23F1945E" w:rsidR="00607E5C" w:rsidRDefault="00607E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4" w:history="1">
            <w:r w:rsidRPr="009F6037">
              <w:rPr>
                <w:rStyle w:val="a6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8AD4C5" w14:textId="6F80EDDF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5" w:history="1">
            <w:r w:rsidRPr="009F6037">
              <w:rPr>
                <w:rStyle w:val="a6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1178FC" w14:textId="2E90B8C8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6" w:history="1">
            <w:r w:rsidRPr="009F6037">
              <w:rPr>
                <w:rStyle w:val="a6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5B3935" w14:textId="635C2571" w:rsidR="00607E5C" w:rsidRDefault="00607E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7" w:history="1">
            <w:r w:rsidRPr="009F6037">
              <w:rPr>
                <w:rStyle w:val="a6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AE820A" w14:textId="7FB74AD5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8" w:history="1">
            <w:r w:rsidRPr="009F6037">
              <w:rPr>
                <w:rStyle w:val="a6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BFA708" w14:textId="54A0BE0B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9" w:history="1">
            <w:r w:rsidRPr="009F6037">
              <w:rPr>
                <w:rStyle w:val="a6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7798E1" w14:textId="62EF8010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0" w:history="1">
            <w:r w:rsidRPr="009F6037">
              <w:rPr>
                <w:rStyle w:val="a6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30A157" w14:textId="4301B378" w:rsidR="00607E5C" w:rsidRDefault="00607E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1" w:history="1">
            <w:r w:rsidRPr="009F6037">
              <w:rPr>
                <w:rStyle w:val="a6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AA69E2" w14:textId="16F42079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2" w:history="1">
            <w:r w:rsidRPr="009F6037">
              <w:rPr>
                <w:rStyle w:val="a6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ACF6CA" w14:textId="14EBF7BA" w:rsidR="00607E5C" w:rsidRDefault="00607E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3" w:history="1">
            <w:r w:rsidRPr="009F6037">
              <w:rPr>
                <w:rStyle w:val="a6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8848E9C" w14:textId="311F8F42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4" w:history="1">
            <w:r w:rsidRPr="009F6037">
              <w:rPr>
                <w:rStyle w:val="a6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05FA760" w14:textId="3EE872F9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5" w:history="1">
            <w:r w:rsidRPr="009F6037">
              <w:rPr>
                <w:rStyle w:val="a6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0A4EA43" w14:textId="05920145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6" w:history="1">
            <w:r w:rsidRPr="009F6037">
              <w:rPr>
                <w:rStyle w:val="a6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1BBE4C1" w14:textId="64DD1CEC" w:rsidR="00607E5C" w:rsidRDefault="00607E5C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7" w:history="1">
            <w:r w:rsidRPr="009F6037">
              <w:rPr>
                <w:rStyle w:val="a6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F6037">
              <w:rPr>
                <w:rStyle w:val="a6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_Toc182512857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9631D7" w14:textId="0043A6D8" w:rsidR="00F24AD0" w:rsidRPr="00F24AD0" w:rsidRDefault="00F24AD0" w:rsidP="00AB2CBA">
          <w:pPr>
            <w:tabs>
              <w:tab w:val="left" w:pos="142"/>
            </w:tabs>
            <w:suppressAutoHyphens/>
            <w:spacing w:before="0" w:line="276" w:lineRule="auto"/>
            <w:ind w:firstLine="0"/>
            <w:contextualSpacing w:val="0"/>
            <w:jc w:val="left"/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</w:pPr>
          <w:r w:rsidRPr="00F24AD0"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  <w:fldChar w:fldCharType="end"/>
          </w:r>
        </w:p>
      </w:sdtContent>
    </w:sdt>
    <w:p w14:paraId="2886EA6B" w14:textId="3B02C997" w:rsidR="008454D7" w:rsidRPr="00F24AD0" w:rsidRDefault="008454D7" w:rsidP="008454D7">
      <w:pPr>
        <w:spacing w:before="0" w:after="200" w:line="276" w:lineRule="auto"/>
        <w:ind w:firstLine="0"/>
        <w:contextualSpacing w:val="0"/>
        <w:jc w:val="left"/>
        <w:rPr>
          <w:rFonts w:cs="Times New Roman"/>
          <w:color w:val="000000" w:themeColor="text1"/>
          <w:sz w:val="28"/>
          <w:szCs w:val="32"/>
        </w:rPr>
      </w:pPr>
    </w:p>
    <w:p w14:paraId="667383E8" w14:textId="464A3959" w:rsidR="008454D7" w:rsidRPr="008454D7" w:rsidRDefault="008454D7" w:rsidP="008454D7">
      <w:pPr>
        <w:pStyle w:val="1"/>
        <w:rPr>
          <w:kern w:val="32"/>
          <w:lang w:eastAsia="en-US" w:bidi="en-US"/>
        </w:rPr>
      </w:pPr>
      <w:r w:rsidRPr="008454D7">
        <w:lastRenderedPageBreak/>
        <w:fldChar w:fldCharType="begin"/>
      </w:r>
      <w:r w:rsidRPr="008454D7">
        <w:instrText xml:space="preserve"> TOC \o "2-3" \h \z \t "Заголовок 1;1" </w:instrText>
      </w:r>
      <w:r w:rsidRPr="008454D7">
        <w:fldChar w:fldCharType="end"/>
      </w:r>
      <w:bookmarkStart w:id="1" w:name="_Объект_испытаний"/>
      <w:bookmarkStart w:id="2" w:name="_Toc137273423"/>
      <w:bookmarkStart w:id="3" w:name="_Toc182512839"/>
      <w:bookmarkEnd w:id="1"/>
      <w:r w:rsidRPr="008454D7">
        <w:rPr>
          <w:kern w:val="32"/>
          <w:lang w:eastAsia="en-US" w:bidi="en-US"/>
        </w:rPr>
        <w:t>Введение</w:t>
      </w:r>
      <w:bookmarkEnd w:id="2"/>
      <w:bookmarkEnd w:id="3"/>
      <w:r w:rsidRPr="008454D7">
        <w:rPr>
          <w:kern w:val="32"/>
          <w:lang w:eastAsia="en-US" w:bidi="en-US"/>
        </w:rPr>
        <w:t xml:space="preserve"> </w:t>
      </w:r>
    </w:p>
    <w:p w14:paraId="78985543" w14:textId="1ADC553C" w:rsidR="008454D7" w:rsidRDefault="008454D7" w:rsidP="008454D7">
      <w:pPr>
        <w:pStyle w:val="2"/>
        <w:rPr>
          <w:lang w:eastAsia="en-US" w:bidi="en-US"/>
        </w:rPr>
      </w:pPr>
      <w:bookmarkStart w:id="4" w:name="_Toc137273424"/>
      <w:bookmarkStart w:id="5" w:name="_Toc182512840"/>
      <w:r w:rsidRPr="008454D7">
        <w:rPr>
          <w:lang w:eastAsia="en-US" w:bidi="en-US"/>
        </w:rPr>
        <w:t>Область применения</w:t>
      </w:r>
      <w:bookmarkEnd w:id="4"/>
      <w:bookmarkEnd w:id="5"/>
    </w:p>
    <w:p w14:paraId="751E2C7F" w14:textId="3A7D19DF" w:rsidR="00B0159C" w:rsidRDefault="00B0159C" w:rsidP="00B0159C">
      <w:bookmarkStart w:id="6" w:name="_Toc137273425"/>
      <w:r w:rsidRPr="00B0159C">
        <w:t>Информационная система учета животных в приютах. Данная информационная система предназначена для автоматизации управления приютом,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«усыновление» и получения информации о доступных питомцах.</w:t>
      </w:r>
    </w:p>
    <w:p w14:paraId="6DAE9861" w14:textId="77777777" w:rsidR="008454D7" w:rsidRPr="008454D7" w:rsidRDefault="008454D7" w:rsidP="00BB73D6">
      <w:pPr>
        <w:pStyle w:val="2"/>
        <w:rPr>
          <w:lang w:eastAsia="en-US" w:bidi="en-US"/>
        </w:rPr>
      </w:pPr>
      <w:bookmarkStart w:id="7" w:name="_Toc182512841"/>
      <w:r w:rsidRPr="008454D7">
        <w:rPr>
          <w:lang w:eastAsia="en-US" w:bidi="en-US"/>
        </w:rPr>
        <w:t>Краткое описание возможностей</w:t>
      </w:r>
      <w:bookmarkEnd w:id="6"/>
      <w:bookmarkEnd w:id="7"/>
    </w:p>
    <w:p w14:paraId="61D68878" w14:textId="6BD79CC4" w:rsidR="000A2126" w:rsidRDefault="00610B73" w:rsidP="000A2126">
      <w:bookmarkStart w:id="8" w:name="_Toc137273426"/>
      <w:r>
        <w:t>В информационной системе для приюта доступны следующие возможности:</w:t>
      </w:r>
    </w:p>
    <w:p w14:paraId="49A5F4A1" w14:textId="5C9642D3" w:rsidR="00610B73" w:rsidRDefault="00610B73" w:rsidP="00610B73">
      <w:pPr>
        <w:pStyle w:val="vguList2"/>
        <w:ind w:firstLine="851"/>
      </w:pPr>
      <w:r>
        <w:t>Вывод сводных отчетов;</w:t>
      </w:r>
    </w:p>
    <w:p w14:paraId="0E1BB40E" w14:textId="33C5C398" w:rsidR="00610B73" w:rsidRDefault="00610B73" w:rsidP="00610B73">
      <w:pPr>
        <w:pStyle w:val="vguList2"/>
        <w:ind w:firstLine="851"/>
      </w:pPr>
      <w:r>
        <w:t>добавление, регистрация нового пользователя, учет данных о пользователях;</w:t>
      </w:r>
    </w:p>
    <w:p w14:paraId="3C85486B" w14:textId="26CA5D12" w:rsidR="00610B73" w:rsidRDefault="00610B73" w:rsidP="00610B73">
      <w:pPr>
        <w:pStyle w:val="vguList2"/>
        <w:ind w:firstLine="851"/>
      </w:pPr>
      <w:r>
        <w:t>формирование сводной отчетности;</w:t>
      </w:r>
    </w:p>
    <w:p w14:paraId="3C613888" w14:textId="60241872" w:rsidR="00610B73" w:rsidRDefault="00610B73" w:rsidP="00610B73">
      <w:pPr>
        <w:pStyle w:val="vguList2"/>
        <w:ind w:firstLine="851"/>
      </w:pPr>
      <w:r>
        <w:t>внесение информации о состоянии здоровья животного, кормлении животного, уборке вольера;</w:t>
      </w:r>
    </w:p>
    <w:p w14:paraId="66558D51" w14:textId="2E28461B" w:rsidR="00610B73" w:rsidRDefault="00610B73" w:rsidP="00610B73">
      <w:pPr>
        <w:pStyle w:val="vguList2"/>
        <w:ind w:firstLine="851"/>
      </w:pPr>
      <w:r>
        <w:t>назначение ветеринарных процедур;</w:t>
      </w:r>
    </w:p>
    <w:p w14:paraId="5A16385F" w14:textId="46EF08E4" w:rsidR="00610B73" w:rsidRDefault="00610B73" w:rsidP="00610B73">
      <w:pPr>
        <w:pStyle w:val="vguList2"/>
        <w:ind w:firstLine="851"/>
      </w:pPr>
      <w:r>
        <w:t>создание заявки на лечение животного;</w:t>
      </w:r>
    </w:p>
    <w:p w14:paraId="5B34FC54" w14:textId="476891FA" w:rsidR="00610B73" w:rsidRDefault="00610B73" w:rsidP="00610B73">
      <w:pPr>
        <w:pStyle w:val="vguList2"/>
        <w:ind w:firstLine="851"/>
      </w:pPr>
      <w:r>
        <w:t>добавление, регистрация нового животного, учет данных о животных;</w:t>
      </w:r>
    </w:p>
    <w:p w14:paraId="45625ABC" w14:textId="2C6ED2EB" w:rsidR="00610B73" w:rsidRDefault="00610B73" w:rsidP="00610B73">
      <w:pPr>
        <w:pStyle w:val="vguList2"/>
        <w:ind w:firstLine="851"/>
      </w:pPr>
      <w:r>
        <w:t>создание записи животного в каталоге;</w:t>
      </w:r>
    </w:p>
    <w:p w14:paraId="329E5392" w14:textId="72DC6E1C" w:rsidR="00610B73" w:rsidRDefault="00610B73" w:rsidP="00610B73">
      <w:pPr>
        <w:pStyle w:val="vguList2"/>
        <w:ind w:firstLine="851"/>
      </w:pPr>
      <w:r>
        <w:t>обработка заявки на «усыновление» животного;</w:t>
      </w:r>
    </w:p>
    <w:p w14:paraId="0D79217C" w14:textId="1B1D29CF" w:rsidR="00610B73" w:rsidRPr="00436EBC" w:rsidRDefault="00610B73" w:rsidP="00610B73">
      <w:pPr>
        <w:pStyle w:val="vguList2"/>
        <w:ind w:firstLine="851"/>
      </w:pPr>
      <w:r>
        <w:t>создание заявки на «усыновление».</w:t>
      </w:r>
    </w:p>
    <w:p w14:paraId="6E9E0144" w14:textId="6C9E854C" w:rsidR="008454D7" w:rsidRDefault="008454D7" w:rsidP="00D71519">
      <w:pPr>
        <w:pStyle w:val="2"/>
        <w:rPr>
          <w:lang w:eastAsia="en-US" w:bidi="en-US"/>
        </w:rPr>
      </w:pPr>
      <w:bookmarkStart w:id="9" w:name="_Toc182512842"/>
      <w:r w:rsidRPr="008454D7">
        <w:rPr>
          <w:lang w:eastAsia="en-US" w:bidi="en-US"/>
        </w:rPr>
        <w:t>Уровень подготовки пользователя</w:t>
      </w:r>
      <w:bookmarkEnd w:id="8"/>
      <w:bookmarkEnd w:id="9"/>
    </w:p>
    <w:p w14:paraId="186CAD06" w14:textId="67679616" w:rsidR="00732712" w:rsidRDefault="00732712" w:rsidP="00732712">
      <w:pPr>
        <w:rPr>
          <w:lang w:eastAsia="en-US" w:bidi="en-US"/>
        </w:rPr>
      </w:pPr>
      <w:r w:rsidRPr="00732712">
        <w:rPr>
          <w:lang w:eastAsia="en-US" w:bidi="en-US"/>
        </w:rPr>
        <w:t>Пользовател</w:t>
      </w:r>
      <w:r>
        <w:rPr>
          <w:lang w:eastAsia="en-US" w:bidi="en-US"/>
        </w:rPr>
        <w:t>ь</w:t>
      </w:r>
      <w:r w:rsidRPr="00732712">
        <w:rPr>
          <w:lang w:eastAsia="en-US" w:bidi="en-US"/>
        </w:rPr>
        <w:t xml:space="preserve"> долж</w:t>
      </w:r>
      <w:r>
        <w:rPr>
          <w:lang w:eastAsia="en-US" w:bidi="en-US"/>
        </w:rPr>
        <w:t>ен</w:t>
      </w:r>
      <w:r w:rsidRPr="00732712">
        <w:rPr>
          <w:lang w:eastAsia="en-US" w:bidi="en-US"/>
        </w:rPr>
        <w:t xml:space="preserve"> уметь уверенно пользоваться устройством на платформе </w:t>
      </w:r>
      <w:r>
        <w:rPr>
          <w:lang w:val="en-US" w:eastAsia="en-US" w:bidi="en-US"/>
        </w:rPr>
        <w:t>OS</w:t>
      </w:r>
      <w:r w:rsidRPr="00732712">
        <w:rPr>
          <w:lang w:eastAsia="en-US" w:bidi="en-US"/>
        </w:rPr>
        <w:t xml:space="preserve"> </w:t>
      </w:r>
      <w:r w:rsidRPr="00732712">
        <w:rPr>
          <w:lang w:eastAsia="en-US" w:bidi="en-US"/>
        </w:rPr>
        <w:t>Android, включая навигацию по приложению, ввод данных с клавиатуры, запуск и закрытие приложений</w:t>
      </w:r>
      <w:r>
        <w:rPr>
          <w:lang w:eastAsia="en-US" w:bidi="en-US"/>
        </w:rPr>
        <w:t>, иметь опыт работы с мобильными приложениями и понимать основные интерфейсные элементы (кнопки, поля ввода, выпадающие списки, уведомления).</w:t>
      </w:r>
    </w:p>
    <w:p w14:paraId="0BF5C361" w14:textId="1B8FFAE9" w:rsidR="00732712" w:rsidRDefault="00732712" w:rsidP="00732712">
      <w:pPr>
        <w:rPr>
          <w:lang w:eastAsia="en-US" w:bidi="en-US"/>
        </w:rPr>
      </w:pPr>
      <w:r w:rsidRPr="00732712">
        <w:rPr>
          <w:lang w:eastAsia="en-US" w:bidi="en-US"/>
        </w:rPr>
        <w:t>Перед началом работы пользовател</w:t>
      </w:r>
      <w:r>
        <w:rPr>
          <w:lang w:eastAsia="en-US" w:bidi="en-US"/>
        </w:rPr>
        <w:t>ю</w:t>
      </w:r>
      <w:r w:rsidRPr="00732712">
        <w:rPr>
          <w:lang w:eastAsia="en-US" w:bidi="en-US"/>
        </w:rPr>
        <w:t xml:space="preserve"> рекомендуется пройти инструктаж или базовое обучение, охватывающее основные функции и интерфейс приложения, включая процесс авторизации, поиск данных, добавление и редактирование записей.</w:t>
      </w:r>
    </w:p>
    <w:p w14:paraId="2A59EF60" w14:textId="77777777" w:rsidR="00732712" w:rsidRPr="00732712" w:rsidRDefault="00732712" w:rsidP="00732712">
      <w:pPr>
        <w:rPr>
          <w:lang w:eastAsia="en-US" w:bidi="en-US"/>
        </w:rPr>
      </w:pPr>
    </w:p>
    <w:p w14:paraId="1E9CC7AD" w14:textId="77777777" w:rsidR="008454D7" w:rsidRPr="008454D7" w:rsidRDefault="008454D7" w:rsidP="00D71519">
      <w:pPr>
        <w:pStyle w:val="2"/>
        <w:rPr>
          <w:lang w:eastAsia="en-US" w:bidi="en-US"/>
        </w:rPr>
      </w:pPr>
      <w:bookmarkStart w:id="10" w:name="_Toc137273427"/>
      <w:bookmarkStart w:id="11" w:name="_Toc182512843"/>
      <w:r w:rsidRPr="008454D7">
        <w:rPr>
          <w:lang w:eastAsia="en-US" w:bidi="en-US"/>
        </w:rPr>
        <w:lastRenderedPageBreak/>
        <w:t>Перечень эксплуатационной документации, с которыми необходимо ознакомиться пользователю</w:t>
      </w:r>
      <w:bookmarkEnd w:id="10"/>
      <w:bookmarkEnd w:id="11"/>
    </w:p>
    <w:p w14:paraId="590833EF" w14:textId="77777777" w:rsidR="000A2126" w:rsidRPr="00436EBC" w:rsidRDefault="000A2126" w:rsidP="000A2126">
      <w:bookmarkStart w:id="12" w:name="_Toc105969072"/>
      <w:bookmarkStart w:id="13" w:name="_Toc137273428"/>
      <w:r w:rsidRPr="00436EBC">
        <w:t>Перечень эксплуатационных документов, с которыми необходимо ознакомиться:</w:t>
      </w:r>
    </w:p>
    <w:p w14:paraId="2ABD4EAA" w14:textId="7D998625" w:rsidR="000A2126" w:rsidRDefault="000A2126" w:rsidP="000A2126">
      <w:pPr>
        <w:pStyle w:val="a0"/>
      </w:pPr>
      <w:r w:rsidRPr="00436EBC">
        <w:t>техническое задание;</w:t>
      </w:r>
    </w:p>
    <w:p w14:paraId="05BC40EA" w14:textId="2FDA9CE3" w:rsidR="00732712" w:rsidRPr="00436EBC" w:rsidRDefault="00732712" w:rsidP="000A2126">
      <w:pPr>
        <w:pStyle w:val="a0"/>
      </w:pPr>
      <w:r>
        <w:t>технический проект;</w:t>
      </w:r>
    </w:p>
    <w:p w14:paraId="3B7F8662" w14:textId="77777777" w:rsidR="000A2126" w:rsidRPr="00436EBC" w:rsidRDefault="000A2126" w:rsidP="000A2126">
      <w:pPr>
        <w:pStyle w:val="a0"/>
      </w:pPr>
      <w:r w:rsidRPr="00436EBC">
        <w:t>руководство пользователя;</w:t>
      </w:r>
    </w:p>
    <w:p w14:paraId="2653210A" w14:textId="7C606C9C" w:rsidR="000A2126" w:rsidRPr="00436EBC" w:rsidRDefault="00732712" w:rsidP="000A2126">
      <w:pPr>
        <w:pStyle w:val="a0"/>
      </w:pPr>
      <w:r>
        <w:t>программа и методика испытаний</w:t>
      </w:r>
      <w:r w:rsidR="000A2126" w:rsidRPr="00436EBC">
        <w:t>.</w:t>
      </w:r>
    </w:p>
    <w:p w14:paraId="7A59F314" w14:textId="77777777" w:rsidR="008454D7" w:rsidRPr="008454D7" w:rsidRDefault="008454D7" w:rsidP="00D71519">
      <w:pPr>
        <w:pStyle w:val="1"/>
        <w:rPr>
          <w:lang w:eastAsia="en-US" w:bidi="en-US"/>
        </w:rPr>
      </w:pPr>
      <w:bookmarkStart w:id="14" w:name="_Toc182512844"/>
      <w:r w:rsidRPr="008454D7">
        <w:rPr>
          <w:lang w:eastAsia="en-US" w:bidi="en-US"/>
        </w:rPr>
        <w:lastRenderedPageBreak/>
        <w:t>Назначение и условия применения</w:t>
      </w:r>
      <w:bookmarkEnd w:id="12"/>
      <w:bookmarkEnd w:id="13"/>
      <w:bookmarkEnd w:id="14"/>
    </w:p>
    <w:p w14:paraId="67CF2CEA" w14:textId="77777777" w:rsidR="008454D7" w:rsidRPr="008454D7" w:rsidRDefault="008454D7" w:rsidP="00D71519">
      <w:pPr>
        <w:pStyle w:val="2"/>
        <w:rPr>
          <w:lang w:eastAsia="en-US" w:bidi="en-US"/>
        </w:rPr>
      </w:pPr>
      <w:bookmarkStart w:id="15" w:name="_Toc105969073"/>
      <w:bookmarkStart w:id="16" w:name="_Toc137273429"/>
      <w:bookmarkStart w:id="17" w:name="_Toc182512845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15"/>
      <w:bookmarkEnd w:id="16"/>
      <w:bookmarkEnd w:id="17"/>
    </w:p>
    <w:p w14:paraId="19AD7B6D" w14:textId="36C86EB1" w:rsidR="000A2126" w:rsidRDefault="000A2126" w:rsidP="000A2126">
      <w:bookmarkStart w:id="18" w:name="_Toc105969074"/>
      <w:bookmarkStart w:id="19" w:name="_Toc137273430"/>
      <w:r w:rsidRPr="005860DE">
        <w:t xml:space="preserve">Данное средство автоматизации </w:t>
      </w:r>
      <w:r>
        <w:t xml:space="preserve">предназначено для: </w:t>
      </w:r>
    </w:p>
    <w:p w14:paraId="701ED035" w14:textId="2153E112" w:rsidR="00F122EA" w:rsidRDefault="00F122EA" w:rsidP="00F122EA">
      <w:pPr>
        <w:pStyle w:val="vguList2"/>
        <w:ind w:firstLine="851"/>
      </w:pPr>
      <w:r>
        <w:t>Автоматизации процессов внесения, обновления данных о животных, пользователях;</w:t>
      </w:r>
    </w:p>
    <w:p w14:paraId="29EE2471" w14:textId="55C1A51F" w:rsidR="00F122EA" w:rsidRDefault="00F122EA" w:rsidP="00F122EA">
      <w:pPr>
        <w:pStyle w:val="vguList2"/>
        <w:ind w:firstLine="851"/>
      </w:pPr>
      <w:r>
        <w:t>автоматизации регистрации заявок на усыновление, взаимодействия с потенциальными усыновителями;</w:t>
      </w:r>
    </w:p>
    <w:p w14:paraId="00E88B9B" w14:textId="6D39C22E" w:rsidR="00F122EA" w:rsidRDefault="00F122EA" w:rsidP="00F122EA">
      <w:pPr>
        <w:pStyle w:val="vguList2"/>
        <w:ind w:firstLine="851"/>
      </w:pPr>
      <w:r>
        <w:t>автоматизации записи информации о медицинских процедурах, состоянии здоровья животного;</w:t>
      </w:r>
    </w:p>
    <w:p w14:paraId="5BDB50FA" w14:textId="659AEC64" w:rsidR="00F122EA" w:rsidRDefault="00F122EA" w:rsidP="00F122EA">
      <w:pPr>
        <w:pStyle w:val="vguList2"/>
        <w:ind w:firstLine="851"/>
      </w:pPr>
      <w:r>
        <w:t>автоматизация отслеживания процессов связанных с кормлением животных, уборкой вольеров</w:t>
      </w:r>
      <w:r w:rsidR="00AB6C03">
        <w:t>;</w:t>
      </w:r>
    </w:p>
    <w:p w14:paraId="036BAAAC" w14:textId="426F262D" w:rsidR="00AB6C03" w:rsidRDefault="00AB6C03" w:rsidP="00F122EA">
      <w:pPr>
        <w:pStyle w:val="vguList2"/>
        <w:ind w:firstLine="851"/>
      </w:pPr>
      <w:r>
        <w:t>автоматизация назначения ветеринарных процедур;</w:t>
      </w:r>
    </w:p>
    <w:p w14:paraId="19D29776" w14:textId="71D2DD2D" w:rsidR="00F122EA" w:rsidRDefault="00F122EA" w:rsidP="00F122EA">
      <w:pPr>
        <w:pStyle w:val="vguList2"/>
        <w:ind w:firstLine="851"/>
      </w:pPr>
      <w:r>
        <w:t>хранения контактной информации и историй взаимодействий с потенциальными усыновителями, для поддержки коммуникации и отслеживания каждого случая;</w:t>
      </w:r>
    </w:p>
    <w:p w14:paraId="417BF8DD" w14:textId="64BDF72C" w:rsidR="00F122EA" w:rsidRDefault="00F122EA" w:rsidP="00F122EA">
      <w:pPr>
        <w:pStyle w:val="vguList2"/>
        <w:ind w:firstLine="851"/>
      </w:pPr>
      <w:r>
        <w:t>автоматической генерации сводных отчетов для подробного анализа деятельности приюта;</w:t>
      </w:r>
    </w:p>
    <w:p w14:paraId="73F90419" w14:textId="11E3CCB6" w:rsidR="00F122EA" w:rsidRDefault="00F122EA" w:rsidP="00AB6C03">
      <w:pPr>
        <w:pStyle w:val="vguList2"/>
        <w:ind w:firstLine="851"/>
      </w:pPr>
      <w:r>
        <w:t>управления доступом к системе на основе ролей</w:t>
      </w:r>
      <w:r w:rsidR="00AB6C03">
        <w:t>.</w:t>
      </w:r>
    </w:p>
    <w:p w14:paraId="665C2C1E" w14:textId="77777777" w:rsidR="008454D7" w:rsidRPr="008454D7" w:rsidRDefault="008454D7" w:rsidP="00D71519">
      <w:pPr>
        <w:pStyle w:val="2"/>
        <w:rPr>
          <w:lang w:eastAsia="en-US" w:bidi="en-US"/>
        </w:rPr>
      </w:pPr>
      <w:bookmarkStart w:id="20" w:name="_Toc182512846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8"/>
      <w:bookmarkEnd w:id="19"/>
      <w:bookmarkEnd w:id="20"/>
    </w:p>
    <w:p w14:paraId="0EB8E74C" w14:textId="77777777" w:rsidR="002C141A" w:rsidRDefault="002C141A" w:rsidP="002C141A">
      <w:r w:rsidRPr="00436EBC">
        <w:t>Для обеспечения нормального функционирования приложения</w:t>
      </w:r>
      <w:r>
        <w:t xml:space="preserve">, информационной системы учета животных в приютах </w:t>
      </w:r>
      <w:r w:rsidRPr="00436EBC">
        <w:t>необходим</w:t>
      </w:r>
      <w:r>
        <w:t>о выполнение следующих условий</w:t>
      </w:r>
      <w:r w:rsidRPr="00436EBC">
        <w:t xml:space="preserve">: </w:t>
      </w:r>
    </w:p>
    <w:p w14:paraId="668E042E" w14:textId="77777777" w:rsidR="002C141A" w:rsidRPr="003F1F6C" w:rsidRDefault="002C141A" w:rsidP="002C141A">
      <w:pPr>
        <w:pStyle w:val="a0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>,0 ГГц.</w:t>
      </w:r>
    </w:p>
    <w:p w14:paraId="7143540A" w14:textId="77777777" w:rsidR="002C141A" w:rsidRPr="003F1F6C" w:rsidRDefault="002C141A" w:rsidP="002C141A">
      <w:pPr>
        <w:pStyle w:val="a0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 xml:space="preserve"> Гб.</w:t>
      </w:r>
    </w:p>
    <w:p w14:paraId="3EFC0316" w14:textId="77777777" w:rsidR="002C141A" w:rsidRDefault="002C141A" w:rsidP="002C141A">
      <w:pPr>
        <w:pStyle w:val="a0"/>
        <w:ind w:firstLine="709"/>
      </w:pPr>
      <w:r w:rsidRPr="003F1F6C">
        <w:t>Внутренняя память</w:t>
      </w:r>
      <w:r>
        <w:t>, объемом н</w:t>
      </w:r>
      <w:r w:rsidRPr="003F1F6C">
        <w:t>е менее 64 Гб с возможностью расширения через microSD</w:t>
      </w:r>
      <w:r>
        <w:t>.</w:t>
      </w:r>
    </w:p>
    <w:p w14:paraId="650F3BC8" w14:textId="77777777" w:rsidR="002C141A" w:rsidRDefault="002C141A" w:rsidP="002C141A">
      <w:pPr>
        <w:pStyle w:val="a0"/>
        <w:ind w:firstLine="709"/>
      </w:pPr>
      <w:r>
        <w:t>Е</w:t>
      </w:r>
      <w:r w:rsidRPr="003F1F6C">
        <w:t>мкость</w:t>
      </w:r>
      <w:r>
        <w:t xml:space="preserve"> аккумулятора</w:t>
      </w:r>
      <w:r w:rsidRPr="003F1F6C">
        <w:t xml:space="preserve"> не менее 4000 мАч</w:t>
      </w:r>
      <w:r>
        <w:t>.</w:t>
      </w:r>
    </w:p>
    <w:p w14:paraId="14754ADD" w14:textId="77777777" w:rsidR="002C141A" w:rsidRDefault="002C141A" w:rsidP="002C141A">
      <w:pPr>
        <w:pStyle w:val="a0"/>
        <w:ind w:firstLine="709"/>
      </w:pPr>
      <w:r w:rsidRPr="003F1F6C">
        <w:t>Поддержка сетей 4G</w:t>
      </w:r>
      <w:r>
        <w:t xml:space="preserve"> </w:t>
      </w:r>
      <w:r w:rsidRPr="003F1F6C">
        <w:t>и Wi-Fi 802.11ac.</w:t>
      </w:r>
    </w:p>
    <w:p w14:paraId="72C5C6A4" w14:textId="77777777" w:rsidR="002C141A" w:rsidRDefault="002C141A" w:rsidP="002C141A">
      <w:pPr>
        <w:pStyle w:val="a0"/>
        <w:ind w:firstLine="709"/>
      </w:pPr>
      <w:r w:rsidRPr="003F1F6C">
        <w:t>Bluetooth версии не ниже 5.0</w:t>
      </w:r>
      <w:r>
        <w:t>.</w:t>
      </w:r>
    </w:p>
    <w:p w14:paraId="286270EC" w14:textId="77777777" w:rsidR="002C141A" w:rsidRDefault="002C141A" w:rsidP="002C141A">
      <w:pPr>
        <w:pStyle w:val="a0"/>
        <w:ind w:firstLine="709"/>
      </w:pPr>
      <w:r>
        <w:t xml:space="preserve">Наличие стабильного интернет-соединения для синхронизации с сервером, в идеале постоянное подключение по сети </w:t>
      </w:r>
      <w:r>
        <w:rPr>
          <w:lang w:val="en-US"/>
        </w:rPr>
        <w:t>Wi</w:t>
      </w:r>
      <w:r w:rsidRPr="002C141A">
        <w:t>-</w:t>
      </w:r>
      <w:r>
        <w:rPr>
          <w:lang w:val="en-US"/>
        </w:rPr>
        <w:t>Fi</w:t>
      </w:r>
      <w:r>
        <w:t>.</w:t>
      </w:r>
    </w:p>
    <w:p w14:paraId="3B16C141" w14:textId="66782CF6" w:rsidR="000A2126" w:rsidRDefault="000A2126" w:rsidP="000A2126">
      <w:r w:rsidRPr="00F4252F">
        <w:lastRenderedPageBreak/>
        <w:t>Успешное применение и эффективная эксплуатация системы возможны</w:t>
      </w:r>
      <w:r>
        <w:t xml:space="preserve"> </w:t>
      </w:r>
      <w:r w:rsidRPr="00F4252F">
        <w:t>при соблюдении и выполнении следующ</w:t>
      </w:r>
      <w:r>
        <w:t>его</w:t>
      </w:r>
      <w:r w:rsidRPr="00F4252F">
        <w:t xml:space="preserve"> услови</w:t>
      </w:r>
      <w:r>
        <w:t>я</w:t>
      </w:r>
      <w:r w:rsidRPr="00F4252F">
        <w:t>:</w:t>
      </w:r>
      <w:r>
        <w:t xml:space="preserve"> </w:t>
      </w:r>
    </w:p>
    <w:p w14:paraId="73009FEB" w14:textId="3E9949FA" w:rsidR="000A2126" w:rsidRPr="000A2126" w:rsidRDefault="000A2126" w:rsidP="000A2126">
      <w:pPr>
        <w:pStyle w:val="a0"/>
      </w:pPr>
      <w:r w:rsidRPr="000A2126">
        <w:t>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14:paraId="17B5F0CE" w14:textId="2C28BFC4" w:rsidR="00D71519" w:rsidRPr="008454D7" w:rsidRDefault="00D71519" w:rsidP="000A2126">
      <w:pPr>
        <w:rPr>
          <w:lang w:eastAsia="en-US" w:bidi="en-US"/>
        </w:rPr>
      </w:pPr>
    </w:p>
    <w:p w14:paraId="2BB5F9C9" w14:textId="77777777" w:rsidR="008454D7" w:rsidRPr="008454D7" w:rsidRDefault="008454D7" w:rsidP="00D71519">
      <w:pPr>
        <w:pStyle w:val="1"/>
        <w:rPr>
          <w:lang w:eastAsia="en-US" w:bidi="en-US"/>
        </w:rPr>
      </w:pPr>
      <w:bookmarkStart w:id="21" w:name="_Toc137273431"/>
      <w:bookmarkStart w:id="22" w:name="_Toc182512847"/>
      <w:r w:rsidRPr="008454D7">
        <w:rPr>
          <w:lang w:eastAsia="en-US" w:bidi="en-US"/>
        </w:rPr>
        <w:lastRenderedPageBreak/>
        <w:t>Подготовка к работе</w:t>
      </w:r>
      <w:bookmarkEnd w:id="21"/>
      <w:bookmarkEnd w:id="22"/>
    </w:p>
    <w:p w14:paraId="7F3C659D" w14:textId="64B74740" w:rsidR="008454D7" w:rsidRDefault="008454D7" w:rsidP="00D71519">
      <w:pPr>
        <w:pStyle w:val="2"/>
        <w:rPr>
          <w:lang w:eastAsia="en-US" w:bidi="en-US"/>
        </w:rPr>
      </w:pPr>
      <w:bookmarkStart w:id="23" w:name="_Toc137273432"/>
      <w:bookmarkStart w:id="24" w:name="_Toc182512848"/>
      <w:r w:rsidRPr="008454D7">
        <w:rPr>
          <w:lang w:eastAsia="en-US" w:bidi="en-US"/>
        </w:rPr>
        <w:t>Состав и содержание дистрибутивного носителя данных</w:t>
      </w:r>
      <w:bookmarkEnd w:id="23"/>
      <w:bookmarkEnd w:id="24"/>
    </w:p>
    <w:p w14:paraId="5F8499EB" w14:textId="7121EC7A" w:rsidR="000A2126" w:rsidRDefault="000A2126" w:rsidP="000A2126">
      <w:bookmarkStart w:id="25" w:name="_Toc137273433"/>
      <w:r w:rsidRPr="006F2BC5">
        <w:t>Дистрибутив к программе</w:t>
      </w:r>
      <w:r w:rsidR="00112AE0">
        <w:t xml:space="preserve">, </w:t>
      </w:r>
      <w:r w:rsidR="00112AE0">
        <w:rPr>
          <w:lang w:val="en-US"/>
        </w:rPr>
        <w:t>APK</w:t>
      </w:r>
      <w:r w:rsidR="00112AE0" w:rsidRPr="00112AE0">
        <w:t>-</w:t>
      </w:r>
      <w:r w:rsidR="00112AE0">
        <w:t>файл приложения</w:t>
      </w:r>
      <w:r w:rsidR="002854FF">
        <w:t>,</w:t>
      </w:r>
      <w:r w:rsidR="00112AE0">
        <w:t xml:space="preserve"> </w:t>
      </w:r>
      <w:r w:rsidRPr="006F2BC5">
        <w:t>предоставляется</w:t>
      </w:r>
      <w:r w:rsidR="002854FF">
        <w:t xml:space="preserve"> в виде пакета</w:t>
      </w:r>
      <w:r w:rsidRPr="006F2BC5">
        <w:t xml:space="preserve"> на </w:t>
      </w:r>
      <w:r w:rsidR="00112AE0">
        <w:t>внутреннем репозитории приюта.</w:t>
      </w:r>
    </w:p>
    <w:p w14:paraId="459AFF39" w14:textId="01745440" w:rsidR="00D71519" w:rsidRDefault="008454D7" w:rsidP="00D71519">
      <w:pPr>
        <w:pStyle w:val="2"/>
        <w:rPr>
          <w:lang w:eastAsia="en-US" w:bidi="en-US"/>
        </w:rPr>
      </w:pPr>
      <w:bookmarkStart w:id="26" w:name="_Toc182512849"/>
      <w:r w:rsidRPr="008454D7">
        <w:rPr>
          <w:lang w:eastAsia="en-US" w:bidi="en-US"/>
        </w:rPr>
        <w:t>Порядок загрузки данных программы</w:t>
      </w:r>
      <w:bookmarkEnd w:id="25"/>
      <w:bookmarkEnd w:id="26"/>
    </w:p>
    <w:p w14:paraId="466DD52D" w14:textId="0A351B39" w:rsidR="000A2126" w:rsidRDefault="000A2126" w:rsidP="000A2126">
      <w:bookmarkStart w:id="27" w:name="_Toc137273434"/>
      <w:r w:rsidRPr="005D6003">
        <w:t>Порядок запуска программы:</w:t>
      </w:r>
    </w:p>
    <w:p w14:paraId="3262217D" w14:textId="39358CE2" w:rsidR="002854FF" w:rsidRDefault="002854FF" w:rsidP="002854FF">
      <w:pPr>
        <w:pStyle w:val="vguList2"/>
        <w:ind w:firstLine="851"/>
      </w:pPr>
      <w:r>
        <w:t xml:space="preserve">Загрузка дистрибутива. Необходимо скачать </w:t>
      </w:r>
      <w:r>
        <w:rPr>
          <w:lang w:val="en-US"/>
        </w:rPr>
        <w:t>APK</w:t>
      </w:r>
      <w:r w:rsidRPr="00112AE0">
        <w:t>-</w:t>
      </w:r>
      <w:r>
        <w:t>файл приложения</w:t>
      </w:r>
      <w:r>
        <w:t xml:space="preserve"> из внутреннего репозитория приюта на мобильное устройство.</w:t>
      </w:r>
    </w:p>
    <w:p w14:paraId="37774DEB" w14:textId="77777777" w:rsidR="002854FF" w:rsidRDefault="002854FF" w:rsidP="002854FF">
      <w:pPr>
        <w:pStyle w:val="vguList2"/>
        <w:ind w:firstLine="851"/>
      </w:pPr>
      <w:r>
        <w:t xml:space="preserve">Установка приложения. Необходимо запустить </w:t>
      </w:r>
      <w:r>
        <w:rPr>
          <w:lang w:val="en-US"/>
        </w:rPr>
        <w:t>APK</w:t>
      </w:r>
      <w:r w:rsidRPr="00112AE0">
        <w:t>-</w:t>
      </w:r>
      <w:r>
        <w:t>файл</w:t>
      </w:r>
      <w:r>
        <w:t>, произвести установку, инсталляцию приложения.</w:t>
      </w:r>
    </w:p>
    <w:p w14:paraId="566A7A77" w14:textId="44E40EF5" w:rsidR="002854FF" w:rsidRDefault="002854FF" w:rsidP="002854FF">
      <w:pPr>
        <w:pStyle w:val="vguList2"/>
        <w:ind w:firstLine="851"/>
      </w:pPr>
      <w:r>
        <w:t xml:space="preserve">Подключение к серверу. После установки приложение автоматически подключится к серверу и перейдет на этап авторизации. Выполняя первичную синхронизацию данных. </w:t>
      </w:r>
    </w:p>
    <w:p w14:paraId="475630CD" w14:textId="2789D74B" w:rsidR="008454D7" w:rsidRDefault="008454D7" w:rsidP="00D71519">
      <w:pPr>
        <w:pStyle w:val="2"/>
        <w:rPr>
          <w:lang w:eastAsia="en-US" w:bidi="en-US"/>
        </w:rPr>
      </w:pPr>
      <w:bookmarkStart w:id="28" w:name="_Toc182512850"/>
      <w:r w:rsidRPr="008454D7">
        <w:rPr>
          <w:lang w:eastAsia="en-US" w:bidi="en-US"/>
        </w:rPr>
        <w:t>Порядок проверки работоспособности</w:t>
      </w:r>
      <w:bookmarkEnd w:id="27"/>
      <w:bookmarkEnd w:id="28"/>
    </w:p>
    <w:p w14:paraId="6E1510E4" w14:textId="185C2543" w:rsidR="00B75FDC" w:rsidRPr="00B75FDC" w:rsidRDefault="000A2126" w:rsidP="000A2126">
      <w:pPr>
        <w:rPr>
          <w:lang w:eastAsia="en-US" w:bidi="en-US"/>
        </w:rPr>
      </w:pPr>
      <w:bookmarkStart w:id="29" w:name="_Toc135483145"/>
      <w:r w:rsidRPr="00436EBC">
        <w:t>Программное обеспечение работоспособно, если в результате действий пользователя, на экране монитора отобразилось главное окно приложения без выдачи пользователю сообщений о сбое в работе. При взаимодействии с приложением ошибок и сбоев также не возникает.</w:t>
      </w:r>
      <w:bookmarkEnd w:id="29"/>
    </w:p>
    <w:p w14:paraId="677D942B" w14:textId="77777777" w:rsidR="008454D7" w:rsidRPr="008454D7" w:rsidRDefault="008454D7" w:rsidP="00D71519">
      <w:pPr>
        <w:pStyle w:val="1"/>
        <w:rPr>
          <w:lang w:eastAsia="en-US" w:bidi="en-US"/>
        </w:rPr>
      </w:pPr>
      <w:bookmarkStart w:id="30" w:name="_Toc137273435"/>
      <w:bookmarkStart w:id="31" w:name="_Toc182512851"/>
      <w:r w:rsidRPr="008454D7">
        <w:rPr>
          <w:lang w:eastAsia="en-US" w:bidi="en-US"/>
        </w:rPr>
        <w:lastRenderedPageBreak/>
        <w:t>Описание операций</w:t>
      </w:r>
      <w:bookmarkEnd w:id="30"/>
      <w:bookmarkEnd w:id="31"/>
    </w:p>
    <w:p w14:paraId="57AA324D" w14:textId="287A0D1F" w:rsidR="008454D7" w:rsidRDefault="008454D7" w:rsidP="00D71519">
      <w:pPr>
        <w:pStyle w:val="2"/>
        <w:rPr>
          <w:lang w:eastAsia="en-US" w:bidi="en-US"/>
        </w:rPr>
      </w:pPr>
      <w:bookmarkStart w:id="32" w:name="_Toc137273436"/>
      <w:bookmarkStart w:id="33" w:name="_Toc182512852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32"/>
      <w:bookmarkEnd w:id="33"/>
    </w:p>
    <w:p w14:paraId="33EA1C84" w14:textId="77777777" w:rsidR="000A2126" w:rsidRPr="00CE62D7" w:rsidRDefault="000A2126" w:rsidP="000A2126">
      <w:r w:rsidRPr="00CE62D7">
        <w:t xml:space="preserve">Пользователю доступны следующие </w:t>
      </w:r>
      <w:r>
        <w:t>функции</w:t>
      </w:r>
      <w:r w:rsidRPr="00CE62D7">
        <w:t>:</w:t>
      </w:r>
    </w:p>
    <w:p w14:paraId="3754C8FF" w14:textId="3F82CD77" w:rsidR="000A2126" w:rsidRPr="00436EBC" w:rsidRDefault="000A2126" w:rsidP="000A2126">
      <w:pPr>
        <w:pStyle w:val="a0"/>
      </w:pPr>
      <w:r w:rsidRPr="00436EBC">
        <w:t xml:space="preserve">Функция </w:t>
      </w:r>
      <w:r w:rsidR="008F6E93">
        <w:t>вывод сводных отчетов</w:t>
      </w:r>
      <w:r w:rsidRPr="00436EBC">
        <w:t xml:space="preserve"> – позволяет пользователю </w:t>
      </w:r>
      <w:r w:rsidR="008F6E93">
        <w:t>выбрать необходимый отчет, вывести отчет в формате «.</w:t>
      </w:r>
      <w:r w:rsidR="008F6E93">
        <w:rPr>
          <w:lang w:val="en-US"/>
        </w:rPr>
        <w:t>pdf</w:t>
      </w:r>
      <w:r w:rsidR="008F6E93">
        <w:t>»</w:t>
      </w:r>
    </w:p>
    <w:p w14:paraId="4AAFBEB2" w14:textId="516EEF9A" w:rsidR="000A2126" w:rsidRPr="00436EBC" w:rsidRDefault="000A2126" w:rsidP="000A2126">
      <w:pPr>
        <w:pStyle w:val="a0"/>
      </w:pPr>
      <w:r w:rsidRPr="00436EBC">
        <w:t>Функция</w:t>
      </w:r>
      <w:r w:rsidR="008F6E93">
        <w:t xml:space="preserve"> добавления нового пользователя в систему </w:t>
      </w:r>
      <w:r w:rsidRPr="00436EBC">
        <w:t>– позволяет пользователю</w:t>
      </w:r>
      <w:r w:rsidR="008F6E93">
        <w:t>, являющимся администратором или директором приюта регистрировать новых пользователей в системе.</w:t>
      </w:r>
    </w:p>
    <w:p w14:paraId="53338742" w14:textId="5B82D27F" w:rsidR="000A2126" w:rsidRDefault="000A2126" w:rsidP="000A2126">
      <w:pPr>
        <w:pStyle w:val="a0"/>
      </w:pPr>
      <w:r w:rsidRPr="00436EBC">
        <w:t xml:space="preserve">Функция </w:t>
      </w:r>
      <w:r w:rsidR="008F6E93">
        <w:t>формирования отчетности</w:t>
      </w:r>
      <w:r w:rsidRPr="00436EBC">
        <w:t xml:space="preserve"> – предоставляет пользователю возможность</w:t>
      </w:r>
      <w:r w:rsidR="008F6E93">
        <w:t xml:space="preserve"> сгенерировать отчет, включая полученные данные во время функционирования приюта</w:t>
      </w:r>
      <w:r w:rsidR="00ED7C3C">
        <w:t>, сохраняя проведенный отчет в базу данных.</w:t>
      </w:r>
    </w:p>
    <w:p w14:paraId="7AD8CB96" w14:textId="0CED2EDB" w:rsidR="000A2126" w:rsidRPr="00AE7000" w:rsidRDefault="000A2126" w:rsidP="000A2126">
      <w:pPr>
        <w:pStyle w:val="a0"/>
      </w:pPr>
      <w:r>
        <w:t xml:space="preserve">Функция </w:t>
      </w:r>
      <w:r w:rsidR="008F6E93">
        <w:t xml:space="preserve">внесения информации о состоянии здоровья животного </w:t>
      </w:r>
      <w:r>
        <w:t xml:space="preserve">– </w:t>
      </w:r>
      <w:r w:rsidRPr="00436EBC">
        <w:t xml:space="preserve">позволяет пользователю </w:t>
      </w:r>
      <w:r w:rsidR="008F6E93">
        <w:t>вносить данные в базу данных о состоянии здоровья животного (ментального, физического).</w:t>
      </w:r>
    </w:p>
    <w:p w14:paraId="6A0726CF" w14:textId="186D17C7" w:rsidR="000A2126" w:rsidRDefault="000A2126" w:rsidP="000A2126">
      <w:pPr>
        <w:pStyle w:val="a0"/>
      </w:pPr>
      <w:r w:rsidRPr="00436EBC">
        <w:t xml:space="preserve">Функция </w:t>
      </w:r>
      <w:r w:rsidR="008F6E93">
        <w:t>внесения информации о кормлении животного</w:t>
      </w:r>
      <w:r w:rsidRPr="00436EBC">
        <w:t xml:space="preserve"> – </w:t>
      </w:r>
      <w:r w:rsidR="008F6E93">
        <w:t xml:space="preserve">позволяет пользователю </w:t>
      </w:r>
      <w:r w:rsidR="008F6E93">
        <w:t>вносить данные в базу данных о</w:t>
      </w:r>
      <w:r w:rsidR="008F6E93">
        <w:t xml:space="preserve"> кормлении животного</w:t>
      </w:r>
      <w:r w:rsidR="00ED7C3C">
        <w:t>, указывая время, описание</w:t>
      </w:r>
      <w:r w:rsidR="00ED7C3C">
        <w:t>.</w:t>
      </w:r>
    </w:p>
    <w:p w14:paraId="3760DF93" w14:textId="63947037" w:rsidR="008F6E93" w:rsidRPr="00436EBC" w:rsidRDefault="008F6E93" w:rsidP="008F6E93">
      <w:pPr>
        <w:pStyle w:val="a0"/>
      </w:pPr>
      <w:r>
        <w:t xml:space="preserve">Функция внесение информации об уборке вольера </w:t>
      </w:r>
      <w:r>
        <w:softHyphen/>
        <w:t xml:space="preserve">– позволяет пользователю </w:t>
      </w:r>
      <w:r>
        <w:t>вносить данные в базу данных о</w:t>
      </w:r>
      <w:r>
        <w:t>б уборке вольера</w:t>
      </w:r>
      <w:r w:rsidR="00ED7C3C">
        <w:t>, указывая время, описание</w:t>
      </w:r>
      <w:r w:rsidR="00ED7C3C">
        <w:t>.</w:t>
      </w:r>
    </w:p>
    <w:p w14:paraId="2F68D401" w14:textId="599188F5" w:rsidR="000A2126" w:rsidRPr="00436EBC" w:rsidRDefault="000A2126" w:rsidP="000A2126">
      <w:pPr>
        <w:pStyle w:val="a0"/>
      </w:pPr>
      <w:r w:rsidRPr="00436EBC">
        <w:t xml:space="preserve">Функция </w:t>
      </w:r>
      <w:r w:rsidR="008F6E93">
        <w:t>назначения ветеринарных процедур</w:t>
      </w:r>
      <w:r w:rsidRPr="00436EBC">
        <w:t xml:space="preserve"> – </w:t>
      </w:r>
      <w:r w:rsidR="008F6E93">
        <w:t xml:space="preserve">позволяет пользователю, являющимся </w:t>
      </w:r>
      <w:r w:rsidR="00ED7C3C">
        <w:t>ветеринаром назначать ветеринарные процедуры, указывая время, описание.</w:t>
      </w:r>
    </w:p>
    <w:p w14:paraId="6399E70E" w14:textId="34F83338" w:rsidR="000A2126" w:rsidRPr="00436EBC" w:rsidRDefault="000A2126" w:rsidP="000A2126">
      <w:pPr>
        <w:pStyle w:val="a0"/>
      </w:pPr>
      <w:r w:rsidRPr="00436EBC">
        <w:t xml:space="preserve">Функция </w:t>
      </w:r>
      <w:r w:rsidR="00ED7C3C">
        <w:t>создания заявки на лечение животного</w:t>
      </w:r>
      <w:r w:rsidRPr="00436EBC">
        <w:t xml:space="preserve"> – </w:t>
      </w:r>
      <w:r w:rsidR="00830221">
        <w:t>позволяет пользователю, являющимся куратором животного создать заявку на лечение животного с указанием ветеринара, описания, при нажатии заявка будет доставлена ветеринару</w:t>
      </w:r>
      <w:r w:rsidR="001D377D">
        <w:t xml:space="preserve"> с поступлением уведомления.</w:t>
      </w:r>
    </w:p>
    <w:p w14:paraId="2241E2DF" w14:textId="0A6D5AC0" w:rsidR="000A2126" w:rsidRPr="00436EBC" w:rsidRDefault="000A2126" w:rsidP="000A2126">
      <w:pPr>
        <w:pStyle w:val="a0"/>
      </w:pPr>
      <w:r w:rsidRPr="00436EBC">
        <w:t xml:space="preserve">Функция </w:t>
      </w:r>
      <w:r w:rsidR="001D377D">
        <w:t>регистрации нового животного в системе</w:t>
      </w:r>
      <w:r w:rsidRPr="00436EBC">
        <w:t xml:space="preserve"> – </w:t>
      </w:r>
      <w:r w:rsidR="001D377D">
        <w:t>позволяет пользователю добавить информацию о животном в базу данных с прикреплением соответствующего вольера.</w:t>
      </w:r>
    </w:p>
    <w:p w14:paraId="208423D9" w14:textId="03D2137E" w:rsidR="001D377D" w:rsidRPr="00436EBC" w:rsidRDefault="000A2126" w:rsidP="001D377D">
      <w:pPr>
        <w:pStyle w:val="a0"/>
      </w:pPr>
      <w:r w:rsidRPr="00436EBC">
        <w:t xml:space="preserve">Функция </w:t>
      </w:r>
      <w:r w:rsidR="001D377D">
        <w:t>создания записи животного в каталоге</w:t>
      </w:r>
      <w:r w:rsidRPr="00436EBC">
        <w:t xml:space="preserve"> – </w:t>
      </w:r>
      <w:r w:rsidR="001D377D">
        <w:t>позволяет пользователю, являющимся волонтером заполнить запись животного и сохранить в базе данных каталога.</w:t>
      </w:r>
    </w:p>
    <w:p w14:paraId="5D57F311" w14:textId="343DC250" w:rsidR="00776406" w:rsidRDefault="000A2126" w:rsidP="00776406">
      <w:pPr>
        <w:pStyle w:val="a0"/>
        <w:rPr>
          <w:lang w:eastAsia="en-US" w:bidi="en-US"/>
        </w:rPr>
      </w:pPr>
      <w:r w:rsidRPr="00436EBC">
        <w:t xml:space="preserve">Функция </w:t>
      </w:r>
      <w:r w:rsidR="00776406">
        <w:t>обработки заявки на «усыновление» животного</w:t>
      </w:r>
      <w:r w:rsidRPr="00436EBC">
        <w:t xml:space="preserve"> –</w:t>
      </w:r>
      <w:bookmarkStart w:id="34" w:name="_Toc137273437"/>
      <w:r w:rsidR="00776406">
        <w:t xml:space="preserve"> позволяет пользователю, являющимся специалистом по работе с усыновителем просмотреть полученную заявку от потенциального хозяина и отреагировать на неё.</w:t>
      </w:r>
    </w:p>
    <w:p w14:paraId="40545313" w14:textId="70CEBB73" w:rsidR="00776406" w:rsidRDefault="00251199" w:rsidP="00776406">
      <w:pPr>
        <w:pStyle w:val="a0"/>
        <w:rPr>
          <w:lang w:eastAsia="en-US" w:bidi="en-US"/>
        </w:rPr>
      </w:pPr>
      <w:r>
        <w:rPr>
          <w:lang w:eastAsia="en-US" w:bidi="en-US"/>
        </w:rPr>
        <w:lastRenderedPageBreak/>
        <w:t>Функция вывода информации о животном в каталог – позволяет вывести из базы данных информацию и отобразить данные о животных в интерфейсе приложения на вкладке «Каталог».</w:t>
      </w:r>
    </w:p>
    <w:p w14:paraId="0659BA4E" w14:textId="5F2A3E7B" w:rsidR="00776406" w:rsidRDefault="00251199" w:rsidP="00251199">
      <w:pPr>
        <w:pStyle w:val="a0"/>
        <w:rPr>
          <w:lang w:eastAsia="en-US" w:bidi="en-US"/>
        </w:rPr>
      </w:pPr>
      <w:r>
        <w:rPr>
          <w:lang w:eastAsia="en-US" w:bidi="en-US"/>
        </w:rPr>
        <w:t>Функция создания заявки на «усыновление» животного – позволяет пользователю, являющимся потенциальным усыновителем заполнить данными заявку и отправить её специалисту по усыновлению с поступлением уведомления.</w:t>
      </w:r>
    </w:p>
    <w:p w14:paraId="008F4FF9" w14:textId="3B4D06D2" w:rsidR="008454D7" w:rsidRDefault="008454D7" w:rsidP="00251199">
      <w:pPr>
        <w:pStyle w:val="a0"/>
        <w:numPr>
          <w:ilvl w:val="0"/>
          <w:numId w:val="0"/>
        </w:numPr>
        <w:ind w:firstLine="851"/>
        <w:rPr>
          <w:lang w:eastAsia="en-US" w:bidi="en-US"/>
        </w:rPr>
      </w:pPr>
      <w:r w:rsidRPr="008454D7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34"/>
    </w:p>
    <w:p w14:paraId="69FB65D2" w14:textId="77777777" w:rsidR="000A2126" w:rsidRPr="00436EBC" w:rsidRDefault="000A2126" w:rsidP="000A2126">
      <w:pPr>
        <w:rPr>
          <w:lang w:eastAsia="en-US" w:bidi="en-US"/>
        </w:rPr>
      </w:pPr>
      <w:r w:rsidRPr="00436EBC">
        <w:rPr>
          <w:lang w:eastAsia="en-US" w:bidi="en-US"/>
        </w:rPr>
        <w:t>Описание операций технологического процесса показано в таблице 1.</w:t>
      </w:r>
    </w:p>
    <w:p w14:paraId="16C80EAC" w14:textId="77777777" w:rsidR="000A2126" w:rsidRPr="00436EBC" w:rsidRDefault="000A2126" w:rsidP="000A2126">
      <w:pPr>
        <w:pStyle w:val="vgutTableName"/>
        <w:spacing w:line="360" w:lineRule="auto"/>
        <w:rPr>
          <w:szCs w:val="24"/>
          <w:lang w:eastAsia="en-US" w:bidi="en-US"/>
        </w:rPr>
      </w:pPr>
      <w:r w:rsidRPr="00436EBC">
        <w:rPr>
          <w:szCs w:val="24"/>
          <w:lang w:eastAsia="en-US" w:bidi="en-US"/>
        </w:rPr>
        <w:t>Таблица 1 – Описание операций</w:t>
      </w:r>
    </w:p>
    <w:tbl>
      <w:tblPr>
        <w:tblStyle w:val="ac"/>
        <w:tblW w:w="10223" w:type="dxa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1701"/>
        <w:gridCol w:w="1701"/>
        <w:gridCol w:w="1559"/>
        <w:gridCol w:w="1559"/>
        <w:gridCol w:w="1709"/>
      </w:tblGrid>
      <w:tr w:rsidR="000A2126" w:rsidRPr="000A2126" w14:paraId="4F993693" w14:textId="77777777" w:rsidTr="000A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4" w:type="dxa"/>
          </w:tcPr>
          <w:p w14:paraId="24C3AEB8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Наименование операции</w:t>
            </w:r>
          </w:p>
        </w:tc>
        <w:tc>
          <w:tcPr>
            <w:tcW w:w="1701" w:type="dxa"/>
          </w:tcPr>
          <w:p w14:paraId="02129B6B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1701" w:type="dxa"/>
          </w:tcPr>
          <w:p w14:paraId="1EE111CB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Подготовительные действия</w:t>
            </w:r>
          </w:p>
        </w:tc>
        <w:tc>
          <w:tcPr>
            <w:tcW w:w="1559" w:type="dxa"/>
          </w:tcPr>
          <w:p w14:paraId="3B745BE3" w14:textId="77777777" w:rsidR="000A2126" w:rsidRPr="000A2126" w:rsidRDefault="000A2126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Основные действия в требуемой последовательности</w:t>
            </w:r>
          </w:p>
          <w:p w14:paraId="79F5D459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559" w:type="dxa"/>
          </w:tcPr>
          <w:p w14:paraId="66E06612" w14:textId="77777777" w:rsidR="000A2126" w:rsidRPr="000A2126" w:rsidRDefault="000A2126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Заключительные действия</w:t>
            </w:r>
          </w:p>
          <w:p w14:paraId="49B8B79A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9" w:type="dxa"/>
          </w:tcPr>
          <w:p w14:paraId="4E685A79" w14:textId="77777777" w:rsidR="000A2126" w:rsidRPr="000A2126" w:rsidRDefault="000A2126" w:rsidP="000A2126">
            <w:pPr>
              <w:suppressAutoHyphens/>
              <w:spacing w:before="0" w:line="276" w:lineRule="auto"/>
              <w:ind w:right="237"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Ресурсы, расходуемые на операцию</w:t>
            </w:r>
          </w:p>
          <w:p w14:paraId="1463B165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</w:tr>
      <w:tr w:rsidR="000A2126" w:rsidRPr="000A2126" w14:paraId="363C11FF" w14:textId="77777777" w:rsidTr="000A2126">
        <w:trPr>
          <w:jc w:val="center"/>
        </w:trPr>
        <w:tc>
          <w:tcPr>
            <w:tcW w:w="1994" w:type="dxa"/>
          </w:tcPr>
          <w:p w14:paraId="43CF78CC" w14:textId="00CAA56B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Функция вывода сводных отчетов</w:t>
            </w:r>
          </w:p>
        </w:tc>
        <w:tc>
          <w:tcPr>
            <w:tcW w:w="1701" w:type="dxa"/>
          </w:tcPr>
          <w:p w14:paraId="095A0A52" w14:textId="3ABCDDEB" w:rsidR="000A2126" w:rsidRPr="000A2126" w:rsidRDefault="00251199" w:rsidP="00251199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Пользователь авторизован и имеет доступ к отчетности, н</w:t>
            </w:r>
            <w:r w:rsidR="000A2126" w:rsidRPr="000A2126">
              <w:rPr>
                <w:rFonts w:eastAsia="Times New Roman" w:cs="Arial"/>
                <w:szCs w:val="24"/>
                <w:lang w:eastAsia="en-US" w:bidi="en-US"/>
              </w:rPr>
              <w:t>ажатие на соответствующую кнопку.</w:t>
            </w:r>
          </w:p>
          <w:p w14:paraId="5E4AA7F4" w14:textId="77777777" w:rsidR="000A2126" w:rsidRPr="000A2126" w:rsidRDefault="000A2126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1" w:type="dxa"/>
          </w:tcPr>
          <w:p w14:paraId="711A365F" w14:textId="1C6254AF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необходимого отчета.</w:t>
            </w:r>
          </w:p>
        </w:tc>
        <w:tc>
          <w:tcPr>
            <w:tcW w:w="1559" w:type="dxa"/>
          </w:tcPr>
          <w:p w14:paraId="4FCBF668" w14:textId="77777777" w:rsidR="00251199" w:rsidRPr="00251199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1. Открытие интерфейса отчетности.</w:t>
            </w:r>
          </w:p>
          <w:p w14:paraId="5EB8D75C" w14:textId="18FF6459" w:rsidR="00251199" w:rsidRPr="00251199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2. Выбор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нужного отчета.</w:t>
            </w:r>
          </w:p>
          <w:p w14:paraId="742ACD9E" w14:textId="77777777" w:rsidR="00251199" w:rsidRPr="00251199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3. Нажатие на кнопку "Вывести отчет".</w:t>
            </w:r>
          </w:p>
          <w:p w14:paraId="15A4C896" w14:textId="14286DC7" w:rsidR="000A2126" w:rsidRPr="000A2126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 xml:space="preserve">4. Генерация отчета в формате </w:t>
            </w:r>
            <w:r>
              <w:rPr>
                <w:rFonts w:eastAsia="Times New Roman" w:cs="Arial"/>
                <w:szCs w:val="24"/>
                <w:lang w:eastAsia="en-US" w:bidi="en-US"/>
              </w:rPr>
              <w:t>«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.pdf</w:t>
            </w:r>
            <w:r>
              <w:rPr>
                <w:rFonts w:eastAsia="Times New Roman" w:cs="Arial"/>
                <w:szCs w:val="24"/>
                <w:lang w:eastAsia="en-US" w:bidi="en-US"/>
              </w:rPr>
              <w:t>»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6DAFCF86" w14:textId="02A34B36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Сохранение отчета в системе, предоставление возможности скачивания.</w:t>
            </w:r>
          </w:p>
        </w:tc>
        <w:tc>
          <w:tcPr>
            <w:tcW w:w="1709" w:type="dxa"/>
          </w:tcPr>
          <w:p w14:paraId="0CB927E4" w14:textId="6AFC87C2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Время генерации отчета, расходуемые вычислительные ресурсы сервера.</w:t>
            </w:r>
          </w:p>
        </w:tc>
      </w:tr>
      <w:tr w:rsidR="000A2126" w:rsidRPr="000A2126" w14:paraId="69DC8F07" w14:textId="77777777" w:rsidTr="000A2126">
        <w:trPr>
          <w:jc w:val="center"/>
        </w:trPr>
        <w:tc>
          <w:tcPr>
            <w:tcW w:w="1994" w:type="dxa"/>
          </w:tcPr>
          <w:p w14:paraId="398B3802" w14:textId="07506E20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Функция добавления нового пользователя в систему</w:t>
            </w:r>
          </w:p>
        </w:tc>
        <w:tc>
          <w:tcPr>
            <w:tcW w:w="1701" w:type="dxa"/>
          </w:tcPr>
          <w:p w14:paraId="1E7CB1A6" w14:textId="66328BB0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Пользователь является администратором или директором приюта.</w:t>
            </w:r>
          </w:p>
        </w:tc>
        <w:tc>
          <w:tcPr>
            <w:tcW w:w="1701" w:type="dxa"/>
          </w:tcPr>
          <w:p w14:paraId="30B7E02F" w14:textId="77803BC8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Проверка прав доступа пользователя, доступ к форме регистрации.</w:t>
            </w:r>
          </w:p>
        </w:tc>
        <w:tc>
          <w:tcPr>
            <w:tcW w:w="1559" w:type="dxa"/>
          </w:tcPr>
          <w:p w14:paraId="65F728DA" w14:textId="77777777" w:rsidR="00251199" w:rsidRPr="00251199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1. Открытие интерфейса добавления нового пользователя.</w:t>
            </w:r>
          </w:p>
          <w:p w14:paraId="55E71533" w14:textId="77777777" w:rsidR="00251199" w:rsidRPr="00251199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 xml:space="preserve">2. Ввод необходимых данных о 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lastRenderedPageBreak/>
              <w:t>пользователе.</w:t>
            </w:r>
          </w:p>
          <w:p w14:paraId="19202B5E" w14:textId="1D2535D9" w:rsidR="000A2126" w:rsidRPr="000A2126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3. Нажатие на кнопку "Добавить".</w:t>
            </w:r>
          </w:p>
        </w:tc>
        <w:tc>
          <w:tcPr>
            <w:tcW w:w="1559" w:type="dxa"/>
          </w:tcPr>
          <w:p w14:paraId="022C62C9" w14:textId="4F9FB062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lastRenderedPageBreak/>
              <w:t>Создание записи в базе данных о новом пользователе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7BD65DE2" w14:textId="5FC6953B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 xml:space="preserve">Время на </w:t>
            </w:r>
            <w:r w:rsidR="00D36621">
              <w:rPr>
                <w:rFonts w:eastAsia="Times New Roman" w:cs="Arial"/>
                <w:szCs w:val="24"/>
                <w:lang w:eastAsia="en-US" w:bidi="en-US"/>
              </w:rPr>
              <w:t xml:space="preserve">сохранение </w:t>
            </w:r>
            <w:r>
              <w:rPr>
                <w:rFonts w:eastAsia="Times New Roman" w:cs="Arial"/>
                <w:szCs w:val="24"/>
                <w:lang w:eastAsia="en-US" w:bidi="en-US"/>
              </w:rPr>
              <w:t>данных в базу</w:t>
            </w:r>
            <w:r w:rsidR="00D36621">
              <w:rPr>
                <w:rFonts w:eastAsia="Times New Roman" w:cs="Arial"/>
                <w:szCs w:val="24"/>
                <w:lang w:eastAsia="en-US" w:bidi="en-US"/>
              </w:rPr>
              <w:t>, ресурсы базы данных.</w:t>
            </w:r>
          </w:p>
        </w:tc>
      </w:tr>
      <w:tr w:rsidR="000A2126" w:rsidRPr="000A2126" w14:paraId="7951555F" w14:textId="77777777" w:rsidTr="000A2126">
        <w:trPr>
          <w:jc w:val="center"/>
        </w:trPr>
        <w:tc>
          <w:tcPr>
            <w:tcW w:w="1994" w:type="dxa"/>
          </w:tcPr>
          <w:p w14:paraId="4D67EDE9" w14:textId="1586EF24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Функция формирования отчетности</w:t>
            </w:r>
          </w:p>
        </w:tc>
        <w:tc>
          <w:tcPr>
            <w:tcW w:w="1701" w:type="dxa"/>
          </w:tcPr>
          <w:p w14:paraId="6956EADC" w14:textId="576A2306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Пользователь авторизован и имеет доступ к отчетности.</w:t>
            </w:r>
          </w:p>
        </w:tc>
        <w:tc>
          <w:tcPr>
            <w:tcW w:w="1701" w:type="dxa"/>
          </w:tcPr>
          <w:p w14:paraId="467CE212" w14:textId="0622B44A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Проверка доступа и открытие формы для формирования отчета.</w:t>
            </w:r>
          </w:p>
        </w:tc>
        <w:tc>
          <w:tcPr>
            <w:tcW w:w="1559" w:type="dxa"/>
          </w:tcPr>
          <w:p w14:paraId="34392E4F" w14:textId="77777777" w:rsidR="00D36621" w:rsidRPr="00D36621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1. Открытие формы отчетности.</w:t>
            </w:r>
          </w:p>
          <w:p w14:paraId="10B24DBD" w14:textId="77777777" w:rsidR="00D36621" w:rsidRPr="00D36621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2. Ввод необходимых фильтров и данных.</w:t>
            </w:r>
          </w:p>
          <w:p w14:paraId="3FF9B8D0" w14:textId="235D189D" w:rsidR="000A2126" w:rsidRPr="000A2126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3. Генерация отчета.</w:t>
            </w:r>
          </w:p>
        </w:tc>
        <w:tc>
          <w:tcPr>
            <w:tcW w:w="1559" w:type="dxa"/>
          </w:tcPr>
          <w:p w14:paraId="6A33C918" w14:textId="04F7798F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Сохранение отчета в базе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5FB68D23" w14:textId="113B5C37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Время генерации отчета, ресурсы базы данных.</w:t>
            </w:r>
          </w:p>
        </w:tc>
      </w:tr>
      <w:tr w:rsidR="000A2126" w:rsidRPr="000A2126" w14:paraId="15803A5B" w14:textId="77777777" w:rsidTr="000A2126">
        <w:trPr>
          <w:jc w:val="center"/>
        </w:trPr>
        <w:tc>
          <w:tcPr>
            <w:tcW w:w="1994" w:type="dxa"/>
          </w:tcPr>
          <w:p w14:paraId="40451FAA" w14:textId="29054427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  <w:t>Функция внесения информации о состоянии здоровья животного</w:t>
            </w:r>
          </w:p>
        </w:tc>
        <w:tc>
          <w:tcPr>
            <w:tcW w:w="1701" w:type="dxa"/>
          </w:tcPr>
          <w:p w14:paraId="44BB9D96" w14:textId="684FE824" w:rsidR="000A2126" w:rsidRPr="000A2126" w:rsidRDefault="00D36621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Пользователь авторизован и имеет доступ к данным о животном.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14:paraId="6C995756" w14:textId="0064999E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необходимого животного.</w:t>
            </w:r>
          </w:p>
        </w:tc>
        <w:tc>
          <w:tcPr>
            <w:tcW w:w="1559" w:type="dxa"/>
          </w:tcPr>
          <w:p w14:paraId="20F42909" w14:textId="41A95DBF" w:rsidR="00D36621" w:rsidRPr="00D36621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1. Ввод данных о состоянии здоровья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 (ментального, физического)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  <w:p w14:paraId="51B861E5" w14:textId="51D71124" w:rsidR="000A2126" w:rsidRPr="000A2126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2. Сохранение изменений в базе данных.</w:t>
            </w:r>
          </w:p>
        </w:tc>
        <w:tc>
          <w:tcPr>
            <w:tcW w:w="1559" w:type="dxa"/>
          </w:tcPr>
          <w:p w14:paraId="29907E83" w14:textId="43982E93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Обновление </w:t>
            </w:r>
            <w:r w:rsidR="00C847C3">
              <w:rPr>
                <w:rFonts w:eastAsia="Times New Roman" w:cs="Arial"/>
                <w:szCs w:val="24"/>
                <w:lang w:eastAsia="en-US" w:bidi="en-US"/>
              </w:rPr>
              <w:t>данных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 в базе данных</w:t>
            </w:r>
            <w:r w:rsidR="00C847C3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275225C8" w14:textId="65DC2EB1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данных.</w:t>
            </w:r>
          </w:p>
        </w:tc>
      </w:tr>
      <w:tr w:rsidR="000A2126" w:rsidRPr="000A2126" w14:paraId="3788BF46" w14:textId="77777777" w:rsidTr="000A2126">
        <w:trPr>
          <w:jc w:val="center"/>
        </w:trPr>
        <w:tc>
          <w:tcPr>
            <w:tcW w:w="1994" w:type="dxa"/>
          </w:tcPr>
          <w:p w14:paraId="734B8095" w14:textId="2755CFF9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  <w:t>Функция внесения информации о кормлении животного</w:t>
            </w:r>
          </w:p>
        </w:tc>
        <w:tc>
          <w:tcPr>
            <w:tcW w:w="1701" w:type="dxa"/>
          </w:tcPr>
          <w:p w14:paraId="79B88C6A" w14:textId="7812C004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Пользователь авторизован и имеет доступ к данным о кормлении.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14:paraId="37EFBF3C" w14:textId="564E6D07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необходимого животного.</w:t>
            </w:r>
          </w:p>
        </w:tc>
        <w:tc>
          <w:tcPr>
            <w:tcW w:w="1559" w:type="dxa"/>
          </w:tcPr>
          <w:p w14:paraId="68E5D924" w14:textId="77777777" w:rsidR="00D36621" w:rsidRPr="00D36621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1. Ввод времени и описания кормления.</w:t>
            </w:r>
          </w:p>
          <w:p w14:paraId="03883D0A" w14:textId="54C82A3F" w:rsidR="000A2126" w:rsidRPr="000A2126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2. Сохранение данных в базе данных.</w:t>
            </w:r>
          </w:p>
        </w:tc>
        <w:tc>
          <w:tcPr>
            <w:tcW w:w="1559" w:type="dxa"/>
          </w:tcPr>
          <w:p w14:paraId="1C9A4CC0" w14:textId="4CA521E8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Обновление данных в базе данных.</w:t>
            </w:r>
          </w:p>
        </w:tc>
        <w:tc>
          <w:tcPr>
            <w:tcW w:w="1709" w:type="dxa"/>
          </w:tcPr>
          <w:p w14:paraId="667F2A5A" w14:textId="5F203C90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данных.</w:t>
            </w:r>
          </w:p>
        </w:tc>
      </w:tr>
      <w:tr w:rsidR="000A2126" w:rsidRPr="000A2126" w14:paraId="6616F186" w14:textId="77777777" w:rsidTr="000A2126">
        <w:trPr>
          <w:jc w:val="center"/>
        </w:trPr>
        <w:tc>
          <w:tcPr>
            <w:tcW w:w="1994" w:type="dxa"/>
          </w:tcPr>
          <w:p w14:paraId="141EAE95" w14:textId="3FECED6A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  <w:t>Функция внесение информации об уборке вольера</w:t>
            </w:r>
          </w:p>
        </w:tc>
        <w:tc>
          <w:tcPr>
            <w:tcW w:w="1701" w:type="dxa"/>
          </w:tcPr>
          <w:p w14:paraId="710C371A" w14:textId="5945DD5D" w:rsidR="000A2126" w:rsidRPr="000A2126" w:rsidRDefault="00C66AD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>Пользователь авторизован и имеет доступ к данным о вольере.</w:t>
            </w:r>
            <w:r w:rsidRPr="00C66AD0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14:paraId="7CAAE763" w14:textId="620A0DE9" w:rsidR="000A2126" w:rsidRPr="000A2126" w:rsidRDefault="00C66AD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необходимого вольера.</w:t>
            </w:r>
          </w:p>
        </w:tc>
        <w:tc>
          <w:tcPr>
            <w:tcW w:w="1559" w:type="dxa"/>
          </w:tcPr>
          <w:p w14:paraId="718B1788" w14:textId="77777777" w:rsidR="00C66AD0" w:rsidRPr="00C66AD0" w:rsidRDefault="00C66AD0" w:rsidP="00C66AD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>1. Ввод времени и описания уборки.</w:t>
            </w:r>
          </w:p>
          <w:p w14:paraId="437BC66A" w14:textId="0012B126" w:rsidR="000A2126" w:rsidRPr="000A2126" w:rsidRDefault="00C66AD0" w:rsidP="00C66AD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>2. Сохранение данных в базе данных.</w:t>
            </w:r>
          </w:p>
        </w:tc>
        <w:tc>
          <w:tcPr>
            <w:tcW w:w="1559" w:type="dxa"/>
          </w:tcPr>
          <w:p w14:paraId="7E779750" w14:textId="66123FD1" w:rsidR="000A2126" w:rsidRPr="000A2126" w:rsidRDefault="00C66AD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>Обновление данных в базе данных.</w:t>
            </w:r>
          </w:p>
        </w:tc>
        <w:tc>
          <w:tcPr>
            <w:tcW w:w="1709" w:type="dxa"/>
          </w:tcPr>
          <w:p w14:paraId="4CF4CADA" w14:textId="45153B67" w:rsidR="000A2126" w:rsidRPr="000A2126" w:rsidRDefault="00C66AD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>Время на обработку данных и запись в базу.</w:t>
            </w:r>
          </w:p>
        </w:tc>
      </w:tr>
      <w:tr w:rsidR="000A2126" w:rsidRPr="000A2126" w14:paraId="315054C8" w14:textId="77777777" w:rsidTr="000A2126">
        <w:trPr>
          <w:jc w:val="center"/>
        </w:trPr>
        <w:tc>
          <w:tcPr>
            <w:tcW w:w="1994" w:type="dxa"/>
          </w:tcPr>
          <w:p w14:paraId="193C83D7" w14:textId="128E493F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lastRenderedPageBreak/>
              <w:tab/>
              <w:t>Функция назначения ветеринарных процедур</w:t>
            </w:r>
          </w:p>
        </w:tc>
        <w:tc>
          <w:tcPr>
            <w:tcW w:w="1701" w:type="dxa"/>
          </w:tcPr>
          <w:p w14:paraId="5F45A329" w14:textId="0BCCA475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Пользователь является ветеринаром.</w:t>
            </w:r>
            <w:r w:rsidRPr="00C847C3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14:paraId="0D9153B5" w14:textId="392A1140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необходимого животного.</w:t>
            </w:r>
          </w:p>
        </w:tc>
        <w:tc>
          <w:tcPr>
            <w:tcW w:w="1559" w:type="dxa"/>
          </w:tcPr>
          <w:p w14:paraId="6739D488" w14:textId="7A17E84F" w:rsidR="00C847C3" w:rsidRPr="00C847C3" w:rsidRDefault="00C847C3" w:rsidP="00C847C3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 xml:space="preserve">1. </w:t>
            </w:r>
            <w:r>
              <w:rPr>
                <w:rFonts w:eastAsia="Times New Roman" w:cs="Arial"/>
                <w:szCs w:val="24"/>
                <w:lang w:eastAsia="en-US" w:bidi="en-US"/>
              </w:rPr>
              <w:t>Ввод</w:t>
            </w:r>
            <w:r w:rsidRPr="00C847C3">
              <w:rPr>
                <w:rFonts w:eastAsia="Times New Roman" w:cs="Arial"/>
                <w:szCs w:val="24"/>
                <w:lang w:eastAsia="en-US" w:bidi="en-US"/>
              </w:rPr>
              <w:t xml:space="preserve"> описани</w:t>
            </w:r>
            <w:r>
              <w:rPr>
                <w:rFonts w:eastAsia="Times New Roman" w:cs="Arial"/>
                <w:szCs w:val="24"/>
                <w:lang w:eastAsia="en-US" w:bidi="en-US"/>
              </w:rPr>
              <w:t>я процедуры</w:t>
            </w:r>
            <w:r w:rsidRPr="00C847C3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  <w:p w14:paraId="309B4B76" w14:textId="77777777" w:rsidR="00C847C3" w:rsidRPr="00C847C3" w:rsidRDefault="00C847C3" w:rsidP="00C847C3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2. Указание времени проведения процедуры.</w:t>
            </w:r>
          </w:p>
          <w:p w14:paraId="1B450B3E" w14:textId="50AAB07A" w:rsidR="000A2126" w:rsidRPr="000A2126" w:rsidRDefault="00C847C3" w:rsidP="00C847C3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3. Сохранение в базе данных.</w:t>
            </w:r>
          </w:p>
        </w:tc>
        <w:tc>
          <w:tcPr>
            <w:tcW w:w="1559" w:type="dxa"/>
          </w:tcPr>
          <w:p w14:paraId="42CCFDC0" w14:textId="5579C36D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Обновление данных в базе данных.</w:t>
            </w:r>
          </w:p>
        </w:tc>
        <w:tc>
          <w:tcPr>
            <w:tcW w:w="1709" w:type="dxa"/>
          </w:tcPr>
          <w:p w14:paraId="4D2F7961" w14:textId="514C0408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данных.</w:t>
            </w:r>
          </w:p>
        </w:tc>
      </w:tr>
      <w:tr w:rsidR="000A2126" w:rsidRPr="000A2126" w14:paraId="4D8F1691" w14:textId="77777777" w:rsidTr="000A2126">
        <w:trPr>
          <w:jc w:val="center"/>
        </w:trPr>
        <w:tc>
          <w:tcPr>
            <w:tcW w:w="1994" w:type="dxa"/>
          </w:tcPr>
          <w:p w14:paraId="71D14EA0" w14:textId="1744E22B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Функция создания заявки на лечение животного</w:t>
            </w:r>
          </w:p>
        </w:tc>
        <w:tc>
          <w:tcPr>
            <w:tcW w:w="1701" w:type="dxa"/>
          </w:tcPr>
          <w:p w14:paraId="08ECCB26" w14:textId="53C570B8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Пользователь является куратором животного.</w:t>
            </w:r>
            <w:r w:rsidRPr="00C847C3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14:paraId="7F3A1EA8" w14:textId="39345F67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ветеринара.</w:t>
            </w:r>
          </w:p>
        </w:tc>
        <w:tc>
          <w:tcPr>
            <w:tcW w:w="1559" w:type="dxa"/>
          </w:tcPr>
          <w:p w14:paraId="7279C134" w14:textId="77777777" w:rsidR="00C847C3" w:rsidRPr="00C847C3" w:rsidRDefault="00C847C3" w:rsidP="00C847C3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1. Заполнение заявки с указанием ветеринара и описания.</w:t>
            </w:r>
          </w:p>
          <w:p w14:paraId="43F5EF96" w14:textId="77777777" w:rsidR="00C847C3" w:rsidRPr="00C847C3" w:rsidRDefault="00C847C3" w:rsidP="00C847C3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2. Отправка заявки ветеринару.</w:t>
            </w:r>
          </w:p>
          <w:p w14:paraId="73B71986" w14:textId="4CF52588" w:rsidR="000A2126" w:rsidRPr="000A2126" w:rsidRDefault="00C847C3" w:rsidP="00C847C3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3. Уведомление о доставке заявки.</w:t>
            </w:r>
          </w:p>
        </w:tc>
        <w:tc>
          <w:tcPr>
            <w:tcW w:w="1559" w:type="dxa"/>
          </w:tcPr>
          <w:p w14:paraId="525B2BAE" w14:textId="5C179012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Обновление статуса заявки, уведомление куратору о доставке.</w:t>
            </w:r>
          </w:p>
        </w:tc>
        <w:tc>
          <w:tcPr>
            <w:tcW w:w="1709" w:type="dxa"/>
          </w:tcPr>
          <w:p w14:paraId="0EA791BF" w14:textId="6EAEE7FE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, </w:t>
            </w:r>
            <w:r>
              <w:t>в</w:t>
            </w:r>
            <w:r>
              <w:t>ремя на создание заявки и отправку уведомлений</w:t>
            </w:r>
            <w:r>
              <w:t>.</w:t>
            </w:r>
          </w:p>
        </w:tc>
      </w:tr>
      <w:tr w:rsidR="000A2126" w:rsidRPr="000A2126" w14:paraId="02B0E91C" w14:textId="77777777" w:rsidTr="000A2126">
        <w:trPr>
          <w:jc w:val="center"/>
        </w:trPr>
        <w:tc>
          <w:tcPr>
            <w:tcW w:w="1994" w:type="dxa"/>
          </w:tcPr>
          <w:p w14:paraId="05618BC6" w14:textId="1EF3A436" w:rsidR="000A2126" w:rsidRPr="000A2126" w:rsidRDefault="00B11F0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B11F03">
              <w:rPr>
                <w:rFonts w:eastAsia="Times New Roman" w:cs="Arial"/>
                <w:szCs w:val="24"/>
                <w:lang w:eastAsia="en-US" w:bidi="en-US"/>
              </w:rPr>
              <w:tab/>
              <w:t>Функция регистрации нового животного в системе</w:t>
            </w:r>
          </w:p>
        </w:tc>
        <w:tc>
          <w:tcPr>
            <w:tcW w:w="1701" w:type="dxa"/>
          </w:tcPr>
          <w:p w14:paraId="0A3BEF45" w14:textId="2D7E220A" w:rsidR="000A2126" w:rsidRPr="000A2126" w:rsidRDefault="00DB4C47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>Пользователь имеет доступ к добавлению животных.</w:t>
            </w:r>
          </w:p>
        </w:tc>
        <w:tc>
          <w:tcPr>
            <w:tcW w:w="1701" w:type="dxa"/>
          </w:tcPr>
          <w:p w14:paraId="3856D05B" w14:textId="5E7683A5" w:rsidR="000A2126" w:rsidRPr="000A2126" w:rsidRDefault="00DB4C47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>Открытие формы для ввода данных о новом животном.</w:t>
            </w:r>
          </w:p>
        </w:tc>
        <w:tc>
          <w:tcPr>
            <w:tcW w:w="1559" w:type="dxa"/>
          </w:tcPr>
          <w:p w14:paraId="7E4545C5" w14:textId="77777777" w:rsidR="00DB4C47" w:rsidRPr="00DB4C47" w:rsidRDefault="00DB4C47" w:rsidP="00DB4C47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>1. Ввод данных о животном.</w:t>
            </w:r>
          </w:p>
          <w:p w14:paraId="42928B3B" w14:textId="77777777" w:rsidR="00DB4C47" w:rsidRPr="00DB4C47" w:rsidRDefault="00DB4C47" w:rsidP="00DB4C47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>2. Прикрепление животного к соответствующему вольеру.</w:t>
            </w:r>
          </w:p>
          <w:p w14:paraId="758405ED" w14:textId="0AF4293C" w:rsidR="000A2126" w:rsidRPr="000A2126" w:rsidRDefault="00DB4C47" w:rsidP="00DB4C47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>3. Сохранение данных в базе.</w:t>
            </w:r>
          </w:p>
        </w:tc>
        <w:tc>
          <w:tcPr>
            <w:tcW w:w="1559" w:type="dxa"/>
          </w:tcPr>
          <w:p w14:paraId="64E45140" w14:textId="7352DAF8" w:rsidR="000A2126" w:rsidRPr="000A2126" w:rsidRDefault="00DB4C47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>Сохранение записи о животном в базе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260E03B4" w14:textId="31BE7FF1" w:rsidR="000A2126" w:rsidRPr="000A2126" w:rsidRDefault="00DB4C47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</w:tr>
      <w:tr w:rsidR="000A2126" w:rsidRPr="000A2126" w14:paraId="06A3BA1E" w14:textId="77777777" w:rsidTr="000A2126">
        <w:trPr>
          <w:jc w:val="center"/>
        </w:trPr>
        <w:tc>
          <w:tcPr>
            <w:tcW w:w="1994" w:type="dxa"/>
          </w:tcPr>
          <w:p w14:paraId="57EB8D0B" w14:textId="7A6CA47D" w:rsidR="000A2126" w:rsidRPr="000A2126" w:rsidRDefault="00DB4C47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ab/>
              <w:t>Функция создания записи животного в каталоге</w:t>
            </w:r>
          </w:p>
        </w:tc>
        <w:tc>
          <w:tcPr>
            <w:tcW w:w="1701" w:type="dxa"/>
          </w:tcPr>
          <w:p w14:paraId="028ECFD8" w14:textId="759677FE" w:rsidR="000A2126" w:rsidRPr="000A2126" w:rsidRDefault="00DB4C47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>Пользователь является волонтером.</w:t>
            </w:r>
          </w:p>
        </w:tc>
        <w:tc>
          <w:tcPr>
            <w:tcW w:w="1701" w:type="dxa"/>
          </w:tcPr>
          <w:p w14:paraId="3BC84AB7" w14:textId="1455C0B8" w:rsidR="000A2126" w:rsidRPr="000A2126" w:rsidRDefault="00DB4C47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 xml:space="preserve">Открытие формы каталога для заполнения 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lastRenderedPageBreak/>
              <w:t>информации о животном.</w:t>
            </w:r>
          </w:p>
        </w:tc>
        <w:tc>
          <w:tcPr>
            <w:tcW w:w="1559" w:type="dxa"/>
          </w:tcPr>
          <w:p w14:paraId="261E19E5" w14:textId="77777777" w:rsidR="00DB4C47" w:rsidRPr="00DB4C47" w:rsidRDefault="00DB4C47" w:rsidP="00DB4C47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lastRenderedPageBreak/>
              <w:t>1. Ввод информации о животном в каталог.</w:t>
            </w:r>
          </w:p>
          <w:p w14:paraId="0DE71FA2" w14:textId="6BD42F9E" w:rsidR="000A2126" w:rsidRPr="000A2126" w:rsidRDefault="00DB4C47" w:rsidP="00DB4C47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lastRenderedPageBreak/>
              <w:t>2. Сохранение данных в базе данных.</w:t>
            </w:r>
          </w:p>
        </w:tc>
        <w:tc>
          <w:tcPr>
            <w:tcW w:w="1559" w:type="dxa"/>
          </w:tcPr>
          <w:p w14:paraId="76B54976" w14:textId="07261965" w:rsidR="000A2126" w:rsidRPr="000A2126" w:rsidRDefault="00DB4C47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lastRenderedPageBreak/>
              <w:t xml:space="preserve">Добавление записи в каталог животных, 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lastRenderedPageBreak/>
              <w:t>обновление данных в системе.</w:t>
            </w:r>
          </w:p>
        </w:tc>
        <w:tc>
          <w:tcPr>
            <w:tcW w:w="1709" w:type="dxa"/>
          </w:tcPr>
          <w:p w14:paraId="23D03C3D" w14:textId="0B321A03" w:rsidR="000A2126" w:rsidRPr="000A2126" w:rsidRDefault="00DB4C47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lastRenderedPageBreak/>
              <w:t xml:space="preserve">Время на сохранение данных в базу, ресурсы 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lastRenderedPageBreak/>
              <w:t>базы данных.</w:t>
            </w:r>
          </w:p>
        </w:tc>
      </w:tr>
      <w:tr w:rsidR="000A015B" w:rsidRPr="000A2126" w14:paraId="3572DE64" w14:textId="77777777" w:rsidTr="000A2126">
        <w:trPr>
          <w:jc w:val="center"/>
        </w:trPr>
        <w:tc>
          <w:tcPr>
            <w:tcW w:w="1994" w:type="dxa"/>
          </w:tcPr>
          <w:p w14:paraId="466AF01D" w14:textId="1F11839A" w:rsidR="000A015B" w:rsidRPr="00DB4C47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ab/>
              <w:t>Функция обработки заявки на «усыновление» животного</w:t>
            </w:r>
          </w:p>
        </w:tc>
        <w:tc>
          <w:tcPr>
            <w:tcW w:w="1701" w:type="dxa"/>
          </w:tcPr>
          <w:p w14:paraId="0F8A7449" w14:textId="71356794" w:rsidR="000A015B" w:rsidRPr="00DB4C47" w:rsidRDefault="000A015B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Пользователь является специалистом по работе с усыновителями.</w:t>
            </w:r>
          </w:p>
        </w:tc>
        <w:tc>
          <w:tcPr>
            <w:tcW w:w="1701" w:type="dxa"/>
          </w:tcPr>
          <w:p w14:paraId="4D9BCFA3" w14:textId="499C7B9D" w:rsidR="000A015B" w:rsidRPr="00DB4C47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Открытие полученной заявки.</w:t>
            </w:r>
          </w:p>
        </w:tc>
        <w:tc>
          <w:tcPr>
            <w:tcW w:w="1559" w:type="dxa"/>
          </w:tcPr>
          <w:p w14:paraId="1EE7C2F5" w14:textId="77777777" w:rsidR="000A015B" w:rsidRPr="000A015B" w:rsidRDefault="000A015B" w:rsidP="000A015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1. Просмотр заявки.</w:t>
            </w:r>
          </w:p>
          <w:p w14:paraId="3C2EEA8D" w14:textId="77777777" w:rsidR="000A015B" w:rsidRPr="000A015B" w:rsidRDefault="000A015B" w:rsidP="000A015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2. Принятие решения о заявке (одобрение, отклонение).</w:t>
            </w:r>
          </w:p>
          <w:p w14:paraId="6D79861D" w14:textId="6EE8E9E1" w:rsidR="000A015B" w:rsidRPr="00DB4C47" w:rsidRDefault="000A015B" w:rsidP="000A015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3. Ответ на заявку с уведомлением усыновителя.</w:t>
            </w:r>
          </w:p>
        </w:tc>
        <w:tc>
          <w:tcPr>
            <w:tcW w:w="1559" w:type="dxa"/>
          </w:tcPr>
          <w:p w14:paraId="6A1B07EF" w14:textId="7BCFF8D2" w:rsidR="000A015B" w:rsidRPr="00DB4C47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Обновление статуса заявки, уведомление усыновителя.</w:t>
            </w:r>
          </w:p>
        </w:tc>
        <w:tc>
          <w:tcPr>
            <w:tcW w:w="1709" w:type="dxa"/>
          </w:tcPr>
          <w:p w14:paraId="2A0C5057" w14:textId="2A329EC1" w:rsidR="000A015B" w:rsidRPr="00DB4C47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данных.</w:t>
            </w:r>
          </w:p>
        </w:tc>
      </w:tr>
      <w:tr w:rsidR="000A015B" w:rsidRPr="000A2126" w14:paraId="6C4910F1" w14:textId="77777777" w:rsidTr="000A2126">
        <w:trPr>
          <w:jc w:val="center"/>
        </w:trPr>
        <w:tc>
          <w:tcPr>
            <w:tcW w:w="1994" w:type="dxa"/>
          </w:tcPr>
          <w:p w14:paraId="50BEF167" w14:textId="2B9C9E30" w:rsidR="000A015B" w:rsidRPr="000A015B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ab/>
              <w:t>Функция вывода информации о животном в каталог</w:t>
            </w:r>
          </w:p>
        </w:tc>
        <w:tc>
          <w:tcPr>
            <w:tcW w:w="1701" w:type="dxa"/>
          </w:tcPr>
          <w:p w14:paraId="483FD32F" w14:textId="1023FD4A" w:rsidR="000A015B" w:rsidRPr="000A015B" w:rsidRDefault="000A015B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Пользователь авторизован и имеет доступ к данным о животных.</w:t>
            </w:r>
          </w:p>
        </w:tc>
        <w:tc>
          <w:tcPr>
            <w:tcW w:w="1701" w:type="dxa"/>
          </w:tcPr>
          <w:p w14:paraId="539598F3" w14:textId="608F2ECE" w:rsidR="000A015B" w:rsidRPr="000A015B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Открытие вкладки «Каталог» в приложении.</w:t>
            </w:r>
          </w:p>
        </w:tc>
        <w:tc>
          <w:tcPr>
            <w:tcW w:w="1559" w:type="dxa"/>
          </w:tcPr>
          <w:p w14:paraId="2EF1A131" w14:textId="77777777" w:rsidR="000A015B" w:rsidRPr="000A015B" w:rsidRDefault="000A015B" w:rsidP="000A015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1. Запрос информации о животных из базы данных.</w:t>
            </w:r>
          </w:p>
          <w:p w14:paraId="2D198B2E" w14:textId="06C1AC2C" w:rsidR="000A015B" w:rsidRPr="000A015B" w:rsidRDefault="000A015B" w:rsidP="000A015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2. Отображение данных о животных в каталоге на интерфейсе приложения.</w:t>
            </w:r>
          </w:p>
        </w:tc>
        <w:tc>
          <w:tcPr>
            <w:tcW w:w="1559" w:type="dxa"/>
          </w:tcPr>
          <w:p w14:paraId="47FD2293" w14:textId="122B81D0" w:rsidR="000A015B" w:rsidRPr="000A015B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Отображение информации о животных в пользовательском интерфейсе.</w:t>
            </w:r>
          </w:p>
        </w:tc>
        <w:tc>
          <w:tcPr>
            <w:tcW w:w="1709" w:type="dxa"/>
          </w:tcPr>
          <w:p w14:paraId="55244A73" w14:textId="577A4BF7" w:rsidR="000A015B" w:rsidRPr="000A015B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Время на запрос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 данных из базы данных</w:t>
            </w:r>
            <w:r w:rsidRPr="000A015B">
              <w:rPr>
                <w:rFonts w:eastAsia="Times New Roman" w:cs="Arial"/>
                <w:szCs w:val="24"/>
                <w:lang w:eastAsia="en-US" w:bidi="en-US"/>
              </w:rPr>
              <w:t xml:space="preserve"> и отображение данных в интерфейсе.</w:t>
            </w:r>
          </w:p>
        </w:tc>
      </w:tr>
      <w:tr w:rsidR="000A015B" w:rsidRPr="000A2126" w14:paraId="7ACB96F6" w14:textId="77777777" w:rsidTr="000A2126">
        <w:trPr>
          <w:jc w:val="center"/>
        </w:trPr>
        <w:tc>
          <w:tcPr>
            <w:tcW w:w="1994" w:type="dxa"/>
          </w:tcPr>
          <w:p w14:paraId="72DC78AD" w14:textId="2F265AE9" w:rsidR="000A015B" w:rsidRPr="000A015B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ab/>
              <w:t>Функция создания заявки на «усыновление» животного</w:t>
            </w:r>
          </w:p>
        </w:tc>
        <w:tc>
          <w:tcPr>
            <w:tcW w:w="1701" w:type="dxa"/>
          </w:tcPr>
          <w:p w14:paraId="0F0E8235" w14:textId="64187CD8" w:rsidR="000A015B" w:rsidRPr="000A015B" w:rsidRDefault="000A015B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Потенциальный усыновитель имеет доступ к созданию заявки.</w:t>
            </w:r>
          </w:p>
        </w:tc>
        <w:tc>
          <w:tcPr>
            <w:tcW w:w="1701" w:type="dxa"/>
          </w:tcPr>
          <w:p w14:paraId="3AA5DA62" w14:textId="578A4B03" w:rsidR="000A015B" w:rsidRPr="000A015B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Открытие формы заявки на усыновление.</w:t>
            </w:r>
          </w:p>
        </w:tc>
        <w:tc>
          <w:tcPr>
            <w:tcW w:w="1559" w:type="dxa"/>
          </w:tcPr>
          <w:p w14:paraId="6A531FE3" w14:textId="77777777" w:rsidR="000A015B" w:rsidRPr="000A015B" w:rsidRDefault="000A015B" w:rsidP="000A015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1. Ввод данных для заявки.</w:t>
            </w:r>
          </w:p>
          <w:p w14:paraId="11FB29B3" w14:textId="77777777" w:rsidR="000A015B" w:rsidRPr="000A015B" w:rsidRDefault="000A015B" w:rsidP="000A015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2. Отправка заявки специалисту по усыновлению.</w:t>
            </w:r>
          </w:p>
          <w:p w14:paraId="07B7C51C" w14:textId="6B7B7085" w:rsidR="000A015B" w:rsidRPr="000A015B" w:rsidRDefault="000A015B" w:rsidP="000A015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 xml:space="preserve">3. Получение уведомления о создании </w:t>
            </w:r>
            <w:r w:rsidRPr="000A015B">
              <w:rPr>
                <w:rFonts w:eastAsia="Times New Roman" w:cs="Arial"/>
                <w:szCs w:val="24"/>
                <w:lang w:eastAsia="en-US" w:bidi="en-US"/>
              </w:rPr>
              <w:lastRenderedPageBreak/>
              <w:t>заявки.</w:t>
            </w:r>
          </w:p>
        </w:tc>
        <w:tc>
          <w:tcPr>
            <w:tcW w:w="1559" w:type="dxa"/>
          </w:tcPr>
          <w:p w14:paraId="30117F0A" w14:textId="00300992" w:rsidR="000A015B" w:rsidRPr="000A015B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lastRenderedPageBreak/>
              <w:t>Уведомление специалисту о новой заявке, запись в базу данных.</w:t>
            </w:r>
          </w:p>
        </w:tc>
        <w:tc>
          <w:tcPr>
            <w:tcW w:w="1709" w:type="dxa"/>
          </w:tcPr>
          <w:p w14:paraId="2A43817E" w14:textId="33FA3D2B" w:rsidR="000A015B" w:rsidRPr="000A015B" w:rsidRDefault="000A015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015B">
              <w:rPr>
                <w:rFonts w:eastAsia="Times New Roman" w:cs="Arial"/>
                <w:szCs w:val="24"/>
                <w:lang w:eastAsia="en-US" w:bidi="en-US"/>
              </w:rPr>
              <w:t>Время на сохранение данных в базу, ресурсы базы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, время на </w:t>
            </w:r>
            <w:r>
              <w:t>заявк</w:t>
            </w:r>
            <w:r>
              <w:t>у</w:t>
            </w:r>
            <w:r>
              <w:t xml:space="preserve"> и отправку уведомлений.</w:t>
            </w:r>
          </w:p>
        </w:tc>
      </w:tr>
    </w:tbl>
    <w:p w14:paraId="07949B74" w14:textId="77777777" w:rsidR="00092FD0" w:rsidRDefault="00092FD0" w:rsidP="00092FD0">
      <w:pPr>
        <w:pStyle w:val="vgutTableName"/>
        <w:rPr>
          <w:lang w:eastAsia="en-US" w:bidi="en-US"/>
        </w:rPr>
      </w:pPr>
    </w:p>
    <w:p w14:paraId="66D354BE" w14:textId="77777777" w:rsidR="00092FD0" w:rsidRPr="00092FD0" w:rsidRDefault="00092FD0" w:rsidP="00092FD0">
      <w:pPr>
        <w:pStyle w:val="vgutTableName"/>
        <w:rPr>
          <w:lang w:eastAsia="en-US" w:bidi="en-US"/>
        </w:rPr>
      </w:pPr>
    </w:p>
    <w:p w14:paraId="592D2CED" w14:textId="77777777" w:rsidR="00092FD0" w:rsidRPr="00092FD0" w:rsidRDefault="00092FD0" w:rsidP="00092FD0">
      <w:pPr>
        <w:rPr>
          <w:lang w:eastAsia="en-US" w:bidi="en-US"/>
        </w:rPr>
      </w:pPr>
    </w:p>
    <w:p w14:paraId="19760FF8" w14:textId="77777777" w:rsidR="008454D7" w:rsidRPr="008454D7" w:rsidRDefault="008454D7" w:rsidP="00D71519">
      <w:pPr>
        <w:pStyle w:val="1"/>
        <w:rPr>
          <w:lang w:eastAsia="en-US" w:bidi="en-US"/>
        </w:rPr>
      </w:pPr>
      <w:bookmarkStart w:id="35" w:name="_Toc137273438"/>
      <w:bookmarkStart w:id="36" w:name="_Toc182512853"/>
      <w:r w:rsidRPr="008454D7">
        <w:rPr>
          <w:lang w:eastAsia="en-US" w:bidi="en-US"/>
        </w:rPr>
        <w:lastRenderedPageBreak/>
        <w:t>Аварийные ситуации</w:t>
      </w:r>
      <w:bookmarkEnd w:id="35"/>
      <w:bookmarkEnd w:id="36"/>
    </w:p>
    <w:p w14:paraId="614F6253" w14:textId="77777777" w:rsidR="008454D7" w:rsidRPr="008454D7" w:rsidRDefault="008454D7" w:rsidP="00D71519">
      <w:pPr>
        <w:pStyle w:val="2"/>
        <w:rPr>
          <w:lang w:eastAsia="en-US" w:bidi="en-US"/>
        </w:rPr>
      </w:pPr>
      <w:bookmarkStart w:id="37" w:name="_Toc137273439"/>
      <w:bookmarkStart w:id="38" w:name="_Toc182512854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7"/>
      <w:bookmarkEnd w:id="38"/>
    </w:p>
    <w:p w14:paraId="003F0C88" w14:textId="77777777" w:rsidR="00F24AD0" w:rsidRPr="00436EBC" w:rsidRDefault="00F24AD0" w:rsidP="00F24AD0">
      <w:bookmarkStart w:id="39" w:name="_Toc137273440"/>
      <w:r w:rsidRPr="00436EBC">
        <w:t>При сбое в работе приложения восстановление нормальной работы системы должно производиться после:</w:t>
      </w:r>
    </w:p>
    <w:p w14:paraId="0DD076A8" w14:textId="50678FF9" w:rsidR="00F24AD0" w:rsidRPr="00436EBC" w:rsidRDefault="00F24AD0" w:rsidP="00F24AD0">
      <w:pPr>
        <w:pStyle w:val="a0"/>
      </w:pPr>
      <w:r w:rsidRPr="00436EBC">
        <w:t>перезагрузки</w:t>
      </w:r>
      <w:r w:rsidR="00C32F9A">
        <w:t xml:space="preserve"> мобильного устройства,</w:t>
      </w:r>
      <w:r w:rsidRPr="00436EBC">
        <w:t xml:space="preserve"> операционной системы;</w:t>
      </w:r>
    </w:p>
    <w:p w14:paraId="1164B5D2" w14:textId="3A4AD36C" w:rsidR="00F24AD0" w:rsidRPr="00266A7F" w:rsidRDefault="00F24AD0" w:rsidP="00F24AD0">
      <w:pPr>
        <w:pStyle w:val="a0"/>
      </w:pPr>
      <w:r w:rsidRPr="00436EBC">
        <w:t>запуска исполняемого файл</w:t>
      </w:r>
      <w:r w:rsidR="00C32F9A">
        <w:t>а</w:t>
      </w:r>
      <w:r>
        <w:t>.</w:t>
      </w:r>
    </w:p>
    <w:p w14:paraId="5F9FF044" w14:textId="639DB970" w:rsidR="00F24AD0" w:rsidRPr="00436EBC" w:rsidRDefault="00F24AD0" w:rsidP="00F24AD0">
      <w:pPr>
        <w:pStyle w:val="a0"/>
      </w:pPr>
      <w:r w:rsidRPr="00436EBC">
        <w:t>При ошибках, связанных с программным обеспечением (ОС и драйверы устройств</w:t>
      </w:r>
      <w:r w:rsidR="00C32F9A">
        <w:t>а</w:t>
      </w:r>
      <w:r w:rsidRPr="00436EBC">
        <w:t>), восстановление работоспособности возлагается на ОС.</w:t>
      </w:r>
    </w:p>
    <w:p w14:paraId="178A3705" w14:textId="78DD2B7E" w:rsidR="00CA4FD6" w:rsidRPr="00CA4FD6" w:rsidRDefault="00CA4FD6" w:rsidP="00CA4FD6">
      <w:pPr>
        <w:pStyle w:val="2"/>
        <w:rPr>
          <w:szCs w:val="24"/>
          <w:lang w:eastAsia="en-US" w:bidi="en-US"/>
        </w:rPr>
      </w:pPr>
      <w:bookmarkStart w:id="40" w:name="_Toc182512855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9"/>
      <w:bookmarkEnd w:id="40"/>
    </w:p>
    <w:p w14:paraId="7B16CCC9" w14:textId="19BCAD52" w:rsidR="00F24AD0" w:rsidRDefault="00F24AD0" w:rsidP="00F24AD0">
      <w:bookmarkStart w:id="41" w:name="_Toc105969089"/>
      <w:bookmarkStart w:id="42" w:name="_Toc137273441"/>
      <w:r w:rsidRPr="00436EBC">
        <w:t xml:space="preserve">При отказе магнитных носителей или обнаружении ошибок в данных, необходимо: </w:t>
      </w:r>
    </w:p>
    <w:p w14:paraId="7651DC55" w14:textId="4B2B2A82" w:rsidR="00C32F9A" w:rsidRDefault="00C32F9A" w:rsidP="00C32F9A">
      <w:pPr>
        <w:pStyle w:val="vguList2"/>
        <w:ind w:firstLine="851"/>
      </w:pPr>
      <w:r>
        <w:t xml:space="preserve">Использовать </w:t>
      </w:r>
      <w:r w:rsidR="00B800E1">
        <w:t>автоматизированные решения для создания бэкапов на внешний сервер или облачное хранилище;</w:t>
      </w:r>
    </w:p>
    <w:p w14:paraId="520A9ABC" w14:textId="1F513CAC" w:rsidR="00B800E1" w:rsidRDefault="00B800E1" w:rsidP="00C32F9A">
      <w:pPr>
        <w:pStyle w:val="vguList2"/>
        <w:ind w:firstLine="851"/>
      </w:pPr>
      <w:r>
        <w:t>обеспечить создание полных резервных копий;</w:t>
      </w:r>
    </w:p>
    <w:p w14:paraId="0A914EA8" w14:textId="7D41CEB6" w:rsidR="00B800E1" w:rsidRDefault="00B800E1" w:rsidP="00C32F9A">
      <w:pPr>
        <w:pStyle w:val="vguList2"/>
        <w:ind w:firstLine="851"/>
      </w:pPr>
      <w:r>
        <w:t>п</w:t>
      </w:r>
      <w:r w:rsidRPr="00B800E1">
        <w:t>ри отказе носителя или обнаружении ошибок в данных необходимо восстановить данные из резервной копии, которая была создана ранее</w:t>
      </w:r>
      <w:r>
        <w:t>;</w:t>
      </w:r>
    </w:p>
    <w:p w14:paraId="60A425E9" w14:textId="0D2F0CBA" w:rsidR="00B800E1" w:rsidRPr="00436EBC" w:rsidRDefault="00B800E1" w:rsidP="00C32F9A">
      <w:pPr>
        <w:pStyle w:val="vguList2"/>
        <w:ind w:firstLine="851"/>
      </w:pPr>
      <w:r>
        <w:t>с</w:t>
      </w:r>
      <w:r w:rsidRPr="00B800E1">
        <w:t>оздать четкие и доступные инструкции для сотрудников, которые будут отвечать за восстановление данных, в случае возникновения инцидентов.</w:t>
      </w:r>
    </w:p>
    <w:p w14:paraId="25EBD9E7" w14:textId="77777777" w:rsidR="00CA4FD6" w:rsidRPr="00CA4FD6" w:rsidRDefault="00CA4FD6" w:rsidP="00CA4FD6">
      <w:pPr>
        <w:pStyle w:val="2"/>
      </w:pPr>
      <w:bookmarkStart w:id="43" w:name="_Toc182512856"/>
      <w:r w:rsidRPr="00CA4FD6">
        <w:t>Действия в случаях обнаружении несанкционированного вмешательства в данные</w:t>
      </w:r>
      <w:bookmarkEnd w:id="41"/>
      <w:bookmarkEnd w:id="42"/>
      <w:bookmarkEnd w:id="43"/>
    </w:p>
    <w:p w14:paraId="4AB04028" w14:textId="77777777" w:rsidR="00F24AD0" w:rsidRPr="00436EBC" w:rsidRDefault="00F24AD0" w:rsidP="00F24AD0">
      <w:bookmarkStart w:id="44" w:name="_Toc105969090"/>
      <w:bookmarkStart w:id="45" w:name="_Toc137273442"/>
      <w:r w:rsidRPr="00436EBC">
        <w:t>В случае обнаружения несанкционированного вмешательства в данные необходимо:</w:t>
      </w:r>
    </w:p>
    <w:p w14:paraId="669A1333" w14:textId="77777777" w:rsidR="00F24AD0" w:rsidRPr="00436EBC" w:rsidRDefault="00F24AD0" w:rsidP="00F24AD0">
      <w:pPr>
        <w:pStyle w:val="a0"/>
      </w:pPr>
      <w:r w:rsidRPr="00436EBC">
        <w:t>определить масштаб вмешательства и оценку ущерба;</w:t>
      </w:r>
    </w:p>
    <w:p w14:paraId="3FDF6F1B" w14:textId="77777777" w:rsidR="00F24AD0" w:rsidRPr="00436EBC" w:rsidRDefault="00F24AD0" w:rsidP="00F24AD0">
      <w:pPr>
        <w:pStyle w:val="a0"/>
      </w:pPr>
      <w:r w:rsidRPr="00436EBC">
        <w:t>обратиться к правоохранительным органам для возбуждения уголовного дела;</w:t>
      </w:r>
    </w:p>
    <w:p w14:paraId="79B64801" w14:textId="77777777" w:rsidR="00F24AD0" w:rsidRPr="00436EBC" w:rsidRDefault="00F24AD0" w:rsidP="00F24AD0">
      <w:pPr>
        <w:pStyle w:val="a0"/>
      </w:pPr>
      <w:r w:rsidRPr="00436EBC">
        <w:t>восстановить данные при помощи резервных копий, если они имеются</w:t>
      </w:r>
      <w:r>
        <w:t>;</w:t>
      </w:r>
    </w:p>
    <w:p w14:paraId="60F54F77" w14:textId="77777777" w:rsidR="00F24AD0" w:rsidRPr="00436EBC" w:rsidRDefault="00F24AD0" w:rsidP="00F24AD0">
      <w:pPr>
        <w:pStyle w:val="a0"/>
      </w:pPr>
      <w:r w:rsidRPr="00436EBC">
        <w:t>проанализировать журнал системы для выявления источника вмешательства и принять меры по его блокированию;</w:t>
      </w:r>
    </w:p>
    <w:p w14:paraId="3DF660DF" w14:textId="77777777" w:rsidR="00F24AD0" w:rsidRPr="00436EBC" w:rsidRDefault="00F24AD0" w:rsidP="00F24AD0">
      <w:pPr>
        <w:pStyle w:val="a0"/>
      </w:pPr>
      <w:r w:rsidRPr="00436EBC">
        <w:t>восстановить данные при помощи специализированных программ, если это возможно</w:t>
      </w:r>
      <w:r>
        <w:t>;</w:t>
      </w:r>
    </w:p>
    <w:p w14:paraId="2FEF2048" w14:textId="77777777" w:rsidR="00F24AD0" w:rsidRPr="00436EBC" w:rsidRDefault="00F24AD0" w:rsidP="00F24AD0">
      <w:pPr>
        <w:pStyle w:val="a0"/>
      </w:pPr>
      <w:r w:rsidRPr="00436EBC">
        <w:t>если все предыдущие шаги не дали результатов, обратиться к профессиональным службам по восстановлению данных.</w:t>
      </w:r>
    </w:p>
    <w:p w14:paraId="528E8A7E" w14:textId="77777777" w:rsidR="00CA4FD6" w:rsidRPr="00CA4FD6" w:rsidRDefault="00CA4FD6" w:rsidP="00CA4FD6">
      <w:pPr>
        <w:pStyle w:val="2"/>
      </w:pPr>
      <w:bookmarkStart w:id="46" w:name="_Toc182512857"/>
      <w:r w:rsidRPr="00CA4FD6">
        <w:lastRenderedPageBreak/>
        <w:t>Действия в других аварийных ситуациях</w:t>
      </w:r>
      <w:bookmarkEnd w:id="44"/>
      <w:bookmarkEnd w:id="45"/>
      <w:bookmarkEnd w:id="46"/>
    </w:p>
    <w:p w14:paraId="1A2FC5B9" w14:textId="77777777" w:rsidR="00F24AD0" w:rsidRPr="00436EBC" w:rsidRDefault="00F24AD0" w:rsidP="00F24AD0">
      <w:r w:rsidRPr="00436EBC">
        <w:t xml:space="preserve">При возникновении других аварийных ситуаций при работе с приложением следует обратиться </w:t>
      </w:r>
      <w:r>
        <w:t>к разработчику приложения.</w:t>
      </w:r>
    </w:p>
    <w:p w14:paraId="01A81E83" w14:textId="33279A7A" w:rsidR="008454D7" w:rsidRPr="001D7266" w:rsidRDefault="008454D7" w:rsidP="001D7266">
      <w:pPr>
        <w:ind w:firstLine="0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</w:p>
    <w:sectPr w:rsidR="008454D7" w:rsidRPr="001D7266" w:rsidSect="00FF6AC0">
      <w:headerReference w:type="default" r:id="rId11"/>
      <w:footerReference w:type="default" r:id="rId12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942B" w14:textId="77777777" w:rsidR="0019532E" w:rsidRDefault="0019532E">
      <w:pPr>
        <w:spacing w:before="0" w:line="240" w:lineRule="auto"/>
      </w:pPr>
      <w:r>
        <w:separator/>
      </w:r>
    </w:p>
  </w:endnote>
  <w:endnote w:type="continuationSeparator" w:id="0">
    <w:p w14:paraId="14DDA4DB" w14:textId="77777777" w:rsidR="0019532E" w:rsidRDefault="0019532E">
      <w:pPr>
        <w:spacing w:before="0" w:line="240" w:lineRule="auto"/>
      </w:pPr>
      <w:r>
        <w:continuationSeparator/>
      </w:r>
    </w:p>
  </w:endnote>
  <w:endnote w:type="continuationNotice" w:id="1">
    <w:p w14:paraId="1DA2D21B" w14:textId="77777777" w:rsidR="0019532E" w:rsidRDefault="0019532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29814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1C709C20" w14:textId="652FBDDE" w:rsidR="006A4501" w:rsidRPr="006A4501" w:rsidRDefault="006A4501">
        <w:pPr>
          <w:pStyle w:val="af"/>
          <w:rPr>
            <w:b w:val="0"/>
            <w:bCs/>
            <w:sz w:val="24"/>
            <w:szCs w:val="18"/>
          </w:rPr>
        </w:pPr>
        <w:r w:rsidRPr="006A4501">
          <w:rPr>
            <w:b w:val="0"/>
            <w:bCs/>
            <w:sz w:val="24"/>
            <w:szCs w:val="18"/>
          </w:rPr>
          <w:fldChar w:fldCharType="begin"/>
        </w:r>
        <w:r w:rsidRPr="006A4501">
          <w:rPr>
            <w:b w:val="0"/>
            <w:bCs/>
            <w:sz w:val="24"/>
            <w:szCs w:val="18"/>
          </w:rPr>
          <w:instrText>PAGE   \* MERGEFORMAT</w:instrText>
        </w:r>
        <w:r w:rsidRPr="006A4501">
          <w:rPr>
            <w:b w:val="0"/>
            <w:bCs/>
            <w:sz w:val="24"/>
            <w:szCs w:val="18"/>
          </w:rPr>
          <w:fldChar w:fldCharType="separate"/>
        </w:r>
        <w:r w:rsidR="00FF6AC0">
          <w:rPr>
            <w:b w:val="0"/>
            <w:bCs/>
            <w:noProof/>
            <w:sz w:val="24"/>
            <w:szCs w:val="18"/>
          </w:rPr>
          <w:t>2</w:t>
        </w:r>
        <w:r w:rsidRPr="006A4501">
          <w:rPr>
            <w:b w:val="0"/>
            <w:bCs/>
            <w:sz w:val="24"/>
            <w:szCs w:val="18"/>
          </w:rPr>
          <w:fldChar w:fldCharType="end"/>
        </w:r>
      </w:p>
    </w:sdtContent>
  </w:sdt>
  <w:p w14:paraId="5693984C" w14:textId="77777777" w:rsidR="006A4501" w:rsidRDefault="006A450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4F0E" w14:textId="77777777" w:rsidR="0019532E" w:rsidRDefault="0019532E" w:rsidP="00990EAC">
      <w:pPr>
        <w:spacing w:before="0" w:line="240" w:lineRule="auto"/>
      </w:pPr>
      <w:r>
        <w:separator/>
      </w:r>
    </w:p>
  </w:footnote>
  <w:footnote w:type="continuationSeparator" w:id="0">
    <w:p w14:paraId="4A8DCD8D" w14:textId="77777777" w:rsidR="0019532E" w:rsidRDefault="0019532E" w:rsidP="00990EAC">
      <w:pPr>
        <w:spacing w:before="0" w:line="240" w:lineRule="auto"/>
      </w:pPr>
      <w:r>
        <w:continuationSeparator/>
      </w:r>
    </w:p>
  </w:footnote>
  <w:footnote w:type="continuationNotice" w:id="1">
    <w:p w14:paraId="2E94B8C5" w14:textId="77777777" w:rsidR="0019532E" w:rsidRDefault="0019532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77777777" w:rsidR="0040298C" w:rsidRPr="008E27BF" w:rsidRDefault="0040298C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43272DA"/>
    <w:lvl w:ilvl="0">
      <w:start w:val="1"/>
      <w:numFmt w:val="decimal"/>
      <w:lvlText w:val="%1)"/>
      <w:lvlJc w:val="left"/>
      <w:pPr>
        <w:ind w:left="360" w:hanging="360"/>
      </w:pPr>
    </w:lvl>
  </w:abstractNum>
  <w:abstractNum w:abstractNumId="1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00591649"/>
    <w:multiLevelType w:val="hybridMultilevel"/>
    <w:tmpl w:val="130E754C"/>
    <w:lvl w:ilvl="0" w:tplc="153E68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7976866"/>
    <w:multiLevelType w:val="hybridMultilevel"/>
    <w:tmpl w:val="405ECA00"/>
    <w:lvl w:ilvl="0" w:tplc="A99E88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B323BA4"/>
    <w:multiLevelType w:val="multilevel"/>
    <w:tmpl w:val="4CE4567E"/>
    <w:lvl w:ilvl="0">
      <w:start w:val="1"/>
      <w:numFmt w:val="decimal"/>
      <w:lvlText w:val="%1"/>
      <w:lvlJc w:val="left"/>
      <w:pPr>
        <w:tabs>
          <w:tab w:val="num" w:pos="640"/>
        </w:tabs>
        <w:ind w:left="46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2" w:hanging="680"/>
      </w:pPr>
      <w:rPr>
        <w:rFonts w:ascii="Franklin Gothic Book" w:hAnsi="Franklin Gothic Book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02"/>
        </w:tabs>
        <w:ind w:left="462" w:hanging="680"/>
      </w:pPr>
      <w:rPr>
        <w:rFonts w:ascii="Franklin Gothic Book" w:hAnsi="Franklin Gothic 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343"/>
        </w:tabs>
        <w:ind w:left="1172" w:hanging="680"/>
      </w:pPr>
      <w:rPr>
        <w:rFonts w:ascii="Franklin Gothic Book" w:hAnsi="Franklin Gothic Book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851" w:hanging="851"/>
      </w:pPr>
      <w:rPr>
        <w:rFonts w:ascii="Franklin Gothic Book" w:eastAsia="Times New Roman" w:hAnsi="Franklin Gothic Book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934"/>
        </w:tabs>
        <w:ind w:left="934" w:hanging="11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646"/>
        </w:tabs>
        <w:ind w:left="16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22"/>
        </w:tabs>
        <w:ind w:left="12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6"/>
        </w:tabs>
        <w:ind w:left="1366" w:hanging="1584"/>
      </w:pPr>
      <w:rPr>
        <w:rFonts w:hint="default"/>
      </w:rPr>
    </w:lvl>
  </w:abstractNum>
  <w:abstractNum w:abstractNumId="7" w15:restartNumberingAfterBreak="0">
    <w:nsid w:val="0BA851C8"/>
    <w:multiLevelType w:val="hybridMultilevel"/>
    <w:tmpl w:val="5BE4CC16"/>
    <w:lvl w:ilvl="0" w:tplc="AFA8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AC0A1A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27E112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262DDF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682C3B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7B74730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690DB4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9288E9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14C07AE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0C04D97"/>
    <w:multiLevelType w:val="hybridMultilevel"/>
    <w:tmpl w:val="2E303D00"/>
    <w:lvl w:ilvl="0" w:tplc="BBA658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CAE08FE">
      <w:start w:val="1"/>
      <w:numFmt w:val="lowerLetter"/>
      <w:lvlText w:val="%2."/>
      <w:lvlJc w:val="left"/>
      <w:pPr>
        <w:ind w:left="1931" w:hanging="360"/>
      </w:pPr>
    </w:lvl>
    <w:lvl w:ilvl="2" w:tplc="6816B3B8" w:tentative="1">
      <w:start w:val="1"/>
      <w:numFmt w:val="lowerRoman"/>
      <w:lvlText w:val="%3."/>
      <w:lvlJc w:val="right"/>
      <w:pPr>
        <w:ind w:left="2651" w:hanging="180"/>
      </w:pPr>
    </w:lvl>
    <w:lvl w:ilvl="3" w:tplc="34643E72" w:tentative="1">
      <w:start w:val="1"/>
      <w:numFmt w:val="decimal"/>
      <w:lvlText w:val="%4."/>
      <w:lvlJc w:val="left"/>
      <w:pPr>
        <w:ind w:left="3371" w:hanging="360"/>
      </w:pPr>
    </w:lvl>
    <w:lvl w:ilvl="4" w:tplc="EBA85030" w:tentative="1">
      <w:start w:val="1"/>
      <w:numFmt w:val="lowerLetter"/>
      <w:lvlText w:val="%5."/>
      <w:lvlJc w:val="left"/>
      <w:pPr>
        <w:ind w:left="4091" w:hanging="360"/>
      </w:pPr>
    </w:lvl>
    <w:lvl w:ilvl="5" w:tplc="B0120DE0" w:tentative="1">
      <w:start w:val="1"/>
      <w:numFmt w:val="lowerRoman"/>
      <w:lvlText w:val="%6."/>
      <w:lvlJc w:val="right"/>
      <w:pPr>
        <w:ind w:left="4811" w:hanging="180"/>
      </w:pPr>
    </w:lvl>
    <w:lvl w:ilvl="6" w:tplc="89284ED2" w:tentative="1">
      <w:start w:val="1"/>
      <w:numFmt w:val="decimal"/>
      <w:lvlText w:val="%7."/>
      <w:lvlJc w:val="left"/>
      <w:pPr>
        <w:ind w:left="5531" w:hanging="360"/>
      </w:pPr>
    </w:lvl>
    <w:lvl w:ilvl="7" w:tplc="46CC956A" w:tentative="1">
      <w:start w:val="1"/>
      <w:numFmt w:val="lowerLetter"/>
      <w:lvlText w:val="%8."/>
      <w:lvlJc w:val="left"/>
      <w:pPr>
        <w:ind w:left="6251" w:hanging="360"/>
      </w:pPr>
    </w:lvl>
    <w:lvl w:ilvl="8" w:tplc="872ADA2A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1D41332"/>
    <w:multiLevelType w:val="hybridMultilevel"/>
    <w:tmpl w:val="3798498A"/>
    <w:lvl w:ilvl="0" w:tplc="B69C31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DF78B818" w:tentative="1">
      <w:start w:val="1"/>
      <w:numFmt w:val="lowerLetter"/>
      <w:lvlText w:val="%2."/>
      <w:lvlJc w:val="left"/>
      <w:pPr>
        <w:ind w:left="1931" w:hanging="360"/>
      </w:pPr>
    </w:lvl>
    <w:lvl w:ilvl="2" w:tplc="E054B706" w:tentative="1">
      <w:start w:val="1"/>
      <w:numFmt w:val="lowerRoman"/>
      <w:lvlText w:val="%3."/>
      <w:lvlJc w:val="right"/>
      <w:pPr>
        <w:ind w:left="2651" w:hanging="180"/>
      </w:pPr>
    </w:lvl>
    <w:lvl w:ilvl="3" w:tplc="DFFC65BC" w:tentative="1">
      <w:start w:val="1"/>
      <w:numFmt w:val="decimal"/>
      <w:lvlText w:val="%4."/>
      <w:lvlJc w:val="left"/>
      <w:pPr>
        <w:ind w:left="3371" w:hanging="360"/>
      </w:pPr>
    </w:lvl>
    <w:lvl w:ilvl="4" w:tplc="6A942C00" w:tentative="1">
      <w:start w:val="1"/>
      <w:numFmt w:val="lowerLetter"/>
      <w:lvlText w:val="%5."/>
      <w:lvlJc w:val="left"/>
      <w:pPr>
        <w:ind w:left="4091" w:hanging="360"/>
      </w:pPr>
    </w:lvl>
    <w:lvl w:ilvl="5" w:tplc="8A94F7FA" w:tentative="1">
      <w:start w:val="1"/>
      <w:numFmt w:val="lowerRoman"/>
      <w:lvlText w:val="%6."/>
      <w:lvlJc w:val="right"/>
      <w:pPr>
        <w:ind w:left="4811" w:hanging="180"/>
      </w:pPr>
    </w:lvl>
    <w:lvl w:ilvl="6" w:tplc="D33C35E6" w:tentative="1">
      <w:start w:val="1"/>
      <w:numFmt w:val="decimal"/>
      <w:lvlText w:val="%7."/>
      <w:lvlJc w:val="left"/>
      <w:pPr>
        <w:ind w:left="5531" w:hanging="360"/>
      </w:pPr>
    </w:lvl>
    <w:lvl w:ilvl="7" w:tplc="053E61D6" w:tentative="1">
      <w:start w:val="1"/>
      <w:numFmt w:val="lowerLetter"/>
      <w:lvlText w:val="%8."/>
      <w:lvlJc w:val="left"/>
      <w:pPr>
        <w:ind w:left="6251" w:hanging="360"/>
      </w:pPr>
    </w:lvl>
    <w:lvl w:ilvl="8" w:tplc="ACC81FAE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36D0088"/>
    <w:multiLevelType w:val="hybridMultilevel"/>
    <w:tmpl w:val="1E0AD616"/>
    <w:lvl w:ilvl="0" w:tplc="ACF843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0D12D37"/>
    <w:multiLevelType w:val="hybridMultilevel"/>
    <w:tmpl w:val="6FE4EC3A"/>
    <w:lvl w:ilvl="0" w:tplc="33EAE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0D8F624" w:tentative="1">
      <w:start w:val="1"/>
      <w:numFmt w:val="lowerLetter"/>
      <w:lvlText w:val="%2."/>
      <w:lvlJc w:val="left"/>
      <w:pPr>
        <w:ind w:left="1931" w:hanging="360"/>
      </w:pPr>
    </w:lvl>
    <w:lvl w:ilvl="2" w:tplc="8E82A54C" w:tentative="1">
      <w:start w:val="1"/>
      <w:numFmt w:val="lowerRoman"/>
      <w:lvlText w:val="%3."/>
      <w:lvlJc w:val="right"/>
      <w:pPr>
        <w:ind w:left="2651" w:hanging="180"/>
      </w:pPr>
    </w:lvl>
    <w:lvl w:ilvl="3" w:tplc="C05E6340" w:tentative="1">
      <w:start w:val="1"/>
      <w:numFmt w:val="decimal"/>
      <w:lvlText w:val="%4."/>
      <w:lvlJc w:val="left"/>
      <w:pPr>
        <w:ind w:left="3371" w:hanging="360"/>
      </w:pPr>
    </w:lvl>
    <w:lvl w:ilvl="4" w:tplc="1C2E7CC2" w:tentative="1">
      <w:start w:val="1"/>
      <w:numFmt w:val="lowerLetter"/>
      <w:lvlText w:val="%5."/>
      <w:lvlJc w:val="left"/>
      <w:pPr>
        <w:ind w:left="4091" w:hanging="360"/>
      </w:pPr>
    </w:lvl>
    <w:lvl w:ilvl="5" w:tplc="ABA44168" w:tentative="1">
      <w:start w:val="1"/>
      <w:numFmt w:val="lowerRoman"/>
      <w:lvlText w:val="%6."/>
      <w:lvlJc w:val="right"/>
      <w:pPr>
        <w:ind w:left="4811" w:hanging="180"/>
      </w:pPr>
    </w:lvl>
    <w:lvl w:ilvl="6" w:tplc="C8C60300" w:tentative="1">
      <w:start w:val="1"/>
      <w:numFmt w:val="decimal"/>
      <w:lvlText w:val="%7."/>
      <w:lvlJc w:val="left"/>
      <w:pPr>
        <w:ind w:left="5531" w:hanging="360"/>
      </w:pPr>
    </w:lvl>
    <w:lvl w:ilvl="7" w:tplc="92262B4C" w:tentative="1">
      <w:start w:val="1"/>
      <w:numFmt w:val="lowerLetter"/>
      <w:lvlText w:val="%8."/>
      <w:lvlJc w:val="left"/>
      <w:pPr>
        <w:ind w:left="6251" w:hanging="360"/>
      </w:pPr>
    </w:lvl>
    <w:lvl w:ilvl="8" w:tplc="66C066B4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267773A"/>
    <w:multiLevelType w:val="hybridMultilevel"/>
    <w:tmpl w:val="91E48496"/>
    <w:lvl w:ilvl="0" w:tplc="D0C0FB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2EED6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0C7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82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2F3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AE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48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A6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3498B"/>
    <w:multiLevelType w:val="hybridMultilevel"/>
    <w:tmpl w:val="2678498E"/>
    <w:lvl w:ilvl="0" w:tplc="3BC2D4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C14BB24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E3501FD8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7AC743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EAA79C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7AF21CF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6EE84B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8AE088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D62AFC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4BB440B"/>
    <w:multiLevelType w:val="hybridMultilevel"/>
    <w:tmpl w:val="7464B1A2"/>
    <w:lvl w:ilvl="0" w:tplc="A828A6E0">
      <w:start w:val="1"/>
      <w:numFmt w:val="decimal"/>
      <w:lvlText w:val="%1."/>
      <w:lvlJc w:val="left"/>
      <w:pPr>
        <w:ind w:left="1069" w:hanging="360"/>
      </w:pPr>
    </w:lvl>
    <w:lvl w:ilvl="1" w:tplc="7B8C36C2">
      <w:start w:val="1"/>
      <w:numFmt w:val="lowerLetter"/>
      <w:lvlText w:val="%2."/>
      <w:lvlJc w:val="left"/>
      <w:pPr>
        <w:ind w:left="1789" w:hanging="360"/>
      </w:pPr>
    </w:lvl>
    <w:lvl w:ilvl="2" w:tplc="FC2A8F54">
      <w:start w:val="1"/>
      <w:numFmt w:val="lowerRoman"/>
      <w:lvlText w:val="%3."/>
      <w:lvlJc w:val="right"/>
      <w:pPr>
        <w:ind w:left="2509" w:hanging="180"/>
      </w:pPr>
    </w:lvl>
    <w:lvl w:ilvl="3" w:tplc="2096958E">
      <w:start w:val="1"/>
      <w:numFmt w:val="decimal"/>
      <w:lvlText w:val="%4."/>
      <w:lvlJc w:val="left"/>
      <w:pPr>
        <w:ind w:left="3229" w:hanging="360"/>
      </w:pPr>
    </w:lvl>
    <w:lvl w:ilvl="4" w:tplc="EBFCAFF8">
      <w:start w:val="1"/>
      <w:numFmt w:val="lowerLetter"/>
      <w:lvlText w:val="%5."/>
      <w:lvlJc w:val="left"/>
      <w:pPr>
        <w:ind w:left="3949" w:hanging="360"/>
      </w:pPr>
    </w:lvl>
    <w:lvl w:ilvl="5" w:tplc="5EA8DF1C">
      <w:start w:val="1"/>
      <w:numFmt w:val="lowerRoman"/>
      <w:lvlText w:val="%6."/>
      <w:lvlJc w:val="right"/>
      <w:pPr>
        <w:ind w:left="4669" w:hanging="180"/>
      </w:pPr>
    </w:lvl>
    <w:lvl w:ilvl="6" w:tplc="C0AACEDC">
      <w:start w:val="1"/>
      <w:numFmt w:val="decimal"/>
      <w:lvlText w:val="%7."/>
      <w:lvlJc w:val="left"/>
      <w:pPr>
        <w:ind w:left="5389" w:hanging="360"/>
      </w:pPr>
    </w:lvl>
    <w:lvl w:ilvl="7" w:tplc="7E8E6A4E">
      <w:start w:val="1"/>
      <w:numFmt w:val="lowerLetter"/>
      <w:lvlText w:val="%8."/>
      <w:lvlJc w:val="left"/>
      <w:pPr>
        <w:ind w:left="6109" w:hanging="360"/>
      </w:pPr>
    </w:lvl>
    <w:lvl w:ilvl="8" w:tplc="971E009C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9753AF9"/>
    <w:multiLevelType w:val="hybridMultilevel"/>
    <w:tmpl w:val="029A244E"/>
    <w:lvl w:ilvl="0" w:tplc="E602674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B46624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E0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238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42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144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6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40A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06EC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9" w15:restartNumberingAfterBreak="0">
    <w:nsid w:val="2C5E3FC2"/>
    <w:multiLevelType w:val="hybridMultilevel"/>
    <w:tmpl w:val="73E6CE72"/>
    <w:lvl w:ilvl="0" w:tplc="063A61F4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0DCF58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400979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30648D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CF8967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1D62D0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A20CB4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B690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B2FB6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F61E57"/>
    <w:multiLevelType w:val="hybridMultilevel"/>
    <w:tmpl w:val="51BCF582"/>
    <w:lvl w:ilvl="0" w:tplc="AB240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7623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A42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C2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06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723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364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71C15"/>
    <w:multiLevelType w:val="hybridMultilevel"/>
    <w:tmpl w:val="F49E00EC"/>
    <w:lvl w:ilvl="0" w:tplc="305CB8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80872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81C398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A784AE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A49A33DA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4D616D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B5EA657E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E2C7170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3E44182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12A51EC"/>
    <w:multiLevelType w:val="hybridMultilevel"/>
    <w:tmpl w:val="208A9D40"/>
    <w:lvl w:ilvl="0" w:tplc="CC429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828FF4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94DCC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818D1EA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BC7C6B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172137C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79496A8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E8F89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E45E860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4" w15:restartNumberingAfterBreak="0">
    <w:nsid w:val="31F00103"/>
    <w:multiLevelType w:val="hybridMultilevel"/>
    <w:tmpl w:val="983A89CE"/>
    <w:lvl w:ilvl="0" w:tplc="EB4088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27B4FFF"/>
    <w:multiLevelType w:val="hybridMultilevel"/>
    <w:tmpl w:val="5B346038"/>
    <w:lvl w:ilvl="0" w:tplc="2E3E6A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E0461E2" w:tentative="1">
      <w:start w:val="1"/>
      <w:numFmt w:val="lowerLetter"/>
      <w:lvlText w:val="%2."/>
      <w:lvlJc w:val="left"/>
      <w:pPr>
        <w:ind w:left="1931" w:hanging="360"/>
      </w:pPr>
    </w:lvl>
    <w:lvl w:ilvl="2" w:tplc="7770691C" w:tentative="1">
      <w:start w:val="1"/>
      <w:numFmt w:val="lowerRoman"/>
      <w:lvlText w:val="%3."/>
      <w:lvlJc w:val="right"/>
      <w:pPr>
        <w:ind w:left="2651" w:hanging="180"/>
      </w:pPr>
    </w:lvl>
    <w:lvl w:ilvl="3" w:tplc="E5AA2F2C" w:tentative="1">
      <w:start w:val="1"/>
      <w:numFmt w:val="decimal"/>
      <w:lvlText w:val="%4."/>
      <w:lvlJc w:val="left"/>
      <w:pPr>
        <w:ind w:left="3371" w:hanging="360"/>
      </w:pPr>
    </w:lvl>
    <w:lvl w:ilvl="4" w:tplc="F942EA8A" w:tentative="1">
      <w:start w:val="1"/>
      <w:numFmt w:val="lowerLetter"/>
      <w:lvlText w:val="%5."/>
      <w:lvlJc w:val="left"/>
      <w:pPr>
        <w:ind w:left="4091" w:hanging="360"/>
      </w:pPr>
    </w:lvl>
    <w:lvl w:ilvl="5" w:tplc="4BF2F07E" w:tentative="1">
      <w:start w:val="1"/>
      <w:numFmt w:val="lowerRoman"/>
      <w:lvlText w:val="%6."/>
      <w:lvlJc w:val="right"/>
      <w:pPr>
        <w:ind w:left="4811" w:hanging="180"/>
      </w:pPr>
    </w:lvl>
    <w:lvl w:ilvl="6" w:tplc="9EB897C6" w:tentative="1">
      <w:start w:val="1"/>
      <w:numFmt w:val="decimal"/>
      <w:lvlText w:val="%7."/>
      <w:lvlJc w:val="left"/>
      <w:pPr>
        <w:ind w:left="5531" w:hanging="360"/>
      </w:pPr>
    </w:lvl>
    <w:lvl w:ilvl="7" w:tplc="F3FA64D0" w:tentative="1">
      <w:start w:val="1"/>
      <w:numFmt w:val="lowerLetter"/>
      <w:lvlText w:val="%8."/>
      <w:lvlJc w:val="left"/>
      <w:pPr>
        <w:ind w:left="6251" w:hanging="360"/>
      </w:pPr>
    </w:lvl>
    <w:lvl w:ilvl="8" w:tplc="1756C3A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597121A"/>
    <w:multiLevelType w:val="hybridMultilevel"/>
    <w:tmpl w:val="2406487C"/>
    <w:lvl w:ilvl="0" w:tplc="214A5C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8485674"/>
    <w:multiLevelType w:val="hybridMultilevel"/>
    <w:tmpl w:val="684474E8"/>
    <w:lvl w:ilvl="0" w:tplc="0100A5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786CF56" w:tentative="1">
      <w:start w:val="1"/>
      <w:numFmt w:val="lowerLetter"/>
      <w:lvlText w:val="%2."/>
      <w:lvlJc w:val="left"/>
      <w:pPr>
        <w:ind w:left="1931" w:hanging="360"/>
      </w:pPr>
    </w:lvl>
    <w:lvl w:ilvl="2" w:tplc="CD16797C" w:tentative="1">
      <w:start w:val="1"/>
      <w:numFmt w:val="lowerRoman"/>
      <w:lvlText w:val="%3."/>
      <w:lvlJc w:val="right"/>
      <w:pPr>
        <w:ind w:left="2651" w:hanging="180"/>
      </w:pPr>
    </w:lvl>
    <w:lvl w:ilvl="3" w:tplc="1D92CEDC" w:tentative="1">
      <w:start w:val="1"/>
      <w:numFmt w:val="decimal"/>
      <w:lvlText w:val="%4."/>
      <w:lvlJc w:val="left"/>
      <w:pPr>
        <w:ind w:left="3371" w:hanging="360"/>
      </w:pPr>
    </w:lvl>
    <w:lvl w:ilvl="4" w:tplc="4F943A40" w:tentative="1">
      <w:start w:val="1"/>
      <w:numFmt w:val="lowerLetter"/>
      <w:lvlText w:val="%5."/>
      <w:lvlJc w:val="left"/>
      <w:pPr>
        <w:ind w:left="4091" w:hanging="360"/>
      </w:pPr>
    </w:lvl>
    <w:lvl w:ilvl="5" w:tplc="F984F8A4" w:tentative="1">
      <w:start w:val="1"/>
      <w:numFmt w:val="lowerRoman"/>
      <w:lvlText w:val="%6."/>
      <w:lvlJc w:val="right"/>
      <w:pPr>
        <w:ind w:left="4811" w:hanging="180"/>
      </w:pPr>
    </w:lvl>
    <w:lvl w:ilvl="6" w:tplc="5E4CE748" w:tentative="1">
      <w:start w:val="1"/>
      <w:numFmt w:val="decimal"/>
      <w:lvlText w:val="%7."/>
      <w:lvlJc w:val="left"/>
      <w:pPr>
        <w:ind w:left="5531" w:hanging="360"/>
      </w:pPr>
    </w:lvl>
    <w:lvl w:ilvl="7" w:tplc="547C7B98" w:tentative="1">
      <w:start w:val="1"/>
      <w:numFmt w:val="lowerLetter"/>
      <w:lvlText w:val="%8."/>
      <w:lvlJc w:val="left"/>
      <w:pPr>
        <w:ind w:left="6251" w:hanging="360"/>
      </w:pPr>
    </w:lvl>
    <w:lvl w:ilvl="8" w:tplc="10A4A69E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393433C8"/>
    <w:multiLevelType w:val="multilevel"/>
    <w:tmpl w:val="72FCB04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 w15:restartNumberingAfterBreak="0">
    <w:nsid w:val="3F4E4505"/>
    <w:multiLevelType w:val="multilevel"/>
    <w:tmpl w:val="1F9AB93E"/>
    <w:lvl w:ilvl="0">
      <w:start w:val="1"/>
      <w:numFmt w:val="decimal"/>
      <w:lvlText w:val="%1"/>
      <w:lvlJc w:val="left"/>
      <w:pPr>
        <w:tabs>
          <w:tab w:val="num" w:pos="482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9"/>
        </w:tabs>
        <w:ind w:left="2127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abstractNum w:abstractNumId="30" w15:restartNumberingAfterBreak="0">
    <w:nsid w:val="43B4227E"/>
    <w:multiLevelType w:val="hybridMultilevel"/>
    <w:tmpl w:val="F70081C2"/>
    <w:lvl w:ilvl="0" w:tplc="69F4582C">
      <w:start w:val="1"/>
      <w:numFmt w:val="decimal"/>
      <w:lvlText w:val="%1."/>
      <w:lvlJc w:val="left"/>
      <w:pPr>
        <w:ind w:left="720" w:hanging="360"/>
      </w:pPr>
    </w:lvl>
    <w:lvl w:ilvl="1" w:tplc="F0DE05C4">
      <w:start w:val="1"/>
      <w:numFmt w:val="decimal"/>
      <w:lvlText w:val="%2)"/>
      <w:lvlJc w:val="left"/>
      <w:pPr>
        <w:ind w:left="1440" w:hanging="360"/>
      </w:pPr>
    </w:lvl>
    <w:lvl w:ilvl="2" w:tplc="A0FEA572">
      <w:start w:val="1"/>
      <w:numFmt w:val="lowerRoman"/>
      <w:lvlText w:val="%3."/>
      <w:lvlJc w:val="right"/>
      <w:pPr>
        <w:ind w:left="2160" w:hanging="180"/>
      </w:pPr>
    </w:lvl>
    <w:lvl w:ilvl="3" w:tplc="8A8CA846">
      <w:start w:val="1"/>
      <w:numFmt w:val="decimal"/>
      <w:lvlText w:val="%4."/>
      <w:lvlJc w:val="left"/>
      <w:pPr>
        <w:ind w:left="2880" w:hanging="360"/>
      </w:pPr>
    </w:lvl>
    <w:lvl w:ilvl="4" w:tplc="215E6C02">
      <w:start w:val="1"/>
      <w:numFmt w:val="lowerLetter"/>
      <w:lvlText w:val="%5."/>
      <w:lvlJc w:val="left"/>
      <w:pPr>
        <w:ind w:left="3600" w:hanging="360"/>
      </w:pPr>
    </w:lvl>
    <w:lvl w:ilvl="5" w:tplc="13C00928">
      <w:start w:val="1"/>
      <w:numFmt w:val="lowerRoman"/>
      <w:lvlText w:val="%6."/>
      <w:lvlJc w:val="right"/>
      <w:pPr>
        <w:ind w:left="4320" w:hanging="180"/>
      </w:pPr>
    </w:lvl>
    <w:lvl w:ilvl="6" w:tplc="A45C0E02">
      <w:start w:val="1"/>
      <w:numFmt w:val="decimal"/>
      <w:lvlText w:val="%7."/>
      <w:lvlJc w:val="left"/>
      <w:pPr>
        <w:ind w:left="5040" w:hanging="360"/>
      </w:pPr>
    </w:lvl>
    <w:lvl w:ilvl="7" w:tplc="C04465CA">
      <w:start w:val="1"/>
      <w:numFmt w:val="lowerLetter"/>
      <w:lvlText w:val="%8."/>
      <w:lvlJc w:val="left"/>
      <w:pPr>
        <w:ind w:left="5760" w:hanging="360"/>
      </w:pPr>
    </w:lvl>
    <w:lvl w:ilvl="8" w:tplc="8C1CB6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503C09"/>
    <w:multiLevelType w:val="hybridMultilevel"/>
    <w:tmpl w:val="9A88CD6A"/>
    <w:lvl w:ilvl="0" w:tplc="D478B6FE">
      <w:start w:val="1"/>
      <w:numFmt w:val="decimal"/>
      <w:lvlText w:val="%1)"/>
      <w:lvlJc w:val="left"/>
      <w:pPr>
        <w:ind w:left="720" w:hanging="360"/>
      </w:pPr>
    </w:lvl>
    <w:lvl w:ilvl="1" w:tplc="A70AB83C" w:tentative="1">
      <w:start w:val="1"/>
      <w:numFmt w:val="lowerLetter"/>
      <w:lvlText w:val="%2."/>
      <w:lvlJc w:val="left"/>
      <w:pPr>
        <w:ind w:left="1440" w:hanging="360"/>
      </w:pPr>
    </w:lvl>
    <w:lvl w:ilvl="2" w:tplc="86C0DFAC" w:tentative="1">
      <w:start w:val="1"/>
      <w:numFmt w:val="lowerRoman"/>
      <w:lvlText w:val="%3."/>
      <w:lvlJc w:val="right"/>
      <w:pPr>
        <w:ind w:left="2160" w:hanging="180"/>
      </w:pPr>
    </w:lvl>
    <w:lvl w:ilvl="3" w:tplc="85E4FB8E" w:tentative="1">
      <w:start w:val="1"/>
      <w:numFmt w:val="decimal"/>
      <w:lvlText w:val="%4."/>
      <w:lvlJc w:val="left"/>
      <w:pPr>
        <w:ind w:left="2880" w:hanging="360"/>
      </w:pPr>
    </w:lvl>
    <w:lvl w:ilvl="4" w:tplc="32A40C34" w:tentative="1">
      <w:start w:val="1"/>
      <w:numFmt w:val="lowerLetter"/>
      <w:lvlText w:val="%5."/>
      <w:lvlJc w:val="left"/>
      <w:pPr>
        <w:ind w:left="3600" w:hanging="360"/>
      </w:pPr>
    </w:lvl>
    <w:lvl w:ilvl="5" w:tplc="71C89B54" w:tentative="1">
      <w:start w:val="1"/>
      <w:numFmt w:val="lowerRoman"/>
      <w:lvlText w:val="%6."/>
      <w:lvlJc w:val="right"/>
      <w:pPr>
        <w:ind w:left="4320" w:hanging="180"/>
      </w:pPr>
    </w:lvl>
    <w:lvl w:ilvl="6" w:tplc="78C6D384" w:tentative="1">
      <w:start w:val="1"/>
      <w:numFmt w:val="decimal"/>
      <w:lvlText w:val="%7."/>
      <w:lvlJc w:val="left"/>
      <w:pPr>
        <w:ind w:left="5040" w:hanging="360"/>
      </w:pPr>
    </w:lvl>
    <w:lvl w:ilvl="7" w:tplc="01A0B20C" w:tentative="1">
      <w:start w:val="1"/>
      <w:numFmt w:val="lowerLetter"/>
      <w:lvlText w:val="%8."/>
      <w:lvlJc w:val="left"/>
      <w:pPr>
        <w:ind w:left="5760" w:hanging="360"/>
      </w:pPr>
    </w:lvl>
    <w:lvl w:ilvl="8" w:tplc="2684F2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668FA"/>
    <w:multiLevelType w:val="hybridMultilevel"/>
    <w:tmpl w:val="A1D2984C"/>
    <w:lvl w:ilvl="0" w:tplc="81F4E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55F62420" w:tentative="1">
      <w:start w:val="1"/>
      <w:numFmt w:val="lowerLetter"/>
      <w:lvlText w:val="%2."/>
      <w:lvlJc w:val="left"/>
      <w:pPr>
        <w:ind w:left="1931" w:hanging="360"/>
      </w:pPr>
    </w:lvl>
    <w:lvl w:ilvl="2" w:tplc="634027E2" w:tentative="1">
      <w:start w:val="1"/>
      <w:numFmt w:val="lowerRoman"/>
      <w:lvlText w:val="%3."/>
      <w:lvlJc w:val="right"/>
      <w:pPr>
        <w:ind w:left="2651" w:hanging="180"/>
      </w:pPr>
    </w:lvl>
    <w:lvl w:ilvl="3" w:tplc="87E0FC7C" w:tentative="1">
      <w:start w:val="1"/>
      <w:numFmt w:val="decimal"/>
      <w:lvlText w:val="%4."/>
      <w:lvlJc w:val="left"/>
      <w:pPr>
        <w:ind w:left="3371" w:hanging="360"/>
      </w:pPr>
    </w:lvl>
    <w:lvl w:ilvl="4" w:tplc="E3DE5336" w:tentative="1">
      <w:start w:val="1"/>
      <w:numFmt w:val="lowerLetter"/>
      <w:lvlText w:val="%5."/>
      <w:lvlJc w:val="left"/>
      <w:pPr>
        <w:ind w:left="4091" w:hanging="360"/>
      </w:pPr>
    </w:lvl>
    <w:lvl w:ilvl="5" w:tplc="BB2ACF3C" w:tentative="1">
      <w:start w:val="1"/>
      <w:numFmt w:val="lowerRoman"/>
      <w:lvlText w:val="%6."/>
      <w:lvlJc w:val="right"/>
      <w:pPr>
        <w:ind w:left="4811" w:hanging="180"/>
      </w:pPr>
    </w:lvl>
    <w:lvl w:ilvl="6" w:tplc="E7AE9C28" w:tentative="1">
      <w:start w:val="1"/>
      <w:numFmt w:val="decimal"/>
      <w:lvlText w:val="%7."/>
      <w:lvlJc w:val="left"/>
      <w:pPr>
        <w:ind w:left="5531" w:hanging="360"/>
      </w:pPr>
    </w:lvl>
    <w:lvl w:ilvl="7" w:tplc="3E3A8FE4" w:tentative="1">
      <w:start w:val="1"/>
      <w:numFmt w:val="lowerLetter"/>
      <w:lvlText w:val="%8."/>
      <w:lvlJc w:val="left"/>
      <w:pPr>
        <w:ind w:left="6251" w:hanging="360"/>
      </w:pPr>
    </w:lvl>
    <w:lvl w:ilvl="8" w:tplc="BFEEB57C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4DC66DF0"/>
    <w:multiLevelType w:val="hybridMultilevel"/>
    <w:tmpl w:val="D9F2978C"/>
    <w:lvl w:ilvl="0" w:tplc="4724A3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A54763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EB42CB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33A5C9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114C02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E60ECE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B3A717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5EFD6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E5CBD4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E6F2C97"/>
    <w:multiLevelType w:val="hybridMultilevel"/>
    <w:tmpl w:val="C554D2B4"/>
    <w:lvl w:ilvl="0" w:tplc="C2967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E62E70" w:tentative="1">
      <w:start w:val="1"/>
      <w:numFmt w:val="lowerLetter"/>
      <w:lvlText w:val="%2."/>
      <w:lvlJc w:val="left"/>
      <w:pPr>
        <w:ind w:left="1440" w:hanging="360"/>
      </w:pPr>
    </w:lvl>
    <w:lvl w:ilvl="2" w:tplc="D1D212B2" w:tentative="1">
      <w:start w:val="1"/>
      <w:numFmt w:val="lowerRoman"/>
      <w:lvlText w:val="%3."/>
      <w:lvlJc w:val="right"/>
      <w:pPr>
        <w:ind w:left="2160" w:hanging="180"/>
      </w:pPr>
    </w:lvl>
    <w:lvl w:ilvl="3" w:tplc="938876AA" w:tentative="1">
      <w:start w:val="1"/>
      <w:numFmt w:val="decimal"/>
      <w:lvlText w:val="%4."/>
      <w:lvlJc w:val="left"/>
      <w:pPr>
        <w:ind w:left="2880" w:hanging="360"/>
      </w:pPr>
    </w:lvl>
    <w:lvl w:ilvl="4" w:tplc="BF6C1072" w:tentative="1">
      <w:start w:val="1"/>
      <w:numFmt w:val="lowerLetter"/>
      <w:lvlText w:val="%5."/>
      <w:lvlJc w:val="left"/>
      <w:pPr>
        <w:ind w:left="3600" w:hanging="360"/>
      </w:pPr>
    </w:lvl>
    <w:lvl w:ilvl="5" w:tplc="27229944" w:tentative="1">
      <w:start w:val="1"/>
      <w:numFmt w:val="lowerRoman"/>
      <w:lvlText w:val="%6."/>
      <w:lvlJc w:val="right"/>
      <w:pPr>
        <w:ind w:left="4320" w:hanging="180"/>
      </w:pPr>
    </w:lvl>
    <w:lvl w:ilvl="6" w:tplc="4600C5EA" w:tentative="1">
      <w:start w:val="1"/>
      <w:numFmt w:val="decimal"/>
      <w:lvlText w:val="%7."/>
      <w:lvlJc w:val="left"/>
      <w:pPr>
        <w:ind w:left="5040" w:hanging="360"/>
      </w:pPr>
    </w:lvl>
    <w:lvl w:ilvl="7" w:tplc="47527180" w:tentative="1">
      <w:start w:val="1"/>
      <w:numFmt w:val="lowerLetter"/>
      <w:lvlText w:val="%8."/>
      <w:lvlJc w:val="left"/>
      <w:pPr>
        <w:ind w:left="5760" w:hanging="360"/>
      </w:pPr>
    </w:lvl>
    <w:lvl w:ilvl="8" w:tplc="D750D1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105B2"/>
    <w:multiLevelType w:val="hybridMultilevel"/>
    <w:tmpl w:val="D228F0E4"/>
    <w:lvl w:ilvl="0" w:tplc="39F27D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81004D90" w:tentative="1">
      <w:start w:val="1"/>
      <w:numFmt w:val="lowerLetter"/>
      <w:lvlText w:val="%2."/>
      <w:lvlJc w:val="left"/>
      <w:pPr>
        <w:ind w:left="1931" w:hanging="360"/>
      </w:pPr>
    </w:lvl>
    <w:lvl w:ilvl="2" w:tplc="FB4E7D94" w:tentative="1">
      <w:start w:val="1"/>
      <w:numFmt w:val="lowerRoman"/>
      <w:lvlText w:val="%3."/>
      <w:lvlJc w:val="right"/>
      <w:pPr>
        <w:ind w:left="2651" w:hanging="180"/>
      </w:pPr>
    </w:lvl>
    <w:lvl w:ilvl="3" w:tplc="2CBC7676" w:tentative="1">
      <w:start w:val="1"/>
      <w:numFmt w:val="decimal"/>
      <w:lvlText w:val="%4."/>
      <w:lvlJc w:val="left"/>
      <w:pPr>
        <w:ind w:left="3371" w:hanging="360"/>
      </w:pPr>
    </w:lvl>
    <w:lvl w:ilvl="4" w:tplc="06B6B598" w:tentative="1">
      <w:start w:val="1"/>
      <w:numFmt w:val="lowerLetter"/>
      <w:lvlText w:val="%5."/>
      <w:lvlJc w:val="left"/>
      <w:pPr>
        <w:ind w:left="4091" w:hanging="360"/>
      </w:pPr>
    </w:lvl>
    <w:lvl w:ilvl="5" w:tplc="3182BF56" w:tentative="1">
      <w:start w:val="1"/>
      <w:numFmt w:val="lowerRoman"/>
      <w:lvlText w:val="%6."/>
      <w:lvlJc w:val="right"/>
      <w:pPr>
        <w:ind w:left="4811" w:hanging="180"/>
      </w:pPr>
    </w:lvl>
    <w:lvl w:ilvl="6" w:tplc="CED8D40A" w:tentative="1">
      <w:start w:val="1"/>
      <w:numFmt w:val="decimal"/>
      <w:lvlText w:val="%7."/>
      <w:lvlJc w:val="left"/>
      <w:pPr>
        <w:ind w:left="5531" w:hanging="360"/>
      </w:pPr>
    </w:lvl>
    <w:lvl w:ilvl="7" w:tplc="2B409282" w:tentative="1">
      <w:start w:val="1"/>
      <w:numFmt w:val="lowerLetter"/>
      <w:lvlText w:val="%8."/>
      <w:lvlJc w:val="left"/>
      <w:pPr>
        <w:ind w:left="6251" w:hanging="360"/>
      </w:pPr>
    </w:lvl>
    <w:lvl w:ilvl="8" w:tplc="31AA950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4882CEA"/>
    <w:multiLevelType w:val="hybridMultilevel"/>
    <w:tmpl w:val="881E80C2"/>
    <w:lvl w:ilvl="0" w:tplc="73166BE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118B2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020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25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CE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CA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86E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A9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92E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448CC"/>
    <w:multiLevelType w:val="hybridMultilevel"/>
    <w:tmpl w:val="32F2C646"/>
    <w:lvl w:ilvl="0" w:tplc="8A44DB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50900F4"/>
    <w:multiLevelType w:val="multilevel"/>
    <w:tmpl w:val="ACD4EA2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1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65" w:hanging="26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11" w:hanging="221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8" w:hanging="2608"/>
      </w:pPr>
      <w:rPr>
        <w:rFonts w:hint="default"/>
      </w:rPr>
    </w:lvl>
  </w:abstractNum>
  <w:abstractNum w:abstractNumId="39" w15:restartNumberingAfterBreak="0">
    <w:nsid w:val="56B23300"/>
    <w:multiLevelType w:val="hybridMultilevel"/>
    <w:tmpl w:val="80F265D4"/>
    <w:lvl w:ilvl="0" w:tplc="085CED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086D8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09C567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62844C6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3305F06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C3A6E6A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8B2D8AE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9CBB9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612461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76804EE"/>
    <w:multiLevelType w:val="hybridMultilevel"/>
    <w:tmpl w:val="F8E8A1A4"/>
    <w:lvl w:ilvl="0" w:tplc="30D84C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C8CF890" w:tentative="1">
      <w:start w:val="1"/>
      <w:numFmt w:val="lowerLetter"/>
      <w:lvlText w:val="%2."/>
      <w:lvlJc w:val="left"/>
      <w:pPr>
        <w:ind w:left="1931" w:hanging="360"/>
      </w:pPr>
    </w:lvl>
    <w:lvl w:ilvl="2" w:tplc="591296EA" w:tentative="1">
      <w:start w:val="1"/>
      <w:numFmt w:val="lowerRoman"/>
      <w:lvlText w:val="%3."/>
      <w:lvlJc w:val="right"/>
      <w:pPr>
        <w:ind w:left="2651" w:hanging="180"/>
      </w:pPr>
    </w:lvl>
    <w:lvl w:ilvl="3" w:tplc="0380B5F6" w:tentative="1">
      <w:start w:val="1"/>
      <w:numFmt w:val="decimal"/>
      <w:lvlText w:val="%4."/>
      <w:lvlJc w:val="left"/>
      <w:pPr>
        <w:ind w:left="3371" w:hanging="360"/>
      </w:pPr>
    </w:lvl>
    <w:lvl w:ilvl="4" w:tplc="513CE3BA" w:tentative="1">
      <w:start w:val="1"/>
      <w:numFmt w:val="lowerLetter"/>
      <w:lvlText w:val="%5."/>
      <w:lvlJc w:val="left"/>
      <w:pPr>
        <w:ind w:left="4091" w:hanging="360"/>
      </w:pPr>
    </w:lvl>
    <w:lvl w:ilvl="5" w:tplc="D3F291D4" w:tentative="1">
      <w:start w:val="1"/>
      <w:numFmt w:val="lowerRoman"/>
      <w:lvlText w:val="%6."/>
      <w:lvlJc w:val="right"/>
      <w:pPr>
        <w:ind w:left="4811" w:hanging="180"/>
      </w:pPr>
    </w:lvl>
    <w:lvl w:ilvl="6" w:tplc="D3D8AF28" w:tentative="1">
      <w:start w:val="1"/>
      <w:numFmt w:val="decimal"/>
      <w:lvlText w:val="%7."/>
      <w:lvlJc w:val="left"/>
      <w:pPr>
        <w:ind w:left="5531" w:hanging="360"/>
      </w:pPr>
    </w:lvl>
    <w:lvl w:ilvl="7" w:tplc="3A148F4A" w:tentative="1">
      <w:start w:val="1"/>
      <w:numFmt w:val="lowerLetter"/>
      <w:lvlText w:val="%8."/>
      <w:lvlJc w:val="left"/>
      <w:pPr>
        <w:ind w:left="6251" w:hanging="360"/>
      </w:pPr>
    </w:lvl>
    <w:lvl w:ilvl="8" w:tplc="B42A4436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57CA2960"/>
    <w:multiLevelType w:val="hybridMultilevel"/>
    <w:tmpl w:val="14789EFE"/>
    <w:lvl w:ilvl="0" w:tplc="83E68B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75091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2CB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4B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E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DAC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40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E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EE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5151CB"/>
    <w:multiLevelType w:val="hybridMultilevel"/>
    <w:tmpl w:val="3BE66F96"/>
    <w:lvl w:ilvl="0" w:tplc="3D6E34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D726DB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BD25DD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C34D1B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A52D9CC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B907BE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5B60A2E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3C9D8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28E17E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58AB6473"/>
    <w:multiLevelType w:val="hybridMultilevel"/>
    <w:tmpl w:val="94A61516"/>
    <w:lvl w:ilvl="0" w:tplc="B5C6DF04">
      <w:start w:val="1"/>
      <w:numFmt w:val="decimal"/>
      <w:lvlText w:val="%1."/>
      <w:lvlJc w:val="left"/>
      <w:pPr>
        <w:ind w:left="720" w:hanging="360"/>
      </w:pPr>
    </w:lvl>
    <w:lvl w:ilvl="1" w:tplc="448C09E6">
      <w:start w:val="1"/>
      <w:numFmt w:val="decimal"/>
      <w:lvlText w:val="%2)"/>
      <w:lvlJc w:val="left"/>
      <w:pPr>
        <w:ind w:left="1440" w:hanging="360"/>
      </w:pPr>
    </w:lvl>
    <w:lvl w:ilvl="2" w:tplc="1BAAA030">
      <w:start w:val="1"/>
      <w:numFmt w:val="lowerRoman"/>
      <w:lvlText w:val="%3."/>
      <w:lvlJc w:val="right"/>
      <w:pPr>
        <w:ind w:left="2160" w:hanging="180"/>
      </w:pPr>
    </w:lvl>
    <w:lvl w:ilvl="3" w:tplc="D360CAE4">
      <w:start w:val="1"/>
      <w:numFmt w:val="decimal"/>
      <w:lvlText w:val="%4."/>
      <w:lvlJc w:val="left"/>
      <w:pPr>
        <w:ind w:left="2880" w:hanging="360"/>
      </w:pPr>
    </w:lvl>
    <w:lvl w:ilvl="4" w:tplc="0628A9CE">
      <w:start w:val="1"/>
      <w:numFmt w:val="lowerLetter"/>
      <w:lvlText w:val="%5."/>
      <w:lvlJc w:val="left"/>
      <w:pPr>
        <w:ind w:left="3600" w:hanging="360"/>
      </w:pPr>
    </w:lvl>
    <w:lvl w:ilvl="5" w:tplc="D5C454A6">
      <w:start w:val="1"/>
      <w:numFmt w:val="lowerRoman"/>
      <w:lvlText w:val="%6."/>
      <w:lvlJc w:val="right"/>
      <w:pPr>
        <w:ind w:left="4320" w:hanging="180"/>
      </w:pPr>
    </w:lvl>
    <w:lvl w:ilvl="6" w:tplc="B5C0F6A2">
      <w:start w:val="1"/>
      <w:numFmt w:val="decimal"/>
      <w:lvlText w:val="%7."/>
      <w:lvlJc w:val="left"/>
      <w:pPr>
        <w:ind w:left="5040" w:hanging="360"/>
      </w:pPr>
    </w:lvl>
    <w:lvl w:ilvl="7" w:tplc="40F09248">
      <w:start w:val="1"/>
      <w:numFmt w:val="lowerLetter"/>
      <w:lvlText w:val="%8."/>
      <w:lvlJc w:val="left"/>
      <w:pPr>
        <w:ind w:left="5760" w:hanging="360"/>
      </w:pPr>
    </w:lvl>
    <w:lvl w:ilvl="8" w:tplc="74BE169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3E11CB"/>
    <w:multiLevelType w:val="hybridMultilevel"/>
    <w:tmpl w:val="A18E50FE"/>
    <w:lvl w:ilvl="0" w:tplc="A87417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6A20324" w:tentative="1">
      <w:start w:val="1"/>
      <w:numFmt w:val="lowerLetter"/>
      <w:lvlText w:val="%2."/>
      <w:lvlJc w:val="left"/>
      <w:pPr>
        <w:ind w:left="1931" w:hanging="360"/>
      </w:pPr>
    </w:lvl>
    <w:lvl w:ilvl="2" w:tplc="FB2C8BF6" w:tentative="1">
      <w:start w:val="1"/>
      <w:numFmt w:val="lowerRoman"/>
      <w:lvlText w:val="%3."/>
      <w:lvlJc w:val="right"/>
      <w:pPr>
        <w:ind w:left="2651" w:hanging="180"/>
      </w:pPr>
    </w:lvl>
    <w:lvl w:ilvl="3" w:tplc="F628FF0C" w:tentative="1">
      <w:start w:val="1"/>
      <w:numFmt w:val="decimal"/>
      <w:lvlText w:val="%4."/>
      <w:lvlJc w:val="left"/>
      <w:pPr>
        <w:ind w:left="3371" w:hanging="360"/>
      </w:pPr>
    </w:lvl>
    <w:lvl w:ilvl="4" w:tplc="29B20AFA" w:tentative="1">
      <w:start w:val="1"/>
      <w:numFmt w:val="lowerLetter"/>
      <w:lvlText w:val="%5."/>
      <w:lvlJc w:val="left"/>
      <w:pPr>
        <w:ind w:left="4091" w:hanging="360"/>
      </w:pPr>
    </w:lvl>
    <w:lvl w:ilvl="5" w:tplc="944EE8E6" w:tentative="1">
      <w:start w:val="1"/>
      <w:numFmt w:val="lowerRoman"/>
      <w:lvlText w:val="%6."/>
      <w:lvlJc w:val="right"/>
      <w:pPr>
        <w:ind w:left="4811" w:hanging="180"/>
      </w:pPr>
    </w:lvl>
    <w:lvl w:ilvl="6" w:tplc="7D4EC0E0" w:tentative="1">
      <w:start w:val="1"/>
      <w:numFmt w:val="decimal"/>
      <w:lvlText w:val="%7."/>
      <w:lvlJc w:val="left"/>
      <w:pPr>
        <w:ind w:left="5531" w:hanging="360"/>
      </w:pPr>
    </w:lvl>
    <w:lvl w:ilvl="7" w:tplc="F8F45A1C" w:tentative="1">
      <w:start w:val="1"/>
      <w:numFmt w:val="lowerLetter"/>
      <w:lvlText w:val="%8."/>
      <w:lvlJc w:val="left"/>
      <w:pPr>
        <w:ind w:left="6251" w:hanging="360"/>
      </w:pPr>
    </w:lvl>
    <w:lvl w:ilvl="8" w:tplc="377AA0DC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1A70FEB"/>
    <w:multiLevelType w:val="multilevel"/>
    <w:tmpl w:val="BC30F540"/>
    <w:lvl w:ilvl="0">
      <w:start w:val="1"/>
      <w:numFmt w:val="decimal"/>
      <w:lvlText w:val="%1."/>
      <w:lvlJc w:val="left"/>
      <w:pPr>
        <w:ind w:left="880" w:hanging="3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7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9" w:hanging="70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46" w15:restartNumberingAfterBreak="0">
    <w:nsid w:val="628424D4"/>
    <w:multiLevelType w:val="hybridMultilevel"/>
    <w:tmpl w:val="75E8E998"/>
    <w:lvl w:ilvl="0" w:tplc="EF10D80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C22DEE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884A52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DE0636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438955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70ACF7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92077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904808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1E885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66B86E85"/>
    <w:multiLevelType w:val="hybridMultilevel"/>
    <w:tmpl w:val="68588B1A"/>
    <w:lvl w:ilvl="0" w:tplc="AD2016E2">
      <w:start w:val="1"/>
      <w:numFmt w:val="bullet"/>
      <w:lvlText w:val="­"/>
      <w:lvlJc w:val="left"/>
      <w:pPr>
        <w:ind w:left="1485" w:hanging="360"/>
      </w:pPr>
      <w:rPr>
        <w:rFonts w:ascii="Courier New" w:hAnsi="Courier New" w:hint="default"/>
      </w:rPr>
    </w:lvl>
    <w:lvl w:ilvl="1" w:tplc="5512254A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EE7A83F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B08E53A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77A22682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8DDA7860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7D661E7A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90E4EBC4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6B203E40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8" w15:restartNumberingAfterBreak="0">
    <w:nsid w:val="6804385D"/>
    <w:multiLevelType w:val="hybridMultilevel"/>
    <w:tmpl w:val="23F611C4"/>
    <w:lvl w:ilvl="0" w:tplc="CE7E69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E492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0DEBE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80CF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58531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F6C1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F613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00659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CF679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A1162A1"/>
    <w:multiLevelType w:val="hybridMultilevel"/>
    <w:tmpl w:val="DF460812"/>
    <w:lvl w:ilvl="0" w:tplc="7E1469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682922C" w:tentative="1">
      <w:start w:val="1"/>
      <w:numFmt w:val="lowerLetter"/>
      <w:lvlText w:val="%2."/>
      <w:lvlJc w:val="left"/>
      <w:pPr>
        <w:ind w:left="1931" w:hanging="360"/>
      </w:pPr>
    </w:lvl>
    <w:lvl w:ilvl="2" w:tplc="4F9810BA" w:tentative="1">
      <w:start w:val="1"/>
      <w:numFmt w:val="lowerRoman"/>
      <w:lvlText w:val="%3."/>
      <w:lvlJc w:val="right"/>
      <w:pPr>
        <w:ind w:left="2651" w:hanging="180"/>
      </w:pPr>
    </w:lvl>
    <w:lvl w:ilvl="3" w:tplc="1710FE2A" w:tentative="1">
      <w:start w:val="1"/>
      <w:numFmt w:val="decimal"/>
      <w:lvlText w:val="%4."/>
      <w:lvlJc w:val="left"/>
      <w:pPr>
        <w:ind w:left="3371" w:hanging="360"/>
      </w:pPr>
    </w:lvl>
    <w:lvl w:ilvl="4" w:tplc="23FAAB50" w:tentative="1">
      <w:start w:val="1"/>
      <w:numFmt w:val="lowerLetter"/>
      <w:lvlText w:val="%5."/>
      <w:lvlJc w:val="left"/>
      <w:pPr>
        <w:ind w:left="4091" w:hanging="360"/>
      </w:pPr>
    </w:lvl>
    <w:lvl w:ilvl="5" w:tplc="CB92482E" w:tentative="1">
      <w:start w:val="1"/>
      <w:numFmt w:val="lowerRoman"/>
      <w:lvlText w:val="%6."/>
      <w:lvlJc w:val="right"/>
      <w:pPr>
        <w:ind w:left="4811" w:hanging="180"/>
      </w:pPr>
    </w:lvl>
    <w:lvl w:ilvl="6" w:tplc="65BC5E16" w:tentative="1">
      <w:start w:val="1"/>
      <w:numFmt w:val="decimal"/>
      <w:lvlText w:val="%7."/>
      <w:lvlJc w:val="left"/>
      <w:pPr>
        <w:ind w:left="5531" w:hanging="360"/>
      </w:pPr>
    </w:lvl>
    <w:lvl w:ilvl="7" w:tplc="E9F4FAE4" w:tentative="1">
      <w:start w:val="1"/>
      <w:numFmt w:val="lowerLetter"/>
      <w:lvlText w:val="%8."/>
      <w:lvlJc w:val="left"/>
      <w:pPr>
        <w:ind w:left="6251" w:hanging="360"/>
      </w:pPr>
    </w:lvl>
    <w:lvl w:ilvl="8" w:tplc="896457C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6BB71309"/>
    <w:multiLevelType w:val="hybridMultilevel"/>
    <w:tmpl w:val="F678226C"/>
    <w:lvl w:ilvl="0" w:tplc="CB9A87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732112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E32B20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28E4E36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77A3F3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D82251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AEE3C8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A544D30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E66144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6E1F7417"/>
    <w:multiLevelType w:val="multilevel"/>
    <w:tmpl w:val="97C03A9A"/>
    <w:lvl w:ilvl="0">
      <w:start w:val="1"/>
      <w:numFmt w:val="decimal"/>
      <w:suff w:val="nothing"/>
      <w:lvlText w:val="%1"/>
      <w:lvlJc w:val="left"/>
      <w:pPr>
        <w:ind w:left="0" w:firstLine="85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abstractNum w:abstractNumId="52" w15:restartNumberingAfterBreak="0">
    <w:nsid w:val="70EF530B"/>
    <w:multiLevelType w:val="hybridMultilevel"/>
    <w:tmpl w:val="43069D28"/>
    <w:lvl w:ilvl="0" w:tplc="D05296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C8093C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ECC0399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F8E61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42A385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3899B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1723ECA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F929AC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E92DA5C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1371978"/>
    <w:multiLevelType w:val="hybridMultilevel"/>
    <w:tmpl w:val="8B64E40E"/>
    <w:lvl w:ilvl="0" w:tplc="9FC01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BC0C7A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6E030A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5E07B10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A588C66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C206C6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61C5BF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03657B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75CE5E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25B50BC"/>
    <w:multiLevelType w:val="hybridMultilevel"/>
    <w:tmpl w:val="E0688D38"/>
    <w:lvl w:ilvl="0" w:tplc="2A50B7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BA6AED5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E2CC8C0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3D8ACF6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AF2F2C8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00E07D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513E064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29A89BC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61C8BA7E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36D3011"/>
    <w:multiLevelType w:val="hybridMultilevel"/>
    <w:tmpl w:val="4566D2AE"/>
    <w:lvl w:ilvl="0" w:tplc="EF02CEA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084C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03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00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E5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6A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E5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2E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81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7B4CFB"/>
    <w:multiLevelType w:val="multilevel"/>
    <w:tmpl w:val="E3921874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5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57" w15:restartNumberingAfterBreak="0">
    <w:nsid w:val="7A305136"/>
    <w:multiLevelType w:val="hybridMultilevel"/>
    <w:tmpl w:val="8766BF4E"/>
    <w:lvl w:ilvl="0" w:tplc="0E344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35C4D6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64A3AE8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A40D8B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63A336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A3C12A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91457A2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54E0A39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94C204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7A9F718C"/>
    <w:multiLevelType w:val="hybridMultilevel"/>
    <w:tmpl w:val="1D2EB6B8"/>
    <w:lvl w:ilvl="0" w:tplc="7590BB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DB0517C" w:tentative="1">
      <w:start w:val="1"/>
      <w:numFmt w:val="lowerLetter"/>
      <w:lvlText w:val="%2."/>
      <w:lvlJc w:val="left"/>
      <w:pPr>
        <w:ind w:left="1931" w:hanging="360"/>
      </w:pPr>
    </w:lvl>
    <w:lvl w:ilvl="2" w:tplc="82D0FFE2" w:tentative="1">
      <w:start w:val="1"/>
      <w:numFmt w:val="lowerRoman"/>
      <w:lvlText w:val="%3."/>
      <w:lvlJc w:val="right"/>
      <w:pPr>
        <w:ind w:left="2651" w:hanging="180"/>
      </w:pPr>
    </w:lvl>
    <w:lvl w:ilvl="3" w:tplc="18B8924C" w:tentative="1">
      <w:start w:val="1"/>
      <w:numFmt w:val="decimal"/>
      <w:lvlText w:val="%4."/>
      <w:lvlJc w:val="left"/>
      <w:pPr>
        <w:ind w:left="3371" w:hanging="360"/>
      </w:pPr>
    </w:lvl>
    <w:lvl w:ilvl="4" w:tplc="0B38B432" w:tentative="1">
      <w:start w:val="1"/>
      <w:numFmt w:val="lowerLetter"/>
      <w:lvlText w:val="%5."/>
      <w:lvlJc w:val="left"/>
      <w:pPr>
        <w:ind w:left="4091" w:hanging="360"/>
      </w:pPr>
    </w:lvl>
    <w:lvl w:ilvl="5" w:tplc="85847CDE" w:tentative="1">
      <w:start w:val="1"/>
      <w:numFmt w:val="lowerRoman"/>
      <w:lvlText w:val="%6."/>
      <w:lvlJc w:val="right"/>
      <w:pPr>
        <w:ind w:left="4811" w:hanging="180"/>
      </w:pPr>
    </w:lvl>
    <w:lvl w:ilvl="6" w:tplc="DE1A2DD0" w:tentative="1">
      <w:start w:val="1"/>
      <w:numFmt w:val="decimal"/>
      <w:lvlText w:val="%7."/>
      <w:lvlJc w:val="left"/>
      <w:pPr>
        <w:ind w:left="5531" w:hanging="360"/>
      </w:pPr>
    </w:lvl>
    <w:lvl w:ilvl="7" w:tplc="DD14044C" w:tentative="1">
      <w:start w:val="1"/>
      <w:numFmt w:val="lowerLetter"/>
      <w:lvlText w:val="%8."/>
      <w:lvlJc w:val="left"/>
      <w:pPr>
        <w:ind w:left="6251" w:hanging="360"/>
      </w:pPr>
    </w:lvl>
    <w:lvl w:ilvl="8" w:tplc="4E326DF4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9" w15:restartNumberingAfterBreak="0">
    <w:nsid w:val="7AFD0CE9"/>
    <w:multiLevelType w:val="hybridMultilevel"/>
    <w:tmpl w:val="E9A27116"/>
    <w:lvl w:ilvl="0" w:tplc="4D2621F2">
      <w:start w:val="1"/>
      <w:numFmt w:val="decimal"/>
      <w:lvlText w:val="%1."/>
      <w:lvlJc w:val="left"/>
      <w:pPr>
        <w:ind w:left="1571" w:hanging="360"/>
      </w:pPr>
    </w:lvl>
    <w:lvl w:ilvl="1" w:tplc="9F7E2AC2" w:tentative="1">
      <w:start w:val="1"/>
      <w:numFmt w:val="lowerLetter"/>
      <w:lvlText w:val="%2."/>
      <w:lvlJc w:val="left"/>
      <w:pPr>
        <w:ind w:left="2291" w:hanging="360"/>
      </w:pPr>
    </w:lvl>
    <w:lvl w:ilvl="2" w:tplc="A24A629E" w:tentative="1">
      <w:start w:val="1"/>
      <w:numFmt w:val="lowerRoman"/>
      <w:lvlText w:val="%3."/>
      <w:lvlJc w:val="right"/>
      <w:pPr>
        <w:ind w:left="3011" w:hanging="180"/>
      </w:pPr>
    </w:lvl>
    <w:lvl w:ilvl="3" w:tplc="A3E62F96" w:tentative="1">
      <w:start w:val="1"/>
      <w:numFmt w:val="decimal"/>
      <w:lvlText w:val="%4."/>
      <w:lvlJc w:val="left"/>
      <w:pPr>
        <w:ind w:left="3731" w:hanging="360"/>
      </w:pPr>
    </w:lvl>
    <w:lvl w:ilvl="4" w:tplc="1304CDF4" w:tentative="1">
      <w:start w:val="1"/>
      <w:numFmt w:val="lowerLetter"/>
      <w:lvlText w:val="%5."/>
      <w:lvlJc w:val="left"/>
      <w:pPr>
        <w:ind w:left="4451" w:hanging="360"/>
      </w:pPr>
    </w:lvl>
    <w:lvl w:ilvl="5" w:tplc="C5749C3A" w:tentative="1">
      <w:start w:val="1"/>
      <w:numFmt w:val="lowerRoman"/>
      <w:lvlText w:val="%6."/>
      <w:lvlJc w:val="right"/>
      <w:pPr>
        <w:ind w:left="5171" w:hanging="180"/>
      </w:pPr>
    </w:lvl>
    <w:lvl w:ilvl="6" w:tplc="05947550" w:tentative="1">
      <w:start w:val="1"/>
      <w:numFmt w:val="decimal"/>
      <w:lvlText w:val="%7."/>
      <w:lvlJc w:val="left"/>
      <w:pPr>
        <w:ind w:left="5891" w:hanging="360"/>
      </w:pPr>
    </w:lvl>
    <w:lvl w:ilvl="7" w:tplc="18DE4E88" w:tentative="1">
      <w:start w:val="1"/>
      <w:numFmt w:val="lowerLetter"/>
      <w:lvlText w:val="%8."/>
      <w:lvlJc w:val="left"/>
      <w:pPr>
        <w:ind w:left="6611" w:hanging="360"/>
      </w:pPr>
    </w:lvl>
    <w:lvl w:ilvl="8" w:tplc="0A221352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9"/>
  </w:num>
  <w:num w:numId="2">
    <w:abstractNumId w:val="29"/>
    <w:lvlOverride w:ilvl="0">
      <w:startOverride w:val="6"/>
    </w:lvlOverride>
    <w:lvlOverride w:ilvl="1">
      <w:startOverride w:val="8"/>
    </w:lvlOverride>
    <w:lvlOverride w:ilvl="2">
      <w:startOverride w:val="26"/>
    </w:lvlOverride>
    <w:lvlOverride w:ilvl="3">
      <w:startOverride w:val="39"/>
    </w:lvlOverride>
    <w:lvlOverride w:ilvl="4">
      <w:startOverride w:val="6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6"/>
    </w:lvlOverride>
    <w:lvlOverride w:ilvl="1">
      <w:startOverride w:val="8"/>
    </w:lvlOverride>
    <w:lvlOverride w:ilvl="2">
      <w:startOverride w:val="26"/>
    </w:lvlOverride>
    <w:lvlOverride w:ilvl="3">
      <w:startOverride w:val="39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6"/>
    </w:lvlOverride>
    <w:lvlOverride w:ilvl="1">
      <w:startOverride w:val="8"/>
    </w:lvlOverride>
    <w:lvlOverride w:ilvl="2">
      <w:startOverride w:val="2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6"/>
    </w:lvlOverride>
    <w:lvlOverride w:ilvl="1">
      <w:startOverride w:val="8"/>
    </w:lvlOverride>
    <w:lvlOverride w:ilvl="2">
      <w:startOverride w:val="1"/>
    </w:lvlOverride>
    <w:lvlOverride w:ilvl="3">
      <w:startOverride w:val="39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56"/>
  </w:num>
  <w:num w:numId="8">
    <w:abstractNumId w:val="1"/>
  </w:num>
  <w:num w:numId="9">
    <w:abstractNumId w:val="0"/>
  </w:num>
  <w:num w:numId="10">
    <w:abstractNumId w:val="11"/>
  </w:num>
  <w:num w:numId="11">
    <w:abstractNumId w:val="31"/>
  </w:num>
  <w:num w:numId="12">
    <w:abstractNumId w:val="17"/>
  </w:num>
  <w:num w:numId="13">
    <w:abstractNumId w:val="45"/>
  </w:num>
  <w:num w:numId="14">
    <w:abstractNumId w:val="23"/>
  </w:num>
  <w:num w:numId="15">
    <w:abstractNumId w:val="51"/>
  </w:num>
  <w:num w:numId="1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</w:num>
  <w:num w:numId="18">
    <w:abstractNumId w:val="38"/>
  </w:num>
  <w:num w:numId="19">
    <w:abstractNumId w:val="38"/>
    <w:lvlOverride w:ilvl="0">
      <w:lvl w:ilvl="0">
        <w:start w:val="1"/>
        <w:numFmt w:val="decimal"/>
        <w:lvlText w:val="%1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18" w:hanging="141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531" w:hanging="153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155" w:hanging="2155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11" w:hanging="221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608" w:hanging="2608"/>
        </w:pPr>
        <w:rPr>
          <w:rFonts w:hint="default"/>
        </w:rPr>
      </w:lvl>
    </w:lvlOverride>
  </w:num>
  <w:num w:numId="20">
    <w:abstractNumId w:val="38"/>
    <w:lvlOverride w:ilvl="0">
      <w:lvl w:ilvl="0">
        <w:start w:val="1"/>
        <w:numFmt w:val="decimal"/>
        <w:lvlText w:val="%1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18" w:hanging="141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531" w:hanging="153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155" w:hanging="2155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11" w:hanging="221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608" w:hanging="2608"/>
        </w:pPr>
        <w:rPr>
          <w:rFonts w:hint="default"/>
        </w:rPr>
      </w:lvl>
    </w:lvlOverride>
  </w:num>
  <w:num w:numId="21">
    <w:abstractNumId w:val="50"/>
  </w:num>
  <w:num w:numId="22">
    <w:abstractNumId w:val="33"/>
  </w:num>
  <w:num w:numId="23">
    <w:abstractNumId w:val="39"/>
  </w:num>
  <w:num w:numId="24">
    <w:abstractNumId w:val="14"/>
  </w:num>
  <w:num w:numId="25">
    <w:abstractNumId w:val="20"/>
  </w:num>
  <w:num w:numId="26">
    <w:abstractNumId w:val="35"/>
  </w:num>
  <w:num w:numId="27">
    <w:abstractNumId w:val="41"/>
  </w:num>
  <w:num w:numId="28">
    <w:abstractNumId w:val="48"/>
  </w:num>
  <w:num w:numId="29">
    <w:abstractNumId w:val="58"/>
  </w:num>
  <w:num w:numId="30">
    <w:abstractNumId w:val="8"/>
  </w:num>
  <w:num w:numId="31">
    <w:abstractNumId w:val="21"/>
  </w:num>
  <w:num w:numId="32">
    <w:abstractNumId w:val="44"/>
  </w:num>
  <w:num w:numId="33">
    <w:abstractNumId w:val="27"/>
  </w:num>
  <w:num w:numId="34">
    <w:abstractNumId w:val="25"/>
  </w:num>
  <w:num w:numId="35">
    <w:abstractNumId w:val="49"/>
  </w:num>
  <w:num w:numId="36">
    <w:abstractNumId w:val="32"/>
  </w:num>
  <w:num w:numId="37">
    <w:abstractNumId w:val="59"/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57"/>
  </w:num>
  <w:num w:numId="43">
    <w:abstractNumId w:val="22"/>
  </w:num>
  <w:num w:numId="44">
    <w:abstractNumId w:val="53"/>
  </w:num>
  <w:num w:numId="45">
    <w:abstractNumId w:val="11"/>
    <w:lvlOverride w:ilvl="0">
      <w:startOverride w:val="1"/>
    </w:lvlOverride>
  </w:num>
  <w:num w:numId="46">
    <w:abstractNumId w:val="11"/>
  </w:num>
  <w:num w:numId="47">
    <w:abstractNumId w:val="11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52"/>
  </w:num>
  <w:num w:numId="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6"/>
  </w:num>
  <w:num w:numId="52">
    <w:abstractNumId w:val="11"/>
  </w:num>
  <w:num w:numId="53">
    <w:abstractNumId w:val="11"/>
    <w:lvlOverride w:ilvl="0">
      <w:startOverride w:val="1"/>
    </w:lvlOverride>
  </w:num>
  <w:num w:numId="54">
    <w:abstractNumId w:val="11"/>
    <w:lvlOverride w:ilvl="0">
      <w:startOverride w:val="1"/>
    </w:lvlOverride>
  </w:num>
  <w:num w:numId="55">
    <w:abstractNumId w:val="11"/>
    <w:lvlOverride w:ilvl="0">
      <w:startOverride w:val="1"/>
    </w:lvlOverride>
  </w:num>
  <w:num w:numId="56">
    <w:abstractNumId w:val="11"/>
    <w:lvlOverride w:ilvl="0">
      <w:startOverride w:val="1"/>
    </w:lvlOverride>
  </w:num>
  <w:num w:numId="57">
    <w:abstractNumId w:val="11"/>
    <w:lvlOverride w:ilvl="0">
      <w:startOverride w:val="1"/>
    </w:lvlOverride>
  </w:num>
  <w:num w:numId="58">
    <w:abstractNumId w:val="11"/>
    <w:lvlOverride w:ilvl="0">
      <w:startOverride w:val="1"/>
    </w:lvlOverride>
  </w:num>
  <w:num w:numId="59">
    <w:abstractNumId w:val="11"/>
  </w:num>
  <w:num w:numId="60">
    <w:abstractNumId w:val="11"/>
  </w:num>
  <w:num w:numId="61">
    <w:abstractNumId w:val="11"/>
    <w:lvlOverride w:ilvl="0">
      <w:startOverride w:val="1"/>
    </w:lvlOverride>
  </w:num>
  <w:num w:numId="62">
    <w:abstractNumId w:val="11"/>
    <w:lvlOverride w:ilvl="0">
      <w:startOverride w:val="1"/>
    </w:lvlOverride>
  </w:num>
  <w:num w:numId="63">
    <w:abstractNumId w:val="11"/>
    <w:lvlOverride w:ilvl="0">
      <w:startOverride w:val="1"/>
    </w:lvlOverride>
  </w:num>
  <w:num w:numId="64">
    <w:abstractNumId w:val="11"/>
  </w:num>
  <w:num w:numId="65">
    <w:abstractNumId w:val="11"/>
    <w:lvlOverride w:ilvl="0">
      <w:startOverride w:val="1"/>
    </w:lvlOverride>
  </w:num>
  <w:num w:numId="66">
    <w:abstractNumId w:val="7"/>
  </w:num>
  <w:num w:numId="67">
    <w:abstractNumId w:val="15"/>
  </w:num>
  <w:num w:numId="68">
    <w:abstractNumId w:val="11"/>
    <w:lvlOverride w:ilvl="0">
      <w:startOverride w:val="1"/>
    </w:lvlOverride>
  </w:num>
  <w:num w:numId="69">
    <w:abstractNumId w:val="11"/>
    <w:lvlOverride w:ilvl="0">
      <w:startOverride w:val="1"/>
    </w:lvlOverride>
  </w:num>
  <w:num w:numId="70">
    <w:abstractNumId w:val="29"/>
  </w:num>
  <w:num w:numId="71">
    <w:abstractNumId w:val="11"/>
    <w:lvlOverride w:ilvl="0">
      <w:startOverride w:val="1"/>
    </w:lvlOverride>
  </w:num>
  <w:num w:numId="72">
    <w:abstractNumId w:val="11"/>
    <w:lvlOverride w:ilvl="0">
      <w:startOverride w:val="1"/>
    </w:lvlOverride>
  </w:num>
  <w:num w:numId="73">
    <w:abstractNumId w:val="11"/>
    <w:lvlOverride w:ilvl="0">
      <w:startOverride w:val="1"/>
    </w:lvlOverride>
  </w:num>
  <w:num w:numId="74">
    <w:abstractNumId w:val="19"/>
  </w:num>
  <w:num w:numId="75">
    <w:abstractNumId w:val="54"/>
  </w:num>
  <w:num w:numId="7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1"/>
    <w:lvlOverride w:ilvl="0">
      <w:startOverride w:val="1"/>
    </w:lvlOverride>
  </w:num>
  <w:num w:numId="80">
    <w:abstractNumId w:val="43"/>
  </w:num>
  <w:num w:numId="81">
    <w:abstractNumId w:val="30"/>
  </w:num>
  <w:num w:numId="82">
    <w:abstractNumId w:val="12"/>
  </w:num>
  <w:num w:numId="83">
    <w:abstractNumId w:val="11"/>
    <w:lvlOverride w:ilvl="0">
      <w:startOverride w:val="1"/>
    </w:lvlOverride>
  </w:num>
  <w:num w:numId="84">
    <w:abstractNumId w:val="13"/>
  </w:num>
  <w:num w:numId="85">
    <w:abstractNumId w:val="9"/>
  </w:num>
  <w:num w:numId="86">
    <w:abstractNumId w:val="11"/>
    <w:lvlOverride w:ilvl="0">
      <w:startOverride w:val="1"/>
    </w:lvlOverride>
  </w:num>
  <w:num w:numId="87">
    <w:abstractNumId w:val="42"/>
  </w:num>
  <w:num w:numId="88">
    <w:abstractNumId w:val="6"/>
  </w:num>
  <w:num w:numId="89">
    <w:abstractNumId w:val="36"/>
  </w:num>
  <w:num w:numId="90">
    <w:abstractNumId w:val="47"/>
  </w:num>
  <w:num w:numId="91">
    <w:abstractNumId w:val="40"/>
  </w:num>
  <w:num w:numId="92">
    <w:abstractNumId w:val="34"/>
  </w:num>
  <w:num w:numId="93">
    <w:abstractNumId w:val="56"/>
  </w:num>
  <w:num w:numId="94">
    <w:abstractNumId w:val="18"/>
  </w:num>
  <w:num w:numId="95">
    <w:abstractNumId w:val="18"/>
  </w:num>
  <w:num w:numId="96">
    <w:abstractNumId w:val="37"/>
  </w:num>
  <w:num w:numId="97">
    <w:abstractNumId w:val="3"/>
  </w:num>
  <w:num w:numId="98">
    <w:abstractNumId w:val="26"/>
  </w:num>
  <w:num w:numId="99">
    <w:abstractNumId w:val="24"/>
  </w:num>
  <w:num w:numId="100">
    <w:abstractNumId w:val="10"/>
  </w:num>
  <w:num w:numId="101">
    <w:abstractNumId w:val="4"/>
  </w:num>
  <w:num w:numId="102">
    <w:abstractNumId w:val="18"/>
  </w:num>
  <w:num w:numId="103">
    <w:abstractNumId w:val="5"/>
  </w:num>
  <w:num w:numId="104">
    <w:abstractNumId w:val="55"/>
  </w:num>
  <w:num w:numId="105">
    <w:abstractNumId w:val="28"/>
  </w:num>
  <w:num w:numId="106">
    <w:abstractNumId w:val="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A26"/>
    <w:rsid w:val="00030F61"/>
    <w:rsid w:val="00035A26"/>
    <w:rsid w:val="0005745E"/>
    <w:rsid w:val="0008146F"/>
    <w:rsid w:val="00087346"/>
    <w:rsid w:val="00092FD0"/>
    <w:rsid w:val="00094729"/>
    <w:rsid w:val="000A015B"/>
    <w:rsid w:val="000A2126"/>
    <w:rsid w:val="000C7DE5"/>
    <w:rsid w:val="000D38ED"/>
    <w:rsid w:val="000E6490"/>
    <w:rsid w:val="000E7E83"/>
    <w:rsid w:val="00112AE0"/>
    <w:rsid w:val="0013162A"/>
    <w:rsid w:val="00150617"/>
    <w:rsid w:val="00155A8D"/>
    <w:rsid w:val="00166218"/>
    <w:rsid w:val="001771EB"/>
    <w:rsid w:val="00185AF3"/>
    <w:rsid w:val="0019044F"/>
    <w:rsid w:val="0019532E"/>
    <w:rsid w:val="001A50A1"/>
    <w:rsid w:val="001B794F"/>
    <w:rsid w:val="001D377D"/>
    <w:rsid w:val="001D61E0"/>
    <w:rsid w:val="001D7266"/>
    <w:rsid w:val="001F5E9C"/>
    <w:rsid w:val="00201509"/>
    <w:rsid w:val="002444FF"/>
    <w:rsid w:val="00244671"/>
    <w:rsid w:val="00251199"/>
    <w:rsid w:val="00270C38"/>
    <w:rsid w:val="00270FCA"/>
    <w:rsid w:val="002854FF"/>
    <w:rsid w:val="00292B29"/>
    <w:rsid w:val="00296BBF"/>
    <w:rsid w:val="002C141A"/>
    <w:rsid w:val="002C1982"/>
    <w:rsid w:val="002D3D42"/>
    <w:rsid w:val="002D5ED0"/>
    <w:rsid w:val="002E28E9"/>
    <w:rsid w:val="002F15DD"/>
    <w:rsid w:val="002F4B57"/>
    <w:rsid w:val="00303DC8"/>
    <w:rsid w:val="00311E97"/>
    <w:rsid w:val="00323F6E"/>
    <w:rsid w:val="00342964"/>
    <w:rsid w:val="00364D74"/>
    <w:rsid w:val="003711B3"/>
    <w:rsid w:val="00387E10"/>
    <w:rsid w:val="00395532"/>
    <w:rsid w:val="003A4E95"/>
    <w:rsid w:val="003C2810"/>
    <w:rsid w:val="003E1A1B"/>
    <w:rsid w:val="00400985"/>
    <w:rsid w:val="0040298C"/>
    <w:rsid w:val="00412E47"/>
    <w:rsid w:val="004347A5"/>
    <w:rsid w:val="00447629"/>
    <w:rsid w:val="00451E07"/>
    <w:rsid w:val="004605D9"/>
    <w:rsid w:val="00463BC5"/>
    <w:rsid w:val="004677DC"/>
    <w:rsid w:val="00477484"/>
    <w:rsid w:val="0048416D"/>
    <w:rsid w:val="004950BD"/>
    <w:rsid w:val="004A3FC8"/>
    <w:rsid w:val="004B1483"/>
    <w:rsid w:val="004C08D2"/>
    <w:rsid w:val="004D077C"/>
    <w:rsid w:val="00512B60"/>
    <w:rsid w:val="00514790"/>
    <w:rsid w:val="00514894"/>
    <w:rsid w:val="005203E4"/>
    <w:rsid w:val="0054095B"/>
    <w:rsid w:val="00550BD1"/>
    <w:rsid w:val="005524E9"/>
    <w:rsid w:val="0057389A"/>
    <w:rsid w:val="005E7941"/>
    <w:rsid w:val="005F0877"/>
    <w:rsid w:val="005F0B98"/>
    <w:rsid w:val="005F1E88"/>
    <w:rsid w:val="006007E9"/>
    <w:rsid w:val="006030ED"/>
    <w:rsid w:val="00607E5C"/>
    <w:rsid w:val="00610B73"/>
    <w:rsid w:val="00620630"/>
    <w:rsid w:val="00625ED8"/>
    <w:rsid w:val="006267F9"/>
    <w:rsid w:val="0062703C"/>
    <w:rsid w:val="006324C6"/>
    <w:rsid w:val="00671206"/>
    <w:rsid w:val="00684E99"/>
    <w:rsid w:val="006A3648"/>
    <w:rsid w:val="006A4501"/>
    <w:rsid w:val="006D46A3"/>
    <w:rsid w:val="006D7AA7"/>
    <w:rsid w:val="00706D32"/>
    <w:rsid w:val="00717B43"/>
    <w:rsid w:val="007222E7"/>
    <w:rsid w:val="00732712"/>
    <w:rsid w:val="00741EC2"/>
    <w:rsid w:val="007445A3"/>
    <w:rsid w:val="0075460B"/>
    <w:rsid w:val="007647F8"/>
    <w:rsid w:val="007661F7"/>
    <w:rsid w:val="00775062"/>
    <w:rsid w:val="00775FCB"/>
    <w:rsid w:val="00776406"/>
    <w:rsid w:val="007A0770"/>
    <w:rsid w:val="007A44EC"/>
    <w:rsid w:val="007A5FC5"/>
    <w:rsid w:val="007A67C1"/>
    <w:rsid w:val="007B5718"/>
    <w:rsid w:val="007C2693"/>
    <w:rsid w:val="007C5DA6"/>
    <w:rsid w:val="007D18D6"/>
    <w:rsid w:val="007F6F16"/>
    <w:rsid w:val="00814C79"/>
    <w:rsid w:val="00815163"/>
    <w:rsid w:val="00815197"/>
    <w:rsid w:val="00830221"/>
    <w:rsid w:val="008454D7"/>
    <w:rsid w:val="00873C68"/>
    <w:rsid w:val="0087564F"/>
    <w:rsid w:val="008821B6"/>
    <w:rsid w:val="00887461"/>
    <w:rsid w:val="008913CD"/>
    <w:rsid w:val="008A7235"/>
    <w:rsid w:val="008B1742"/>
    <w:rsid w:val="008B3835"/>
    <w:rsid w:val="008B57AD"/>
    <w:rsid w:val="008D417C"/>
    <w:rsid w:val="008D6356"/>
    <w:rsid w:val="008D6549"/>
    <w:rsid w:val="008F6E93"/>
    <w:rsid w:val="00907058"/>
    <w:rsid w:val="009078D1"/>
    <w:rsid w:val="0092285C"/>
    <w:rsid w:val="00922A0E"/>
    <w:rsid w:val="00941637"/>
    <w:rsid w:val="00944557"/>
    <w:rsid w:val="00950955"/>
    <w:rsid w:val="009671B6"/>
    <w:rsid w:val="0098081B"/>
    <w:rsid w:val="0098708B"/>
    <w:rsid w:val="00990EAC"/>
    <w:rsid w:val="0099717C"/>
    <w:rsid w:val="00997825"/>
    <w:rsid w:val="009A1CB3"/>
    <w:rsid w:val="009A78AA"/>
    <w:rsid w:val="009C1E84"/>
    <w:rsid w:val="009C2712"/>
    <w:rsid w:val="009D6117"/>
    <w:rsid w:val="009F59D7"/>
    <w:rsid w:val="00A26122"/>
    <w:rsid w:val="00A3550C"/>
    <w:rsid w:val="00A43971"/>
    <w:rsid w:val="00A43D43"/>
    <w:rsid w:val="00A631A3"/>
    <w:rsid w:val="00A6518F"/>
    <w:rsid w:val="00A7464D"/>
    <w:rsid w:val="00A9681C"/>
    <w:rsid w:val="00AB047F"/>
    <w:rsid w:val="00AB2CBA"/>
    <w:rsid w:val="00AB465D"/>
    <w:rsid w:val="00AB6C03"/>
    <w:rsid w:val="00AC53A7"/>
    <w:rsid w:val="00AC724C"/>
    <w:rsid w:val="00AE185C"/>
    <w:rsid w:val="00AF476E"/>
    <w:rsid w:val="00B0159C"/>
    <w:rsid w:val="00B11F03"/>
    <w:rsid w:val="00B37E6B"/>
    <w:rsid w:val="00B63A5B"/>
    <w:rsid w:val="00B6451B"/>
    <w:rsid w:val="00B6663A"/>
    <w:rsid w:val="00B7174E"/>
    <w:rsid w:val="00B75FDC"/>
    <w:rsid w:val="00B770C9"/>
    <w:rsid w:val="00B800E1"/>
    <w:rsid w:val="00B83066"/>
    <w:rsid w:val="00B941B2"/>
    <w:rsid w:val="00BB02CA"/>
    <w:rsid w:val="00BB41FD"/>
    <w:rsid w:val="00BB73D6"/>
    <w:rsid w:val="00BD07C5"/>
    <w:rsid w:val="00BD2B75"/>
    <w:rsid w:val="00BE39B8"/>
    <w:rsid w:val="00BE442E"/>
    <w:rsid w:val="00BF20F8"/>
    <w:rsid w:val="00C11E33"/>
    <w:rsid w:val="00C173C3"/>
    <w:rsid w:val="00C32F9A"/>
    <w:rsid w:val="00C44F52"/>
    <w:rsid w:val="00C54F79"/>
    <w:rsid w:val="00C64A3A"/>
    <w:rsid w:val="00C66AD0"/>
    <w:rsid w:val="00C847C3"/>
    <w:rsid w:val="00C848FE"/>
    <w:rsid w:val="00C8774D"/>
    <w:rsid w:val="00C90AD4"/>
    <w:rsid w:val="00C93C3A"/>
    <w:rsid w:val="00C96227"/>
    <w:rsid w:val="00CA462A"/>
    <w:rsid w:val="00CA46E3"/>
    <w:rsid w:val="00CA4FD6"/>
    <w:rsid w:val="00CB211A"/>
    <w:rsid w:val="00CC6811"/>
    <w:rsid w:val="00CC7640"/>
    <w:rsid w:val="00CD1405"/>
    <w:rsid w:val="00CE3A3D"/>
    <w:rsid w:val="00D0476C"/>
    <w:rsid w:val="00D24A5D"/>
    <w:rsid w:val="00D2756B"/>
    <w:rsid w:val="00D3115C"/>
    <w:rsid w:val="00D31A36"/>
    <w:rsid w:val="00D31D7E"/>
    <w:rsid w:val="00D36621"/>
    <w:rsid w:val="00D50473"/>
    <w:rsid w:val="00D71519"/>
    <w:rsid w:val="00D730CA"/>
    <w:rsid w:val="00DA33AC"/>
    <w:rsid w:val="00DA64D0"/>
    <w:rsid w:val="00DA6582"/>
    <w:rsid w:val="00DB4C47"/>
    <w:rsid w:val="00DB67CB"/>
    <w:rsid w:val="00DC575A"/>
    <w:rsid w:val="00DE03C1"/>
    <w:rsid w:val="00DE18B5"/>
    <w:rsid w:val="00DF09F4"/>
    <w:rsid w:val="00E0593E"/>
    <w:rsid w:val="00E26720"/>
    <w:rsid w:val="00E33344"/>
    <w:rsid w:val="00E4794F"/>
    <w:rsid w:val="00E6002A"/>
    <w:rsid w:val="00E82499"/>
    <w:rsid w:val="00E85CEA"/>
    <w:rsid w:val="00E97C53"/>
    <w:rsid w:val="00EA6493"/>
    <w:rsid w:val="00EA70F3"/>
    <w:rsid w:val="00EB0651"/>
    <w:rsid w:val="00EB1FC2"/>
    <w:rsid w:val="00EC1BB9"/>
    <w:rsid w:val="00ED7346"/>
    <w:rsid w:val="00ED7C3C"/>
    <w:rsid w:val="00F109CF"/>
    <w:rsid w:val="00F122EA"/>
    <w:rsid w:val="00F20633"/>
    <w:rsid w:val="00F24AD0"/>
    <w:rsid w:val="00F34EC4"/>
    <w:rsid w:val="00F374E5"/>
    <w:rsid w:val="00F40EFC"/>
    <w:rsid w:val="00F74CB2"/>
    <w:rsid w:val="00F76B03"/>
    <w:rsid w:val="00F76EBD"/>
    <w:rsid w:val="00F84AC0"/>
    <w:rsid w:val="00F84B99"/>
    <w:rsid w:val="00F8700A"/>
    <w:rsid w:val="00F87575"/>
    <w:rsid w:val="00FA3223"/>
    <w:rsid w:val="00FA6956"/>
    <w:rsid w:val="00FB00F7"/>
    <w:rsid w:val="00FB05EA"/>
    <w:rsid w:val="00FC05F8"/>
    <w:rsid w:val="00FD2680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8EA91E32-994D-ED4D-872E-38C30D16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8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8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8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8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8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8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8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8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8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6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59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8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14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2F4B57"/>
    <w:pPr>
      <w:tabs>
        <w:tab w:val="left" w:pos="426"/>
        <w:tab w:val="left" w:pos="480"/>
        <w:tab w:val="right" w:leader="dot" w:pos="9344"/>
        <w:tab w:val="right" w:leader="dot" w:pos="10206"/>
      </w:tabs>
      <w:spacing w:before="0" w:line="276" w:lineRule="auto"/>
      <w:ind w:left="426" w:right="567" w:hanging="426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2F4B5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FF6AC0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b">
    <w:name w:val="Текст документа"/>
    <w:basedOn w:val="a1"/>
    <w:link w:val="afc"/>
    <w:qFormat/>
    <w:rsid w:val="00FC05F8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en-US" w:bidi="en-US"/>
    </w:rPr>
  </w:style>
  <w:style w:type="character" w:customStyle="1" w:styleId="afc">
    <w:name w:val="Текст документа Знак"/>
    <w:link w:val="afb"/>
    <w:rsid w:val="00FC05F8"/>
    <w:rPr>
      <w:rFonts w:ascii="Times New Roman" w:eastAsia="Times New Roman" w:hAnsi="Times New Roman" w:cs="Times New Roman"/>
      <w:sz w:val="28"/>
      <w:szCs w:val="24"/>
      <w:lang w:eastAsia="en-US" w:bidi="en-US"/>
    </w:rPr>
  </w:style>
  <w:style w:type="paragraph" w:customStyle="1" w:styleId="LO-normal">
    <w:name w:val="LO-normal"/>
    <w:qFormat/>
    <w:rsid w:val="00092FD0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fd">
    <w:name w:val="TOC Heading"/>
    <w:basedOn w:val="1"/>
    <w:next w:val="a1"/>
    <w:uiPriority w:val="99"/>
    <w:semiHidden/>
    <w:unhideWhenUsed/>
    <w:qFormat/>
    <w:rsid w:val="00F24AD0"/>
    <w:pPr>
      <w:pageBreakBefore w:val="0"/>
      <w:numPr>
        <w:numId w:val="0"/>
      </w:numPr>
      <w:tabs>
        <w:tab w:val="clear" w:pos="1418"/>
      </w:tabs>
      <w:spacing w:before="240"/>
      <w:ind w:firstLine="851"/>
      <w:jc w:val="both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C877E-CBC8-4BB2-918A-8163068C94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203</TotalTime>
  <Pages>15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Иванов Даниил Сергеевич</cp:lastModifiedBy>
  <cp:revision>21</cp:revision>
  <cp:lastPrinted>2019-07-22T21:48:00Z</cp:lastPrinted>
  <dcterms:created xsi:type="dcterms:W3CDTF">2023-06-12T22:08:00Z</dcterms:created>
  <dcterms:modified xsi:type="dcterms:W3CDTF">2024-11-14T18:40:00Z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