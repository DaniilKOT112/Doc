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A6B2A" w14:textId="5D109A98" w:rsidR="00990EAC" w:rsidRPr="00284DB0" w:rsidRDefault="00990EAC" w:rsidP="003D10E7">
      <w:pPr>
        <w:tabs>
          <w:tab w:val="left" w:pos="6764"/>
        </w:tabs>
        <w:ind w:firstLine="0"/>
        <w:rPr>
          <w:noProof/>
          <w:lang w:val="en-US"/>
        </w:rPr>
      </w:pPr>
    </w:p>
    <w:p w14:paraId="66DDFF13" w14:textId="77777777" w:rsidR="00990EAC" w:rsidRPr="00646136" w:rsidRDefault="00990EAC" w:rsidP="00990EAC"/>
    <w:p w14:paraId="6D8F6D6B" w14:textId="77777777" w:rsidR="00990EAC" w:rsidRPr="00646136" w:rsidRDefault="00990EAC" w:rsidP="00990EAC"/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3D10E7" w:rsidRPr="003D10E7" w14:paraId="2E740104" w14:textId="77777777" w:rsidTr="00B83540">
        <w:trPr>
          <w:jc w:val="right"/>
        </w:trPr>
        <w:tc>
          <w:tcPr>
            <w:tcW w:w="4820" w:type="dxa"/>
          </w:tcPr>
          <w:p w14:paraId="2C6DF50A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63" w:type="dxa"/>
          </w:tcPr>
          <w:p w14:paraId="115E5228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6A8293F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УТВЕРЖДАЮ</w:t>
            </w:r>
          </w:p>
        </w:tc>
      </w:tr>
      <w:tr w:rsidR="003D10E7" w:rsidRPr="003D10E7" w14:paraId="518DB0FD" w14:textId="77777777" w:rsidTr="00B83540">
        <w:trPr>
          <w:trHeight w:val="2047"/>
          <w:jc w:val="right"/>
        </w:trPr>
        <w:tc>
          <w:tcPr>
            <w:tcW w:w="4820" w:type="dxa"/>
          </w:tcPr>
          <w:p w14:paraId="3357C175" w14:textId="77777777" w:rsidR="003D10E7" w:rsidRPr="003D10E7" w:rsidRDefault="003D10E7" w:rsidP="003D10E7">
            <w:pPr>
              <w:widowControl w:val="0"/>
              <w:suppressAutoHyphens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48A57886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0F0D906A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Руководитель</w:t>
            </w:r>
          </w:p>
          <w:p w14:paraId="1669DCE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________________ Сергеева Е.Г.</w:t>
            </w:r>
          </w:p>
          <w:p w14:paraId="764CF5DD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«____» _____________ 20__ г.</w:t>
            </w:r>
          </w:p>
          <w:p w14:paraId="01811EF8" w14:textId="77777777" w:rsidR="003D10E7" w:rsidRPr="003D10E7" w:rsidRDefault="003D10E7" w:rsidP="003D10E7">
            <w:pPr>
              <w:widowControl w:val="0"/>
              <w:suppressAutoHyphens/>
              <w:ind w:firstLine="0"/>
              <w:rPr>
                <w:sz w:val="16"/>
              </w:rPr>
            </w:pPr>
            <w:r w:rsidRPr="003D10E7">
              <w:rPr>
                <w:sz w:val="16"/>
                <w:szCs w:val="16"/>
              </w:rPr>
              <w:t>М.П.</w:t>
            </w:r>
          </w:p>
        </w:tc>
      </w:tr>
    </w:tbl>
    <w:p w14:paraId="43CBA9C9" w14:textId="77777777" w:rsidR="003D10E7" w:rsidRPr="003D10E7" w:rsidRDefault="003D10E7" w:rsidP="003D10E7">
      <w:pPr>
        <w:suppressAutoHyphens/>
        <w:spacing w:before="480" w:after="120"/>
        <w:ind w:firstLine="0"/>
        <w:contextualSpacing w:val="0"/>
        <w:jc w:val="center"/>
        <w:rPr>
          <w:b/>
          <w:caps/>
          <w:sz w:val="32"/>
          <w:lang w:val="en-US"/>
        </w:rPr>
      </w:pPr>
      <w:r w:rsidRPr="003D10E7">
        <w:rPr>
          <w:b/>
          <w:caps/>
          <w:sz w:val="32"/>
        </w:rPr>
        <w:t>ТЕХНИЧЕСКОЕ ЗАДАНИЕ</w:t>
      </w:r>
    </w:p>
    <w:p w14:paraId="773D5B15" w14:textId="77777777" w:rsidR="003D10E7" w:rsidRPr="003D10E7" w:rsidRDefault="003D10E7" w:rsidP="003D10E7">
      <w:pPr>
        <w:suppressAutoHyphens/>
        <w:ind w:firstLine="0"/>
        <w:jc w:val="center"/>
      </w:pPr>
      <w:r w:rsidRPr="003D10E7">
        <w:t>на разработку</w:t>
      </w:r>
    </w:p>
    <w:p w14:paraId="7372D582" w14:textId="733C0B8F" w:rsidR="003D10E7" w:rsidRPr="00FD3145" w:rsidRDefault="003D10E7" w:rsidP="003D10E7">
      <w:pPr>
        <w:ind w:firstLine="0"/>
        <w:jc w:val="center"/>
        <w:rPr>
          <w:u w:val="single"/>
        </w:rPr>
      </w:pPr>
      <w:r>
        <w:rPr>
          <w:u w:val="single"/>
        </w:rPr>
        <w:t xml:space="preserve">информационной системы </w:t>
      </w:r>
      <w:r w:rsidR="005425C7">
        <w:rPr>
          <w:u w:val="single"/>
        </w:rPr>
        <w:t>учета животных в приютах</w:t>
      </w:r>
    </w:p>
    <w:p w14:paraId="07DC3762" w14:textId="3A94A460" w:rsidR="003D10E7" w:rsidRPr="003D10E7" w:rsidRDefault="003D10E7" w:rsidP="003D10E7">
      <w:pPr>
        <w:suppressAutoHyphens/>
        <w:ind w:firstLine="0"/>
        <w:jc w:val="center"/>
      </w:pPr>
    </w:p>
    <w:p w14:paraId="26455CBB" w14:textId="77777777" w:rsidR="003D10E7" w:rsidRPr="003D10E7" w:rsidRDefault="003D10E7" w:rsidP="003D10E7">
      <w:pPr>
        <w:suppressAutoHyphens/>
      </w:pPr>
    </w:p>
    <w:p w14:paraId="4E033944" w14:textId="77777777" w:rsidR="003D10E7" w:rsidRPr="003D10E7" w:rsidRDefault="003D10E7" w:rsidP="003D10E7">
      <w:pPr>
        <w:suppressAutoHyphens/>
      </w:pPr>
    </w:p>
    <w:tbl>
      <w:tblPr>
        <w:tblW w:w="10172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20"/>
        <w:gridCol w:w="1134"/>
        <w:gridCol w:w="4218"/>
      </w:tblGrid>
      <w:tr w:rsidR="003D10E7" w:rsidRPr="003D10E7" w14:paraId="2B17C8F3" w14:textId="77777777" w:rsidTr="37C149DF">
        <w:tc>
          <w:tcPr>
            <w:tcW w:w="4820" w:type="dxa"/>
          </w:tcPr>
          <w:p w14:paraId="6CB8BC8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СОГЛАСОВАНО</w:t>
            </w:r>
          </w:p>
        </w:tc>
        <w:tc>
          <w:tcPr>
            <w:tcW w:w="1134" w:type="dxa"/>
          </w:tcPr>
          <w:p w14:paraId="06260E58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D010488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СОГЛАСОВАНО</w:t>
            </w:r>
          </w:p>
        </w:tc>
      </w:tr>
      <w:tr w:rsidR="003D10E7" w:rsidRPr="003D10E7" w14:paraId="02EA111A" w14:textId="77777777" w:rsidTr="37C149DF">
        <w:trPr>
          <w:trHeight w:val="1713"/>
        </w:trPr>
        <w:tc>
          <w:tcPr>
            <w:tcW w:w="4820" w:type="dxa"/>
          </w:tcPr>
          <w:p w14:paraId="4A84C959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Колледж ВятГУ</w:t>
            </w:r>
          </w:p>
          <w:p w14:paraId="632D4893" w14:textId="7D97A14A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 xml:space="preserve">________________ </w:t>
            </w:r>
            <w:r w:rsidR="003E3856">
              <w:t>Иванов</w:t>
            </w:r>
            <w:r w:rsidRPr="003D10E7">
              <w:t xml:space="preserve"> </w:t>
            </w:r>
            <w:r w:rsidR="003E3856">
              <w:t>Д</w:t>
            </w:r>
            <w:r w:rsidRPr="003D10E7">
              <w:t>.</w:t>
            </w:r>
            <w:r w:rsidR="003E3856">
              <w:t>С</w:t>
            </w:r>
            <w:r w:rsidRPr="003D10E7">
              <w:t>.</w:t>
            </w:r>
          </w:p>
          <w:p w14:paraId="5B462929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«____» _____________ 20__ г.</w:t>
            </w:r>
          </w:p>
          <w:p w14:paraId="2DA5EA1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rPr>
                <w:sz w:val="16"/>
                <w:szCs w:val="14"/>
              </w:rPr>
              <w:t>М.П.</w:t>
            </w:r>
          </w:p>
        </w:tc>
        <w:tc>
          <w:tcPr>
            <w:tcW w:w="1134" w:type="dxa"/>
          </w:tcPr>
          <w:p w14:paraId="5112C9FA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8DB5030" w14:textId="047A2AFC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 xml:space="preserve">Преподаватель </w:t>
            </w:r>
            <w:r w:rsidR="00BF1042">
              <w:t>УП</w:t>
            </w:r>
            <w:r w:rsidRPr="003D10E7">
              <w:t>.0</w:t>
            </w:r>
            <w:r w:rsidR="00BF1042">
              <w:t>3</w:t>
            </w:r>
          </w:p>
          <w:p w14:paraId="70A02F81" w14:textId="2B81D78E" w:rsidR="003D10E7" w:rsidRPr="003D10E7" w:rsidRDefault="003D10E7" w:rsidP="003D10E7">
            <w:pPr>
              <w:widowControl w:val="0"/>
              <w:suppressAutoHyphens/>
              <w:ind w:firstLine="0"/>
            </w:pPr>
            <w:r>
              <w:t xml:space="preserve">________________ </w:t>
            </w:r>
            <w:r w:rsidR="00BF1042">
              <w:t>Долженкова</w:t>
            </w:r>
            <w:r>
              <w:t xml:space="preserve"> </w:t>
            </w:r>
            <w:r w:rsidR="00BF1042">
              <w:t>М</w:t>
            </w:r>
            <w:r>
              <w:t>.</w:t>
            </w:r>
            <w:r w:rsidR="00BF1042">
              <w:t>Л</w:t>
            </w:r>
            <w:r>
              <w:t>.</w:t>
            </w:r>
          </w:p>
          <w:p w14:paraId="4C4B618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«____» _____________ 20__ г.</w:t>
            </w:r>
          </w:p>
        </w:tc>
      </w:tr>
      <w:tr w:rsidR="003D10E7" w:rsidRPr="003D10E7" w14:paraId="54D7842E" w14:textId="77777777" w:rsidTr="37C149DF">
        <w:trPr>
          <w:trHeight w:val="420"/>
        </w:trPr>
        <w:tc>
          <w:tcPr>
            <w:tcW w:w="4820" w:type="dxa"/>
          </w:tcPr>
          <w:p w14:paraId="689ED2B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30074A4C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22BA017B" w14:textId="4EDCEB0D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  <w:tr w:rsidR="003D10E7" w:rsidRPr="003D10E7" w14:paraId="7EF0CD56" w14:textId="77777777" w:rsidTr="37C149DF">
        <w:trPr>
          <w:trHeight w:val="1713"/>
        </w:trPr>
        <w:tc>
          <w:tcPr>
            <w:tcW w:w="4820" w:type="dxa"/>
          </w:tcPr>
          <w:p w14:paraId="6AF6B0E6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14ED5FBE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17EBCFC" w14:textId="32DAC9F0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2624FBE5" w14:textId="4EBF3A18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73E04CD7" w14:textId="59EB9861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  <w:tr w:rsidR="003D10E7" w:rsidRPr="003D10E7" w14:paraId="4E31190B" w14:textId="77777777" w:rsidTr="37C149DF">
        <w:trPr>
          <w:trHeight w:val="420"/>
        </w:trPr>
        <w:tc>
          <w:tcPr>
            <w:tcW w:w="4820" w:type="dxa"/>
          </w:tcPr>
          <w:p w14:paraId="7702588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300BD9E3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1B2AA03" w14:textId="21180C89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  <w:tr w:rsidR="003D10E7" w:rsidRPr="003D10E7" w14:paraId="7C563256" w14:textId="77777777" w:rsidTr="37C149DF">
        <w:trPr>
          <w:trHeight w:val="1713"/>
        </w:trPr>
        <w:tc>
          <w:tcPr>
            <w:tcW w:w="4820" w:type="dxa"/>
          </w:tcPr>
          <w:p w14:paraId="4C9AA0A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6312D2FB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6434C19F" w14:textId="0828B9E7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56F4D3D1" w14:textId="79A7EC1D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096ED7B7" w14:textId="7B38E1CF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</w:tbl>
    <w:p w14:paraId="11D6098D" w14:textId="77777777" w:rsidR="003D10E7" w:rsidRPr="003D10E7" w:rsidRDefault="003D10E7" w:rsidP="003D10E7">
      <w:pPr>
        <w:suppressAutoHyphens/>
      </w:pPr>
    </w:p>
    <w:p w14:paraId="15D082F6" w14:textId="5009C1ED" w:rsidR="00990EAC" w:rsidRPr="00646136" w:rsidRDefault="003D10E7" w:rsidP="00115FCB">
      <w:pPr>
        <w:suppressAutoHyphens/>
        <w:ind w:firstLine="0"/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  <w:r w:rsidRPr="003D10E7">
        <w:t>202</w:t>
      </w:r>
      <w:r w:rsidR="00C319A0">
        <w:t>4</w:t>
      </w: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noProof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Cs w:val="24"/>
        </w:rPr>
      </w:sdtEndPr>
      <w:sdtContent>
        <w:p w14:paraId="0A769E9D" w14:textId="5C684F88" w:rsidR="00442256" w:rsidRPr="005A4FB3" w:rsidRDefault="00442256">
          <w:pPr>
            <w:pStyle w:val="afb"/>
            <w:rPr>
              <w:lang w:val="en-US"/>
            </w:rPr>
          </w:pPr>
        </w:p>
        <w:p w14:paraId="7E8D1E37" w14:textId="6FF5C4D8" w:rsidR="0032693B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71064" w:history="1">
            <w:r w:rsidR="0032693B" w:rsidRPr="00B64595">
              <w:rPr>
                <w:rStyle w:val="a6"/>
              </w:rPr>
              <w:t>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Введение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_Toc178971064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2</w:t>
            </w:r>
            <w:r w:rsidR="0032693B">
              <w:rPr>
                <w:webHidden/>
              </w:rPr>
              <w:fldChar w:fldCharType="end"/>
            </w:r>
          </w:hyperlink>
        </w:p>
        <w:p w14:paraId="06CD15A7" w14:textId="6CABB56E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5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Наименование программы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_Toc178971065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2</w:t>
            </w:r>
            <w:r w:rsidR="0032693B">
              <w:rPr>
                <w:webHidden/>
              </w:rPr>
              <w:fldChar w:fldCharType="end"/>
            </w:r>
          </w:hyperlink>
        </w:p>
        <w:p w14:paraId="04C449EA" w14:textId="344D3140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6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Область применения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_Toc178971066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2</w:t>
            </w:r>
            <w:r w:rsidR="0032693B">
              <w:rPr>
                <w:webHidden/>
              </w:rPr>
              <w:fldChar w:fldCharType="end"/>
            </w:r>
          </w:hyperlink>
        </w:p>
        <w:p w14:paraId="795449DB" w14:textId="4DAFE18E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7" w:history="1">
            <w:r w:rsidR="0032693B" w:rsidRPr="00B64595">
              <w:rPr>
                <w:rStyle w:val="a6"/>
              </w:rPr>
              <w:t>2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Основание для разработки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_Toc178971067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3</w:t>
            </w:r>
            <w:r w:rsidR="0032693B">
              <w:rPr>
                <w:webHidden/>
              </w:rPr>
              <w:fldChar w:fldCharType="end"/>
            </w:r>
          </w:hyperlink>
        </w:p>
        <w:p w14:paraId="31A24B13" w14:textId="0604549C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8" w:history="1">
            <w:r w:rsidR="0032693B" w:rsidRPr="00B64595">
              <w:rPr>
                <w:rStyle w:val="a6"/>
              </w:rPr>
              <w:t>3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Назначение разработки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_Toc178971068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4</w:t>
            </w:r>
            <w:r w:rsidR="0032693B">
              <w:rPr>
                <w:webHidden/>
              </w:rPr>
              <w:fldChar w:fldCharType="end"/>
            </w:r>
          </w:hyperlink>
        </w:p>
        <w:p w14:paraId="3A26DCC3" w14:textId="5DB88AF5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9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Функциональное назначение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_Toc178971069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4</w:t>
            </w:r>
            <w:r w:rsidR="0032693B">
              <w:rPr>
                <w:webHidden/>
              </w:rPr>
              <w:fldChar w:fldCharType="end"/>
            </w:r>
          </w:hyperlink>
        </w:p>
        <w:p w14:paraId="7FEFFBE7" w14:textId="7C562E1C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0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Эксплуатационное назначение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_Toc178971070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</w:t>
            </w:r>
            <w:r w:rsidR="0032693B">
              <w:rPr>
                <w:webHidden/>
              </w:rPr>
              <w:fldChar w:fldCharType="end"/>
            </w:r>
          </w:hyperlink>
        </w:p>
        <w:p w14:paraId="349FCFAB" w14:textId="79B98F45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1" w:history="1">
            <w:r w:rsidR="0032693B" w:rsidRPr="00B64595">
              <w:rPr>
                <w:rStyle w:val="a6"/>
              </w:rPr>
              <w:t>4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программе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_Toc178971071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6</w:t>
            </w:r>
            <w:r w:rsidR="0032693B">
              <w:rPr>
                <w:webHidden/>
              </w:rPr>
              <w:fldChar w:fldCharType="end"/>
            </w:r>
          </w:hyperlink>
        </w:p>
        <w:p w14:paraId="71EEAB9C" w14:textId="6835A4A9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2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функциональным характеристикам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_Toc178971072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6</w:t>
            </w:r>
            <w:r w:rsidR="0032693B">
              <w:rPr>
                <w:webHidden/>
              </w:rPr>
              <w:fldChar w:fldCharType="end"/>
            </w:r>
          </w:hyperlink>
        </w:p>
        <w:p w14:paraId="6C3A6D5D" w14:textId="11CDDDB7" w:rsidR="0032693B" w:rsidRDefault="00000000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3" w:history="1">
            <w:r w:rsidR="0032693B" w:rsidRPr="00B64595">
              <w:rPr>
                <w:rStyle w:val="a6"/>
              </w:rPr>
              <w:t>4.1.1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составу выполняемых функций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_Toc178971073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6</w:t>
            </w:r>
            <w:r w:rsidR="0032693B">
              <w:rPr>
                <w:webHidden/>
              </w:rPr>
              <w:fldChar w:fldCharType="end"/>
            </w:r>
          </w:hyperlink>
        </w:p>
        <w:p w14:paraId="188285FE" w14:textId="4AB612AF" w:rsidR="0032693B" w:rsidRDefault="00000000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4" w:history="1">
            <w:r w:rsidR="0032693B" w:rsidRPr="00B64595">
              <w:rPr>
                <w:rStyle w:val="a6"/>
              </w:rPr>
              <w:t>4.1.2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организации входных и выходных данных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_Toc178971074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52</w:t>
            </w:r>
            <w:r w:rsidR="0032693B">
              <w:rPr>
                <w:webHidden/>
              </w:rPr>
              <w:fldChar w:fldCharType="end"/>
            </w:r>
          </w:hyperlink>
        </w:p>
        <w:p w14:paraId="625B28D4" w14:textId="7CD3E83E" w:rsidR="0032693B" w:rsidRDefault="00000000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5" w:history="1">
            <w:r w:rsidR="0032693B" w:rsidRPr="00B64595">
              <w:rPr>
                <w:rStyle w:val="a6"/>
              </w:rPr>
              <w:t>4.1.3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временным характеристикам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_Toc178971075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54</w:t>
            </w:r>
            <w:r w:rsidR="0032693B">
              <w:rPr>
                <w:webHidden/>
              </w:rPr>
              <w:fldChar w:fldCharType="end"/>
            </w:r>
          </w:hyperlink>
        </w:p>
        <w:p w14:paraId="5E3A38C3" w14:textId="4B9C936E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6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надежности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_Toc178971076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54</w:t>
            </w:r>
            <w:r w:rsidR="0032693B">
              <w:rPr>
                <w:webHidden/>
              </w:rPr>
              <w:fldChar w:fldCharType="end"/>
            </w:r>
          </w:hyperlink>
        </w:p>
        <w:p w14:paraId="7AA07251" w14:textId="2775C115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7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Условия эксплуатации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_Toc178971077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54</w:t>
            </w:r>
            <w:r w:rsidR="0032693B">
              <w:rPr>
                <w:webHidden/>
              </w:rPr>
              <w:fldChar w:fldCharType="end"/>
            </w:r>
          </w:hyperlink>
        </w:p>
        <w:p w14:paraId="784E99B0" w14:textId="4E41E32F" w:rsidR="0032693B" w:rsidRDefault="00000000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8" w:history="1">
            <w:r w:rsidR="0032693B" w:rsidRPr="00B64595">
              <w:rPr>
                <w:rStyle w:val="a6"/>
              </w:rPr>
              <w:t>4.3.1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численности и квалификации персонала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_Toc178971078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54</w:t>
            </w:r>
            <w:r w:rsidR="0032693B">
              <w:rPr>
                <w:webHidden/>
              </w:rPr>
              <w:fldChar w:fldCharType="end"/>
            </w:r>
          </w:hyperlink>
        </w:p>
        <w:p w14:paraId="7A6AF656" w14:textId="25181906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9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составу и параметрам технических средств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_Toc178971079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55</w:t>
            </w:r>
            <w:r w:rsidR="0032693B">
              <w:rPr>
                <w:webHidden/>
              </w:rPr>
              <w:fldChar w:fldCharType="end"/>
            </w:r>
          </w:hyperlink>
        </w:p>
        <w:p w14:paraId="747935C1" w14:textId="7A9C7EDA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0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информационной и программной совместимости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_Toc178971080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55</w:t>
            </w:r>
            <w:r w:rsidR="0032693B">
              <w:rPr>
                <w:webHidden/>
              </w:rPr>
              <w:fldChar w:fldCharType="end"/>
            </w:r>
          </w:hyperlink>
        </w:p>
        <w:p w14:paraId="69101855" w14:textId="43495737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1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маркировке и упаковке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_Toc178971081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55</w:t>
            </w:r>
            <w:r w:rsidR="0032693B">
              <w:rPr>
                <w:webHidden/>
              </w:rPr>
              <w:fldChar w:fldCharType="end"/>
            </w:r>
          </w:hyperlink>
        </w:p>
        <w:p w14:paraId="29827263" w14:textId="3738790C" w:rsidR="0032693B" w:rsidRDefault="00000000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2" w:history="1">
            <w:r w:rsidR="0032693B"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4.7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транспортированию и хранению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_Toc178971082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55</w:t>
            </w:r>
            <w:r w:rsidR="0032693B">
              <w:rPr>
                <w:webHidden/>
              </w:rPr>
              <w:fldChar w:fldCharType="end"/>
            </w:r>
          </w:hyperlink>
        </w:p>
        <w:p w14:paraId="0C6AFCF6" w14:textId="2484342B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3" w:history="1">
            <w:r w:rsidR="0032693B" w:rsidRPr="00B64595">
              <w:rPr>
                <w:rStyle w:val="a6"/>
              </w:rPr>
              <w:t>5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Требования к программной документации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_Toc178971083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56</w:t>
            </w:r>
            <w:r w:rsidR="0032693B">
              <w:rPr>
                <w:webHidden/>
              </w:rPr>
              <w:fldChar w:fldCharType="end"/>
            </w:r>
          </w:hyperlink>
        </w:p>
        <w:p w14:paraId="7F77174B" w14:textId="1490F59B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4" w:history="1">
            <w:r w:rsidR="0032693B" w:rsidRPr="00B64595">
              <w:rPr>
                <w:rStyle w:val="a6"/>
              </w:rPr>
              <w:t>6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Технико-экономические показатели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_Toc178971084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57</w:t>
            </w:r>
            <w:r w:rsidR="0032693B">
              <w:rPr>
                <w:webHidden/>
              </w:rPr>
              <w:fldChar w:fldCharType="end"/>
            </w:r>
          </w:hyperlink>
        </w:p>
        <w:p w14:paraId="16C5A5B7" w14:textId="6B9D941B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5" w:history="1">
            <w:r w:rsidR="0032693B" w:rsidRPr="00B64595">
              <w:rPr>
                <w:rStyle w:val="a6"/>
              </w:rPr>
              <w:t>7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Стадии и этапы разработки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_Toc178971085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58</w:t>
            </w:r>
            <w:r w:rsidR="0032693B">
              <w:rPr>
                <w:webHidden/>
              </w:rPr>
              <w:fldChar w:fldCharType="end"/>
            </w:r>
          </w:hyperlink>
        </w:p>
        <w:p w14:paraId="37730E8F" w14:textId="53556129" w:rsidR="0032693B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6" w:history="1">
            <w:r w:rsidR="0032693B" w:rsidRPr="00B64595">
              <w:rPr>
                <w:rStyle w:val="a6"/>
              </w:rPr>
              <w:t>8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Порядок контроля и приемки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_Toc178971086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60</w:t>
            </w:r>
            <w:r w:rsidR="0032693B">
              <w:rPr>
                <w:webHidden/>
              </w:rPr>
              <w:fldChar w:fldCharType="end"/>
            </w:r>
          </w:hyperlink>
        </w:p>
        <w:p w14:paraId="15FE9A3E" w14:textId="54025CD0" w:rsidR="00C15772" w:rsidRDefault="00442256" w:rsidP="00C15772">
          <w:pPr>
            <w:pStyle w:val="11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EECD698" w14:textId="611A9B6B" w:rsidR="008A3C7E" w:rsidRDefault="00680547" w:rsidP="0074588A">
      <w:pPr>
        <w:pStyle w:val="1"/>
        <w:ind w:left="0" w:firstLine="709"/>
      </w:pPr>
      <w:bookmarkStart w:id="0" w:name="_Toc178971064"/>
      <w:bookmarkStart w:id="1" w:name="_Hlk178012823"/>
      <w:r>
        <w:lastRenderedPageBreak/>
        <w:t>Введение</w:t>
      </w:r>
      <w:bookmarkEnd w:id="0"/>
    </w:p>
    <w:p w14:paraId="7240C137" w14:textId="0D3A68A0" w:rsidR="00541702" w:rsidRDefault="003D14D4" w:rsidP="0074588A">
      <w:pPr>
        <w:pStyle w:val="2"/>
        <w:ind w:left="0" w:firstLine="709"/>
      </w:pPr>
      <w:bookmarkStart w:id="2" w:name="_Toc178971065"/>
      <w:bookmarkStart w:id="3" w:name="_Hlk178012029"/>
      <w:bookmarkEnd w:id="1"/>
      <w:r>
        <w:t xml:space="preserve">Наименование </w:t>
      </w:r>
      <w:r w:rsidR="00680547">
        <w:t>программы</w:t>
      </w:r>
      <w:bookmarkEnd w:id="2"/>
    </w:p>
    <w:bookmarkEnd w:id="3"/>
    <w:p w14:paraId="14CC7F1F" w14:textId="65FD6F3A" w:rsidR="00680547" w:rsidRDefault="00680547" w:rsidP="00680547">
      <w:pPr>
        <w:ind w:firstLine="709"/>
      </w:pPr>
      <w:r w:rsidRPr="00680547">
        <w:t>Информационная система учета животных в приютах. Данная информационная система предназначена для автоматизации управления приютом, повышения качества обслуживания, ухода за животными, предназначена для автоматизации хранения данных о животных, состоянии их здоровья, потребностей. Кроме того, информационная система может использоваться для поиска и выбора животных, подачи заявок на «усыновление» и получения информации о доступных питомцах.</w:t>
      </w:r>
    </w:p>
    <w:p w14:paraId="2916EFA6" w14:textId="16912FA9" w:rsidR="0074588A" w:rsidRDefault="0074588A" w:rsidP="0074588A">
      <w:pPr>
        <w:pStyle w:val="2"/>
        <w:ind w:left="0" w:firstLine="709"/>
      </w:pPr>
      <w:bookmarkStart w:id="4" w:name="_Toc178971066"/>
      <w:r>
        <w:t>Область применения</w:t>
      </w:r>
      <w:bookmarkEnd w:id="4"/>
    </w:p>
    <w:p w14:paraId="75F95C82" w14:textId="0952C4DC" w:rsidR="00FB57CF" w:rsidRPr="00FB57CF" w:rsidRDefault="0074588A" w:rsidP="00FB57CF">
      <w:pPr>
        <w:ind w:firstLine="709"/>
      </w:pPr>
      <w:r>
        <w:t xml:space="preserve">Областью применения программного продукта является сфера деятельности муниципальных и частных приютов для животных, занимающихся содержанием, уходом и устройством </w:t>
      </w:r>
      <w:r w:rsidR="00FB57CF">
        <w:t>животных.</w:t>
      </w:r>
    </w:p>
    <w:p w14:paraId="12049D2E" w14:textId="0CF73B83" w:rsidR="00FB57CF" w:rsidRDefault="00115FCB" w:rsidP="00115FCB">
      <w:pPr>
        <w:pStyle w:val="1"/>
        <w:ind w:left="0" w:firstLine="709"/>
      </w:pPr>
      <w:bookmarkStart w:id="5" w:name="_Toc178971067"/>
      <w:bookmarkStart w:id="6" w:name="_Hlk178014405"/>
      <w:r>
        <w:lastRenderedPageBreak/>
        <w:t>Основание для разработки</w:t>
      </w:r>
      <w:bookmarkEnd w:id="5"/>
    </w:p>
    <w:bookmarkEnd w:id="6"/>
    <w:p w14:paraId="03B2C74B" w14:textId="133AFC12" w:rsidR="00115FCB" w:rsidRPr="00115FCB" w:rsidRDefault="00777162" w:rsidP="00115FCB">
      <w:pPr>
        <w:ind w:firstLine="709"/>
      </w:pPr>
      <w:r>
        <w:t xml:space="preserve">Основанием для разработки является Техническое задание (Далее ТЗ) по ГОСТ 19. ТЗ утверждено руководителем учебной практики </w:t>
      </w:r>
      <w:proofErr w:type="spellStart"/>
      <w:r>
        <w:t>Долженковой</w:t>
      </w:r>
      <w:proofErr w:type="spellEnd"/>
      <w:r>
        <w:t xml:space="preserve"> Марией Львовной, именуемой в дальнейшем Заказчиком, и Ивановым Даниилом Сергеевичем, именуемым в дальнейшем исполнителем, </w:t>
      </w:r>
      <w:r w:rsidRPr="00777162">
        <w:rPr>
          <w:highlight w:val="yellow"/>
        </w:rPr>
        <w:t>дата</w:t>
      </w:r>
      <w:r>
        <w:t>.</w:t>
      </w:r>
    </w:p>
    <w:p w14:paraId="46A0FD01" w14:textId="667CD22E" w:rsidR="0074588A" w:rsidRDefault="00777162" w:rsidP="00680547">
      <w:pPr>
        <w:ind w:firstLine="709"/>
      </w:pPr>
      <w:r>
        <w:t xml:space="preserve">Согласно договору, Исполнитель обязан разработать информационную систему (Далее ИС) учета животных в приютах и продемонстрировать работу ИС на собственном оборудовании не позднее </w:t>
      </w:r>
      <w:r w:rsidRPr="00777162">
        <w:rPr>
          <w:highlight w:val="yellow"/>
        </w:rPr>
        <w:t>дата</w:t>
      </w:r>
      <w:r>
        <w:t xml:space="preserve">, предоставить исходные коды и комплект документации </w:t>
      </w:r>
      <w:r w:rsidR="00973EDF">
        <w:t xml:space="preserve">к разработанной системе не позднее </w:t>
      </w:r>
      <w:r w:rsidR="00973EDF" w:rsidRPr="00973EDF">
        <w:rPr>
          <w:highlight w:val="yellow"/>
        </w:rPr>
        <w:t>дата</w:t>
      </w:r>
      <w:r w:rsidR="00973EDF">
        <w:t>.</w:t>
      </w:r>
    </w:p>
    <w:p w14:paraId="5D98125D" w14:textId="112F16D2" w:rsidR="00973EDF" w:rsidRDefault="00973EDF" w:rsidP="00680547">
      <w:pPr>
        <w:ind w:firstLine="709"/>
      </w:pPr>
      <w:r>
        <w:t>Наименование темы разработки – «Информационная система учета животных в приютах».</w:t>
      </w:r>
    </w:p>
    <w:p w14:paraId="3D2E0B7A" w14:textId="44AB938A" w:rsidR="005A39EE" w:rsidRDefault="005A39EE" w:rsidP="005A39EE">
      <w:pPr>
        <w:pStyle w:val="1"/>
        <w:ind w:left="0" w:firstLine="709"/>
      </w:pPr>
      <w:bookmarkStart w:id="7" w:name="_Toc178971068"/>
      <w:r>
        <w:lastRenderedPageBreak/>
        <w:t>Назначение разработки</w:t>
      </w:r>
      <w:bookmarkEnd w:id="7"/>
    </w:p>
    <w:p w14:paraId="0547E529" w14:textId="400FEF05" w:rsidR="005A39EE" w:rsidRDefault="005A39EE" w:rsidP="005A39EE">
      <w:pPr>
        <w:ind w:firstLine="709"/>
      </w:pPr>
      <w:r>
        <w:t>Программа будет использоваться для автоматизации процессов учета, управления и ухода за животными в приютах следующими должностными и физическими лицами:</w:t>
      </w:r>
    </w:p>
    <w:p w14:paraId="3E517A98" w14:textId="1D9C9B98" w:rsidR="005A39EE" w:rsidRDefault="005A39EE" w:rsidP="005A39EE">
      <w:pPr>
        <w:pStyle w:val="a0"/>
        <w:ind w:firstLine="709"/>
      </w:pPr>
      <w:r>
        <w:t>Директор приюта;</w:t>
      </w:r>
    </w:p>
    <w:p w14:paraId="1C09C9B2" w14:textId="3FD2EC43" w:rsidR="005A39EE" w:rsidRDefault="005A39EE" w:rsidP="005A39EE">
      <w:pPr>
        <w:pStyle w:val="a0"/>
        <w:ind w:firstLine="709"/>
      </w:pPr>
      <w:r>
        <w:t>администратор приюта;</w:t>
      </w:r>
    </w:p>
    <w:p w14:paraId="19BE9A1D" w14:textId="6AFB42CC" w:rsidR="005A39EE" w:rsidRDefault="005A39EE" w:rsidP="005A39EE">
      <w:pPr>
        <w:pStyle w:val="a0"/>
        <w:ind w:firstLine="709"/>
      </w:pPr>
      <w:r>
        <w:t>ветеринар;</w:t>
      </w:r>
    </w:p>
    <w:p w14:paraId="443E6D71" w14:textId="166DDB22" w:rsidR="005A39EE" w:rsidRDefault="005A39EE" w:rsidP="005A39EE">
      <w:pPr>
        <w:pStyle w:val="a0"/>
        <w:ind w:firstLine="709"/>
      </w:pPr>
      <w:r>
        <w:t>куратор животного;</w:t>
      </w:r>
    </w:p>
    <w:p w14:paraId="0F7C6D0A" w14:textId="5243E127" w:rsidR="005A39EE" w:rsidRDefault="005A39EE" w:rsidP="005A39EE">
      <w:pPr>
        <w:pStyle w:val="a0"/>
        <w:ind w:firstLine="709"/>
      </w:pPr>
      <w:r>
        <w:t>специалист по уходу за животными;</w:t>
      </w:r>
    </w:p>
    <w:p w14:paraId="112178AD" w14:textId="02E0DC98" w:rsidR="005A39EE" w:rsidRDefault="005A39EE" w:rsidP="005A39EE">
      <w:pPr>
        <w:pStyle w:val="a0"/>
        <w:ind w:firstLine="709"/>
      </w:pPr>
      <w:r>
        <w:t>волонтер;</w:t>
      </w:r>
    </w:p>
    <w:p w14:paraId="077B6127" w14:textId="4A31CF4F" w:rsidR="005A39EE" w:rsidRDefault="005A39EE" w:rsidP="005A39EE">
      <w:pPr>
        <w:pStyle w:val="a0"/>
        <w:ind w:firstLine="709"/>
      </w:pPr>
      <w:r>
        <w:t>специалист по работе с усыновителями;</w:t>
      </w:r>
    </w:p>
    <w:p w14:paraId="73EAEB7A" w14:textId="7280DD7A" w:rsidR="005A39EE" w:rsidRDefault="005A39EE" w:rsidP="005A39EE">
      <w:pPr>
        <w:pStyle w:val="a0"/>
        <w:ind w:firstLine="709"/>
      </w:pPr>
      <w:r>
        <w:t xml:space="preserve">потенциальный </w:t>
      </w:r>
      <w:r w:rsidR="001E67AB">
        <w:t>владелец</w:t>
      </w:r>
      <w:r>
        <w:t>.</w:t>
      </w:r>
    </w:p>
    <w:p w14:paraId="6E391F81" w14:textId="1B71BD5B" w:rsidR="009A668C" w:rsidRDefault="00AB5248" w:rsidP="009A668C">
      <w:pPr>
        <w:pStyle w:val="2"/>
        <w:ind w:left="0" w:firstLine="709"/>
      </w:pPr>
      <w:bookmarkStart w:id="8" w:name="_Toc178971069"/>
      <w:bookmarkStart w:id="9" w:name="_Hlk178016379"/>
      <w:r>
        <w:t>Функциональное назначение</w:t>
      </w:r>
      <w:bookmarkEnd w:id="8"/>
    </w:p>
    <w:bookmarkEnd w:id="9"/>
    <w:p w14:paraId="757A1D21" w14:textId="434E2C0D" w:rsidR="00AB5248" w:rsidRDefault="00AB5248" w:rsidP="00AB5248">
      <w:pPr>
        <w:ind w:firstLine="709"/>
      </w:pPr>
      <w:r>
        <w:t>Для директора приюта ИС предоставляет возможность просматривать сводные отчеты</w:t>
      </w:r>
      <w:r w:rsidR="00565681">
        <w:t>, назначать права доступа, добавлять сотрудников в систему</w:t>
      </w:r>
      <w:r>
        <w:t>.</w:t>
      </w:r>
    </w:p>
    <w:p w14:paraId="5A2C81FA" w14:textId="630D5505" w:rsidR="00AB5248" w:rsidRDefault="00AB5248" w:rsidP="00AB5248">
      <w:pPr>
        <w:ind w:firstLine="709"/>
      </w:pPr>
      <w:r>
        <w:t>Для администратора приюта ИС позволяет назначать права доступа, формировать отчетность</w:t>
      </w:r>
      <w:r w:rsidR="00565681">
        <w:t>, добавлять сотрудников в систему, просматривать сводные отчеты, добавлять информацию о вакцинах и вольерах</w:t>
      </w:r>
      <w:r>
        <w:t>.</w:t>
      </w:r>
    </w:p>
    <w:p w14:paraId="57EFEA86" w14:textId="5D180177" w:rsidR="00AB5248" w:rsidRDefault="00AB5248" w:rsidP="00AB5248">
      <w:pPr>
        <w:ind w:firstLine="709"/>
      </w:pPr>
      <w:r>
        <w:t xml:space="preserve">Для ветеринара ИС предоставляет возможность записывать в базу данных информацию о </w:t>
      </w:r>
      <w:r w:rsidR="00565681">
        <w:t xml:space="preserve">состоянии питомцев, </w:t>
      </w:r>
      <w:r>
        <w:t>вакцинациях, назначать ветеринарные процедуры</w:t>
      </w:r>
      <w:r w:rsidR="00565681">
        <w:t>, просматривать заявки от кураторов животных</w:t>
      </w:r>
      <w:r>
        <w:t>.</w:t>
      </w:r>
    </w:p>
    <w:p w14:paraId="30A076C8" w14:textId="72C42BA3" w:rsidR="00AB5248" w:rsidRDefault="00AB5248" w:rsidP="00AB5248">
      <w:pPr>
        <w:ind w:firstLine="709"/>
      </w:pPr>
      <w:r>
        <w:t>Для куратора животного программа предоставляет возможность создавать и отправлять заявки ветеринару на дальнейший осмотр и лечение животного</w:t>
      </w:r>
      <w:r w:rsidR="00565681">
        <w:t>, вносить данные о кормлении и уборке вольера</w:t>
      </w:r>
      <w:r>
        <w:t>.</w:t>
      </w:r>
    </w:p>
    <w:p w14:paraId="1D02BA9B" w14:textId="68529677" w:rsidR="00AB5248" w:rsidRDefault="00AB5248" w:rsidP="00AB5248">
      <w:pPr>
        <w:ind w:firstLine="709"/>
      </w:pPr>
      <w:r>
        <w:t xml:space="preserve">Для специалиста по уходу за животными программа предоставляет возможность </w:t>
      </w:r>
      <w:r w:rsidR="00A560D3">
        <w:t>регистрировать новое животное в системе</w:t>
      </w:r>
      <w:r w:rsidR="00565681">
        <w:t>, просматривать состояние животных.</w:t>
      </w:r>
    </w:p>
    <w:p w14:paraId="632DC96F" w14:textId="4C61A4C4" w:rsidR="00AB5248" w:rsidRDefault="00AB5248" w:rsidP="00AB5248">
      <w:pPr>
        <w:ind w:firstLine="709"/>
      </w:pPr>
      <w:r>
        <w:t xml:space="preserve">Для волонтера ИС </w:t>
      </w:r>
      <w:r w:rsidR="00A560D3">
        <w:t>позволяет</w:t>
      </w:r>
      <w:r w:rsidR="00565681">
        <w:t xml:space="preserve"> создавать запись животного в каталоге, просматривать состояние животных</w:t>
      </w:r>
      <w:r w:rsidR="00A560D3">
        <w:t>.</w:t>
      </w:r>
    </w:p>
    <w:p w14:paraId="7C869CB1" w14:textId="54AA3695" w:rsidR="00A560D3" w:rsidRDefault="00A560D3" w:rsidP="00AB5248">
      <w:pPr>
        <w:ind w:firstLine="709"/>
      </w:pPr>
      <w:r>
        <w:t>Для специалиста по работе с усыновителями ИС позволяет обрабатывать, принимать заявки от потенциальных</w:t>
      </w:r>
      <w:r w:rsidR="001E67AB">
        <w:t xml:space="preserve"> владельцев</w:t>
      </w:r>
      <w:r w:rsidR="00565681">
        <w:t>, формировать документ «усыновления»</w:t>
      </w:r>
      <w:r>
        <w:t>.</w:t>
      </w:r>
    </w:p>
    <w:p w14:paraId="7B61445D" w14:textId="6F750A7B" w:rsidR="00A560D3" w:rsidRPr="00AB5248" w:rsidRDefault="00A560D3" w:rsidP="00AB5248">
      <w:pPr>
        <w:ind w:firstLine="709"/>
      </w:pPr>
      <w:r>
        <w:t xml:space="preserve">Для потенциального </w:t>
      </w:r>
      <w:r w:rsidR="00BC4C4C">
        <w:t>владельца</w:t>
      </w:r>
      <w:r>
        <w:t xml:space="preserve"> программа позволяет просматривать каталог животных, подавать заявку на «усыновление» животного</w:t>
      </w:r>
      <w:r w:rsidR="00565681">
        <w:t>.</w:t>
      </w:r>
    </w:p>
    <w:p w14:paraId="0B6C3269" w14:textId="487F3A03" w:rsidR="002C239E" w:rsidRDefault="002C239E" w:rsidP="002C239E">
      <w:pPr>
        <w:pStyle w:val="2"/>
        <w:ind w:left="0" w:firstLine="709"/>
      </w:pPr>
      <w:bookmarkStart w:id="10" w:name="_Toc178971070"/>
      <w:r>
        <w:lastRenderedPageBreak/>
        <w:t>Эксплуатационное назначение</w:t>
      </w:r>
      <w:bookmarkEnd w:id="10"/>
    </w:p>
    <w:p w14:paraId="53E167FF" w14:textId="6C64EDD8" w:rsidR="002C239E" w:rsidRPr="002C239E" w:rsidRDefault="00ED662C" w:rsidP="002C239E">
      <w:pPr>
        <w:ind w:firstLine="709"/>
      </w:pPr>
      <w:r>
        <w:t>Информационная система должна эксплуатироваться на мобильных устройствах сотрудников</w:t>
      </w:r>
      <w:r w:rsidR="00565681">
        <w:t xml:space="preserve">, а также обычных пользователей, потенциальных </w:t>
      </w:r>
      <w:r w:rsidR="001E67AB">
        <w:t>владельцах</w:t>
      </w:r>
      <w:r w:rsidR="00565681">
        <w:t>,</w:t>
      </w:r>
      <w:r>
        <w:t xml:space="preserve"> для обеспечения быстрого доступа к ключевым функциям и данным в любое</w:t>
      </w:r>
      <w:r w:rsidR="00322E90">
        <w:t xml:space="preserve"> </w:t>
      </w:r>
      <w:r>
        <w:t>время и в любом месте</w:t>
      </w:r>
      <w:r w:rsidR="00E64984">
        <w:t>, где есть доступ в</w:t>
      </w:r>
      <w:r w:rsidR="0032693B">
        <w:t xml:space="preserve"> </w:t>
      </w:r>
      <w:r w:rsidR="00E64984">
        <w:t>интернет</w:t>
      </w:r>
      <w:r w:rsidR="00322E90">
        <w:t>. Это позволит оперативно решать задачи по уходу за животными,</w:t>
      </w:r>
      <w:r w:rsidR="00565681">
        <w:t xml:space="preserve"> «усыновлению» </w:t>
      </w:r>
      <w:r w:rsidR="00495E48">
        <w:t>животных, управлению</w:t>
      </w:r>
      <w:r w:rsidR="00322E90">
        <w:t xml:space="preserve"> данными и взаимодействию с потенциальными </w:t>
      </w:r>
      <w:r w:rsidR="001E67AB">
        <w:t>владельцами</w:t>
      </w:r>
      <w:r w:rsidR="00322E90">
        <w:t xml:space="preserve">. </w:t>
      </w:r>
    </w:p>
    <w:p w14:paraId="441C39BA" w14:textId="3392CA47" w:rsidR="00FD22AE" w:rsidRDefault="00FD22AE" w:rsidP="00FD22AE">
      <w:pPr>
        <w:pStyle w:val="1"/>
        <w:ind w:left="0" w:firstLine="709"/>
      </w:pPr>
      <w:bookmarkStart w:id="11" w:name="_Toc178971071"/>
      <w:r>
        <w:lastRenderedPageBreak/>
        <w:t>Требования к программе</w:t>
      </w:r>
      <w:bookmarkEnd w:id="11"/>
    </w:p>
    <w:p w14:paraId="782F7099" w14:textId="2574F62C" w:rsidR="00DC697B" w:rsidRDefault="00DC697B" w:rsidP="00DC697B">
      <w:pPr>
        <w:pStyle w:val="2"/>
        <w:ind w:left="0" w:firstLine="709"/>
      </w:pPr>
      <w:bookmarkStart w:id="12" w:name="_Toc178971072"/>
      <w:r>
        <w:t>Требования к функциональным характеристикам</w:t>
      </w:r>
      <w:bookmarkEnd w:id="12"/>
    </w:p>
    <w:p w14:paraId="2166C88E" w14:textId="43446094" w:rsidR="00DC697B" w:rsidRPr="00DC697B" w:rsidRDefault="00495E48" w:rsidP="00826176">
      <w:pPr>
        <w:pStyle w:val="3"/>
        <w:ind w:left="0" w:firstLine="709"/>
      </w:pPr>
      <w:bookmarkStart w:id="13" w:name="_Toc178971073"/>
      <w:r>
        <w:t>Требования к составу выполняемых функций</w:t>
      </w:r>
      <w:bookmarkEnd w:id="13"/>
    </w:p>
    <w:p w14:paraId="5E0C8BB2" w14:textId="295163B9" w:rsidR="00495E48" w:rsidRDefault="00495E48" w:rsidP="00495E48">
      <w:pPr>
        <w:ind w:firstLine="709"/>
      </w:pPr>
      <w:r>
        <w:t xml:space="preserve">После запуска приложения пользователю </w:t>
      </w:r>
      <w:r w:rsidR="00343C7E">
        <w:t>отображается</w:t>
      </w:r>
      <w:r>
        <w:t xml:space="preserve"> форма приветствия, ознакомления. Форма приветствия представлена на рисунке 1.</w:t>
      </w:r>
    </w:p>
    <w:p w14:paraId="485D50C5" w14:textId="3EF0667D" w:rsidR="00495E48" w:rsidRDefault="00495E48" w:rsidP="00495E48">
      <w:pPr>
        <w:ind w:firstLine="709"/>
      </w:pPr>
    </w:p>
    <w:p w14:paraId="2798A9D8" w14:textId="779DA4C4" w:rsidR="00495E48" w:rsidRDefault="00495E48" w:rsidP="00495E48">
      <w:pPr>
        <w:ind w:firstLine="0"/>
        <w:jc w:val="center"/>
      </w:pPr>
      <w:r w:rsidRPr="00495E48">
        <w:rPr>
          <w:noProof/>
        </w:rPr>
        <w:drawing>
          <wp:inline distT="0" distB="0" distL="0" distR="0" wp14:anchorId="24DA98C7" wp14:editId="266BCD8F">
            <wp:extent cx="1971675" cy="43056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1" t="11" r="-31" b="11"/>
                    <a:stretch/>
                  </pic:blipFill>
                  <pic:spPr>
                    <a:xfrm>
                      <a:off x="0" y="0"/>
                      <a:ext cx="1999232" cy="43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F14E" w14:textId="5F4BB094" w:rsidR="00495E48" w:rsidRDefault="00495E48" w:rsidP="00495E48">
      <w:pPr>
        <w:ind w:firstLine="0"/>
        <w:jc w:val="center"/>
      </w:pPr>
      <w:r>
        <w:t xml:space="preserve">Рисунок 1 – Форма </w:t>
      </w:r>
      <w:r w:rsidR="00343C7E">
        <w:t>приветствия</w:t>
      </w:r>
    </w:p>
    <w:p w14:paraId="75C21A38" w14:textId="77777777" w:rsidR="00343C7E" w:rsidRDefault="00343C7E" w:rsidP="00495E48">
      <w:pPr>
        <w:ind w:firstLine="0"/>
        <w:jc w:val="center"/>
      </w:pPr>
    </w:p>
    <w:p w14:paraId="0DF74F48" w14:textId="6981C013" w:rsidR="00FD22AE" w:rsidRDefault="00495E48" w:rsidP="00495E48">
      <w:pPr>
        <w:ind w:firstLine="709"/>
      </w:pPr>
      <w:r>
        <w:t xml:space="preserve">После </w:t>
      </w:r>
      <w:r w:rsidR="00343C7E">
        <w:t xml:space="preserve">формы приветствия пользователю отобразится </w:t>
      </w:r>
      <w:r>
        <w:t xml:space="preserve">форма регистрации, ввод почты и пароля. Форма регистрации представлена на рисунке </w:t>
      </w:r>
      <w:r w:rsidR="00343C7E">
        <w:t>2</w:t>
      </w:r>
      <w:r>
        <w:t>.</w:t>
      </w:r>
    </w:p>
    <w:p w14:paraId="6C2B3C1D" w14:textId="51AE0E68" w:rsidR="00495E48" w:rsidRDefault="00495E48" w:rsidP="00495E48">
      <w:pPr>
        <w:ind w:firstLine="709"/>
      </w:pPr>
    </w:p>
    <w:p w14:paraId="1D6B9EF3" w14:textId="77081865" w:rsidR="00495E48" w:rsidRDefault="00495E48" w:rsidP="00495E48">
      <w:pPr>
        <w:ind w:firstLine="0"/>
        <w:jc w:val="center"/>
      </w:pPr>
      <w:r w:rsidRPr="00495E48">
        <w:rPr>
          <w:noProof/>
        </w:rPr>
        <w:lastRenderedPageBreak/>
        <w:drawing>
          <wp:inline distT="0" distB="0" distL="0" distR="0" wp14:anchorId="3EC68A21" wp14:editId="02BA5783">
            <wp:extent cx="1885950" cy="41184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269" cy="41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9E20" w14:textId="2A5481BF" w:rsidR="00495E48" w:rsidRDefault="00495E48" w:rsidP="00495E48">
      <w:pPr>
        <w:ind w:firstLine="0"/>
        <w:jc w:val="center"/>
      </w:pPr>
      <w:r>
        <w:t xml:space="preserve">Рисунок </w:t>
      </w:r>
      <w:r w:rsidR="00343C7E">
        <w:t>2</w:t>
      </w:r>
      <w:r>
        <w:t xml:space="preserve"> – Форма регистрации</w:t>
      </w:r>
    </w:p>
    <w:p w14:paraId="6EEC2805" w14:textId="74C829BF" w:rsidR="00495E48" w:rsidRDefault="00495E48" w:rsidP="00495E48">
      <w:pPr>
        <w:ind w:firstLine="0"/>
        <w:jc w:val="center"/>
      </w:pPr>
    </w:p>
    <w:p w14:paraId="3DF66DD0" w14:textId="36E28B86" w:rsidR="00495E48" w:rsidRDefault="00495E48" w:rsidP="00495E48">
      <w:pPr>
        <w:ind w:firstLine="709"/>
      </w:pPr>
      <w:r>
        <w:t>Пользователь может зарегистрироваться как рабочий, так и как потенциальный</w:t>
      </w:r>
      <w:r w:rsidR="001E67AB">
        <w:t xml:space="preserve"> владелец</w:t>
      </w:r>
      <w:r>
        <w:t xml:space="preserve">. Для регистрации рабочего аккаунта необходимо поставить </w:t>
      </w:r>
      <w:proofErr w:type="spellStart"/>
      <w:r>
        <w:t>чекбокс</w:t>
      </w:r>
      <w:proofErr w:type="spellEnd"/>
      <w:r>
        <w:t xml:space="preserve"> снизу формы регистрации.</w:t>
      </w:r>
    </w:p>
    <w:p w14:paraId="25187A4E" w14:textId="7C37A8D4" w:rsidR="00495E48" w:rsidRDefault="00495E48" w:rsidP="00495E48">
      <w:pPr>
        <w:ind w:firstLine="709"/>
      </w:pPr>
      <w:r>
        <w:t xml:space="preserve">При регистрации рабочего аккаунта, </w:t>
      </w:r>
      <w:r w:rsidR="00343C7E">
        <w:t>пользователю отобразится</w:t>
      </w:r>
      <w:r>
        <w:t xml:space="preserve"> дополнительная форма с подтверждением пользовательских данных. Форма подтверждения</w:t>
      </w:r>
      <w:r w:rsidR="00343C7E">
        <w:t xml:space="preserve"> пользовательских</w:t>
      </w:r>
      <w:r>
        <w:t xml:space="preserve"> данных представлена на рисунке </w:t>
      </w:r>
      <w:r w:rsidR="00343C7E">
        <w:t>3</w:t>
      </w:r>
      <w:r>
        <w:t>.</w:t>
      </w:r>
    </w:p>
    <w:p w14:paraId="0FC66000" w14:textId="77777777" w:rsidR="00343C7E" w:rsidRDefault="00343C7E" w:rsidP="00495E48">
      <w:pPr>
        <w:ind w:firstLine="709"/>
      </w:pPr>
    </w:p>
    <w:p w14:paraId="56546BFA" w14:textId="264AD38D" w:rsidR="00495E48" w:rsidRDefault="001207B8" w:rsidP="00343C7E">
      <w:pPr>
        <w:ind w:firstLine="0"/>
        <w:jc w:val="center"/>
      </w:pPr>
      <w:r w:rsidRPr="001207B8">
        <w:rPr>
          <w:noProof/>
        </w:rPr>
        <w:lastRenderedPageBreak/>
        <w:drawing>
          <wp:inline distT="0" distB="0" distL="0" distR="0" wp14:anchorId="1FA27C86" wp14:editId="1229927F">
            <wp:extent cx="1820306" cy="3975100"/>
            <wp:effectExtent l="0" t="0" r="0" b="0"/>
            <wp:docPr id="86395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790" cy="4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AFFB" w14:textId="5E7D1D9E" w:rsidR="00343C7E" w:rsidRDefault="00343C7E" w:rsidP="00343C7E">
      <w:pPr>
        <w:ind w:firstLine="0"/>
        <w:jc w:val="center"/>
      </w:pPr>
      <w:r>
        <w:t>Рисунок 3 – Форма подтверждения пользовательских данных</w:t>
      </w:r>
    </w:p>
    <w:p w14:paraId="00E6224D" w14:textId="77777777" w:rsidR="00343C7E" w:rsidRDefault="00343C7E" w:rsidP="00343C7E">
      <w:pPr>
        <w:ind w:firstLine="0"/>
        <w:jc w:val="center"/>
      </w:pPr>
    </w:p>
    <w:p w14:paraId="21A29563" w14:textId="5CC23128" w:rsidR="00495E48" w:rsidRDefault="00495E48" w:rsidP="00495E48">
      <w:pPr>
        <w:ind w:firstLine="709"/>
      </w:pPr>
      <w:r>
        <w:t xml:space="preserve">Если пользователь уже был зарегистрирован, ему </w:t>
      </w:r>
      <w:r w:rsidR="00343C7E">
        <w:t xml:space="preserve">отобразится </w:t>
      </w:r>
      <w:r>
        <w:t xml:space="preserve">форма авторизации. </w:t>
      </w:r>
      <w:r w:rsidR="00343C7E">
        <w:t>Форма авторизации представлена на рисунке 4.</w:t>
      </w:r>
    </w:p>
    <w:p w14:paraId="19E74970" w14:textId="58F90C40" w:rsidR="00343C7E" w:rsidRDefault="00343C7E" w:rsidP="00495E48">
      <w:pPr>
        <w:ind w:firstLine="709"/>
      </w:pPr>
    </w:p>
    <w:p w14:paraId="6557E6CA" w14:textId="3AED6C50" w:rsidR="00343C7E" w:rsidRDefault="00343C7E" w:rsidP="00343C7E">
      <w:pPr>
        <w:ind w:firstLine="0"/>
        <w:jc w:val="center"/>
      </w:pPr>
      <w:r w:rsidRPr="00343C7E">
        <w:rPr>
          <w:noProof/>
        </w:rPr>
        <w:lastRenderedPageBreak/>
        <w:drawing>
          <wp:inline distT="0" distB="0" distL="0" distR="0" wp14:anchorId="45428DEF" wp14:editId="58FB475C">
            <wp:extent cx="1836420" cy="401028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1551" cy="40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1560" w14:textId="38EA3877" w:rsidR="00343C7E" w:rsidRDefault="00343C7E" w:rsidP="00343C7E">
      <w:pPr>
        <w:ind w:firstLine="0"/>
        <w:jc w:val="center"/>
      </w:pPr>
      <w:r>
        <w:t>Рисунок 4 – Форма авторизации</w:t>
      </w:r>
    </w:p>
    <w:p w14:paraId="0C84FC10" w14:textId="64C69939" w:rsidR="00343C7E" w:rsidRDefault="00343C7E" w:rsidP="00343C7E">
      <w:pPr>
        <w:ind w:firstLine="0"/>
        <w:jc w:val="center"/>
      </w:pPr>
    </w:p>
    <w:p w14:paraId="31F10E61" w14:textId="40B38ED4" w:rsidR="00343C7E" w:rsidRDefault="00343C7E" w:rsidP="00343C7E">
      <w:pPr>
        <w:ind w:firstLine="709"/>
      </w:pPr>
      <w:r>
        <w:t>После прохождения авторизации пользовател</w:t>
      </w:r>
      <w:r w:rsidR="00EB1A3B">
        <w:t xml:space="preserve">ь перейдет на главную форму приложения. На главной форме располагается список животных с изображениями. При нажатии на выбранное животное откроется форма с описанием животного. Так же можно будет добавить животное в избранное при нажатии на значок «избранное». Ниже располагается панель инструментов, на которой расположены следующие кнопки: «Главная», «Инструменты», «Избранное», «Аккаунт». Главная форма представлена на рисунке 5. </w:t>
      </w:r>
    </w:p>
    <w:p w14:paraId="437B24AC" w14:textId="663AA32A" w:rsidR="00EB1A3B" w:rsidRDefault="00EB1A3B" w:rsidP="00343C7E">
      <w:pPr>
        <w:ind w:firstLine="709"/>
      </w:pPr>
    </w:p>
    <w:p w14:paraId="72926370" w14:textId="711925A2" w:rsidR="00EB1A3B" w:rsidRDefault="00EB1A3B" w:rsidP="00EB1A3B">
      <w:pPr>
        <w:ind w:firstLine="0"/>
        <w:jc w:val="center"/>
      </w:pPr>
      <w:r w:rsidRPr="00EB1A3B">
        <w:rPr>
          <w:noProof/>
        </w:rPr>
        <w:lastRenderedPageBreak/>
        <w:drawing>
          <wp:inline distT="0" distB="0" distL="0" distR="0" wp14:anchorId="67B85F6A" wp14:editId="779A2F65">
            <wp:extent cx="1798320" cy="392708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3156" cy="39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A013" w14:textId="69FAD588" w:rsidR="00EB1A3B" w:rsidRDefault="00EB1A3B" w:rsidP="00EB1A3B">
      <w:pPr>
        <w:ind w:firstLine="0"/>
        <w:jc w:val="center"/>
      </w:pPr>
      <w:r>
        <w:t>Рисунок 5 – Главная форма приложения</w:t>
      </w:r>
    </w:p>
    <w:p w14:paraId="6E449B7E" w14:textId="590E2224" w:rsidR="00EB1A3B" w:rsidRDefault="00EB1A3B" w:rsidP="00EB1A3B">
      <w:pPr>
        <w:ind w:firstLine="0"/>
        <w:jc w:val="center"/>
      </w:pPr>
    </w:p>
    <w:p w14:paraId="0E40922D" w14:textId="01CF8167" w:rsidR="00EB1A3B" w:rsidRPr="00FD22AE" w:rsidRDefault="00EB1A3B" w:rsidP="00EB1A3B">
      <w:pPr>
        <w:ind w:firstLine="709"/>
      </w:pPr>
      <w:r>
        <w:t xml:space="preserve">При нажатии на кнопку «Избранное» пользователь сможет посмотреть избранных животных. Форма «Избранное» представлена на рисунке 6. </w:t>
      </w:r>
    </w:p>
    <w:p w14:paraId="2A98818B" w14:textId="562153DB" w:rsidR="005A39EE" w:rsidRDefault="005A39EE" w:rsidP="005A39EE">
      <w:pPr>
        <w:pStyle w:val="a0"/>
        <w:numPr>
          <w:ilvl w:val="0"/>
          <w:numId w:val="0"/>
        </w:numPr>
        <w:ind w:left="709"/>
      </w:pPr>
    </w:p>
    <w:p w14:paraId="579AE74D" w14:textId="4A0F3DF3" w:rsidR="00EB1A3B" w:rsidRDefault="00EB1A3B" w:rsidP="00EB1A3B">
      <w:pPr>
        <w:pStyle w:val="a0"/>
        <w:numPr>
          <w:ilvl w:val="0"/>
          <w:numId w:val="0"/>
        </w:numPr>
        <w:jc w:val="center"/>
      </w:pPr>
      <w:r w:rsidRPr="00EB1A3B">
        <w:rPr>
          <w:noProof/>
        </w:rPr>
        <w:lastRenderedPageBreak/>
        <w:drawing>
          <wp:inline distT="0" distB="0" distL="0" distR="0" wp14:anchorId="50606963" wp14:editId="1B6D457B">
            <wp:extent cx="1874392" cy="4093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6944" cy="4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6AF2" w14:textId="30BB363C" w:rsidR="00EB1A3B" w:rsidRDefault="00EB1A3B" w:rsidP="00EB1A3B">
      <w:pPr>
        <w:pStyle w:val="a0"/>
        <w:numPr>
          <w:ilvl w:val="0"/>
          <w:numId w:val="0"/>
        </w:numPr>
        <w:jc w:val="center"/>
      </w:pPr>
      <w:r>
        <w:t>Рисунок 6 – Форма «Избранное»</w:t>
      </w:r>
    </w:p>
    <w:p w14:paraId="191C79E9" w14:textId="747D9883" w:rsidR="00EB1A3B" w:rsidRDefault="00EB1A3B" w:rsidP="00EB1A3B">
      <w:pPr>
        <w:pStyle w:val="a0"/>
        <w:numPr>
          <w:ilvl w:val="0"/>
          <w:numId w:val="0"/>
        </w:numPr>
        <w:jc w:val="center"/>
      </w:pPr>
    </w:p>
    <w:p w14:paraId="1150D4A0" w14:textId="691CD107" w:rsidR="00EB1A3B" w:rsidRDefault="00EB1A3B" w:rsidP="00EB1A3B">
      <w:pPr>
        <w:pStyle w:val="a0"/>
        <w:numPr>
          <w:ilvl w:val="0"/>
          <w:numId w:val="0"/>
        </w:numPr>
        <w:ind w:firstLine="709"/>
      </w:pPr>
      <w:r>
        <w:t xml:space="preserve">При нажатии на кнопку «Аккаунт» пользователь сможет просмотреть свои данные входа, дату регистрации, сможет сменить пароль, выйти из аккаунта </w:t>
      </w:r>
      <w:r w:rsidR="00084D4E">
        <w:t>или удалить аккаунт. Форма «Аккаунт» представлена на рисунке 7.</w:t>
      </w:r>
    </w:p>
    <w:p w14:paraId="118BE8ED" w14:textId="6020E4C2" w:rsidR="00084D4E" w:rsidRDefault="00084D4E" w:rsidP="00084D4E">
      <w:pPr>
        <w:pStyle w:val="a0"/>
        <w:numPr>
          <w:ilvl w:val="0"/>
          <w:numId w:val="0"/>
        </w:numPr>
      </w:pPr>
    </w:p>
    <w:p w14:paraId="68F4D8E4" w14:textId="760F51C3" w:rsidR="00084D4E" w:rsidRDefault="00084D4E" w:rsidP="00084D4E">
      <w:pPr>
        <w:pStyle w:val="a0"/>
        <w:numPr>
          <w:ilvl w:val="0"/>
          <w:numId w:val="0"/>
        </w:numPr>
        <w:jc w:val="center"/>
      </w:pPr>
      <w:r w:rsidRPr="00084D4E">
        <w:rPr>
          <w:noProof/>
        </w:rPr>
        <w:lastRenderedPageBreak/>
        <w:drawing>
          <wp:inline distT="0" distB="0" distL="0" distR="0" wp14:anchorId="0C751914" wp14:editId="4AD204CF">
            <wp:extent cx="1830070" cy="399642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589" cy="40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9A81" w14:textId="7925BC72" w:rsidR="00084D4E" w:rsidRDefault="00084D4E" w:rsidP="00084D4E">
      <w:pPr>
        <w:pStyle w:val="a0"/>
        <w:numPr>
          <w:ilvl w:val="0"/>
          <w:numId w:val="0"/>
        </w:numPr>
        <w:jc w:val="center"/>
      </w:pPr>
      <w:r>
        <w:t>Рисунок 7 – Форма «Аккаунт»</w:t>
      </w:r>
    </w:p>
    <w:p w14:paraId="37BB59E6" w14:textId="2974A964" w:rsidR="00084D4E" w:rsidRDefault="00084D4E" w:rsidP="00084D4E">
      <w:pPr>
        <w:pStyle w:val="a0"/>
        <w:numPr>
          <w:ilvl w:val="0"/>
          <w:numId w:val="0"/>
        </w:numPr>
        <w:jc w:val="center"/>
      </w:pPr>
    </w:p>
    <w:p w14:paraId="7B933D30" w14:textId="05B6686D" w:rsidR="00084D4E" w:rsidRDefault="00084D4E" w:rsidP="00084D4E">
      <w:pPr>
        <w:pStyle w:val="a0"/>
        <w:numPr>
          <w:ilvl w:val="0"/>
          <w:numId w:val="0"/>
        </w:numPr>
        <w:ind w:firstLine="709"/>
      </w:pPr>
      <w:r>
        <w:t xml:space="preserve">В системе существует всего восемь ролей: «Директор приюта», «Администратор приюта», «Ветеринар», «Куратор животного», «Специалист по уходу за животными», «Волонтер», «Специалист по работе с усыновителями», «Потенциальный </w:t>
      </w:r>
      <w:r w:rsidR="001E67AB">
        <w:t>владелец</w:t>
      </w:r>
      <w:r>
        <w:t>».</w:t>
      </w:r>
    </w:p>
    <w:p w14:paraId="42187760" w14:textId="7B963EFF" w:rsidR="00084D4E" w:rsidRDefault="00084D4E" w:rsidP="00084D4E">
      <w:pPr>
        <w:pStyle w:val="a0"/>
        <w:numPr>
          <w:ilvl w:val="0"/>
          <w:numId w:val="0"/>
        </w:numPr>
        <w:ind w:firstLine="709"/>
      </w:pPr>
      <w:bookmarkStart w:id="14" w:name="_Hlk178625032"/>
      <w:r>
        <w:t>Для директора приюта приложение предоставляет следующие возможности:</w:t>
      </w:r>
    </w:p>
    <w:p w14:paraId="4DFBB8A4" w14:textId="3F7D1736" w:rsidR="00084D4E" w:rsidRDefault="00084D4E" w:rsidP="00084D4E">
      <w:pPr>
        <w:pStyle w:val="a0"/>
        <w:numPr>
          <w:ilvl w:val="0"/>
          <w:numId w:val="27"/>
        </w:numPr>
        <w:ind w:left="0" w:firstLine="709"/>
      </w:pPr>
      <w:r>
        <w:t>Добавление сотрудника в систему;</w:t>
      </w:r>
    </w:p>
    <w:p w14:paraId="3CF049D6" w14:textId="66E9DD15" w:rsidR="00084D4E" w:rsidRDefault="00084D4E" w:rsidP="00084D4E">
      <w:pPr>
        <w:pStyle w:val="a0"/>
        <w:numPr>
          <w:ilvl w:val="0"/>
          <w:numId w:val="27"/>
        </w:numPr>
        <w:ind w:left="0" w:firstLine="709"/>
      </w:pPr>
      <w:r>
        <w:t>назначение прав доступа;</w:t>
      </w:r>
    </w:p>
    <w:p w14:paraId="34D36BAF" w14:textId="78A34376" w:rsidR="00084D4E" w:rsidRDefault="00084D4E" w:rsidP="00084D4E">
      <w:pPr>
        <w:pStyle w:val="a0"/>
        <w:numPr>
          <w:ilvl w:val="0"/>
          <w:numId w:val="27"/>
        </w:numPr>
        <w:ind w:left="0" w:firstLine="709"/>
      </w:pPr>
      <w:r>
        <w:t>просмотр сводных отчетов.</w:t>
      </w:r>
    </w:p>
    <w:p w14:paraId="2A600D30" w14:textId="16F6F4E3" w:rsidR="00084D4E" w:rsidRDefault="00084D4E" w:rsidP="00084D4E">
      <w:pPr>
        <w:pStyle w:val="a0"/>
        <w:numPr>
          <w:ilvl w:val="0"/>
          <w:numId w:val="0"/>
        </w:numPr>
        <w:ind w:left="709"/>
      </w:pPr>
      <w:r>
        <w:t>Форма инструментов директора представлена на рисунке 8.</w:t>
      </w:r>
    </w:p>
    <w:bookmarkEnd w:id="14"/>
    <w:p w14:paraId="1B1D6622" w14:textId="51E3ECA2" w:rsidR="00084D4E" w:rsidRDefault="00084D4E" w:rsidP="00084D4E">
      <w:pPr>
        <w:pStyle w:val="a0"/>
        <w:numPr>
          <w:ilvl w:val="0"/>
          <w:numId w:val="0"/>
        </w:numPr>
        <w:ind w:left="709"/>
      </w:pPr>
    </w:p>
    <w:p w14:paraId="2FF9EB3A" w14:textId="21F0DE5D" w:rsidR="00084D4E" w:rsidRDefault="00084D4E" w:rsidP="00084D4E">
      <w:pPr>
        <w:pStyle w:val="a0"/>
        <w:numPr>
          <w:ilvl w:val="0"/>
          <w:numId w:val="0"/>
        </w:numPr>
        <w:jc w:val="center"/>
      </w:pPr>
      <w:r w:rsidRPr="00084D4E">
        <w:rPr>
          <w:noProof/>
        </w:rPr>
        <w:lastRenderedPageBreak/>
        <w:drawing>
          <wp:inline distT="0" distB="0" distL="0" distR="0" wp14:anchorId="1D14254C" wp14:editId="42F3E6FA">
            <wp:extent cx="1817370" cy="396868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4359" cy="398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4B96" w14:textId="2F84AC85" w:rsidR="00084D4E" w:rsidRDefault="00084D4E" w:rsidP="00084D4E">
      <w:pPr>
        <w:pStyle w:val="a0"/>
        <w:numPr>
          <w:ilvl w:val="0"/>
          <w:numId w:val="0"/>
        </w:numPr>
        <w:jc w:val="center"/>
      </w:pPr>
      <w:r>
        <w:t>Рисунок 8 – Форма инструментов директора</w:t>
      </w:r>
    </w:p>
    <w:p w14:paraId="6D3968E1" w14:textId="0D2AF440" w:rsidR="005A39EE" w:rsidRDefault="00084D4E" w:rsidP="005A39EE">
      <w:pPr>
        <w:ind w:firstLine="709"/>
      </w:pPr>
      <w:r>
        <w:t xml:space="preserve">При добавлении сотрудника в систему отображается форма </w:t>
      </w:r>
      <w:r w:rsidR="00DE6207">
        <w:t xml:space="preserve">«Добавление пользователя в систему». </w:t>
      </w:r>
      <w:bookmarkStart w:id="15" w:name="_Hlk178685659"/>
      <w:r w:rsidR="00DE6207">
        <w:t xml:space="preserve">На форме располагаются поля ввода </w:t>
      </w:r>
      <w:r w:rsidR="0026402F">
        <w:t>электронной почты</w:t>
      </w:r>
      <w:r w:rsidR="00DE6207">
        <w:t xml:space="preserve">, пароля. После заполнения данных и прохождении проверки при нажатии на кнопку «Добавить пользователя» запись будет добавлена в базу данных. </w:t>
      </w:r>
      <w:bookmarkEnd w:id="15"/>
      <w:r w:rsidR="00DE6207">
        <w:t>Форма «Добавление пользователя в систему» представлена на рисунке 9.</w:t>
      </w:r>
    </w:p>
    <w:p w14:paraId="30715FAE" w14:textId="08705F45" w:rsidR="00DE6207" w:rsidRDefault="00DE6207" w:rsidP="005A39EE">
      <w:pPr>
        <w:ind w:firstLine="709"/>
      </w:pPr>
    </w:p>
    <w:p w14:paraId="5A03915D" w14:textId="38E14412" w:rsidR="00DE6207" w:rsidRDefault="00DE6207" w:rsidP="00DE6207">
      <w:pPr>
        <w:ind w:firstLine="0"/>
        <w:jc w:val="center"/>
      </w:pPr>
      <w:r w:rsidRPr="00DE6207">
        <w:rPr>
          <w:noProof/>
        </w:rPr>
        <w:lastRenderedPageBreak/>
        <w:drawing>
          <wp:inline distT="0" distB="0" distL="0" distR="0" wp14:anchorId="594AC577" wp14:editId="0E1AE574">
            <wp:extent cx="1826895" cy="398948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2328" cy="40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3178" w14:textId="059E0F49" w:rsidR="00DE6207" w:rsidRDefault="00DE6207" w:rsidP="00DE6207">
      <w:pPr>
        <w:ind w:firstLine="0"/>
        <w:jc w:val="center"/>
      </w:pPr>
      <w:r>
        <w:t>Рисунок 9 – Форма добавления пользователя в систему</w:t>
      </w:r>
    </w:p>
    <w:p w14:paraId="1BBD259C" w14:textId="42588D17" w:rsidR="00DE6207" w:rsidRDefault="00DE6207" w:rsidP="00DE6207">
      <w:pPr>
        <w:ind w:firstLine="0"/>
        <w:jc w:val="center"/>
      </w:pPr>
    </w:p>
    <w:p w14:paraId="5A2986C4" w14:textId="2C21E071" w:rsidR="00DE6207" w:rsidRDefault="00DE6207" w:rsidP="00DE6207">
      <w:pPr>
        <w:ind w:firstLine="709"/>
      </w:pPr>
      <w:r>
        <w:t xml:space="preserve">При назначении прав доступа отображается форма «Назначение прав доступа». На форме располагаются записи пользователей и тип аккаунта (по сценариям пользователей). </w:t>
      </w:r>
      <w:r w:rsidR="00AD1883">
        <w:t>Директор сможет сам контролировать тип аккаунта рабочего. Форма «Назначение прав доступа» представлена на рисунке 10.</w:t>
      </w:r>
    </w:p>
    <w:p w14:paraId="2AAC096D" w14:textId="24F251D2" w:rsidR="00AD1883" w:rsidRDefault="00AD1883" w:rsidP="00DE6207">
      <w:pPr>
        <w:ind w:firstLine="709"/>
      </w:pPr>
    </w:p>
    <w:p w14:paraId="7F39BA1B" w14:textId="4F81B3EB" w:rsidR="00AD1883" w:rsidRDefault="00AD1883" w:rsidP="00AD1883">
      <w:pPr>
        <w:ind w:firstLine="0"/>
        <w:jc w:val="center"/>
      </w:pPr>
      <w:r w:rsidRPr="00AD1883">
        <w:rPr>
          <w:noProof/>
        </w:rPr>
        <w:lastRenderedPageBreak/>
        <w:drawing>
          <wp:inline distT="0" distB="0" distL="0" distR="0" wp14:anchorId="3752BD9E" wp14:editId="35E28E81">
            <wp:extent cx="1817289" cy="3968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4" cy="40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1C08" w14:textId="2D033CB9" w:rsidR="00AD1883" w:rsidRDefault="00AD1883" w:rsidP="00AD1883">
      <w:pPr>
        <w:ind w:firstLine="0"/>
        <w:jc w:val="center"/>
      </w:pPr>
      <w:r>
        <w:t>Рисунок 10 – Форма назначения прав доступа</w:t>
      </w:r>
    </w:p>
    <w:p w14:paraId="16BC6DA8" w14:textId="5D219E29" w:rsidR="00AD1883" w:rsidRDefault="00AD1883" w:rsidP="00AD1883">
      <w:pPr>
        <w:ind w:firstLine="709"/>
      </w:pPr>
    </w:p>
    <w:p w14:paraId="6DBD79A3" w14:textId="31D4CEAF" w:rsidR="00AD1883" w:rsidRPr="00DE6207" w:rsidRDefault="00AD1883" w:rsidP="00AD1883">
      <w:pPr>
        <w:ind w:firstLine="709"/>
      </w:pPr>
      <w:r>
        <w:t>При просмотре сводных отчетов пользователь сможет выбрать необходимый отчет для просмотра на форме «Просмотр сводных отчетов». Форма просмотра сводных отчетов представлена на рисунке 11.</w:t>
      </w:r>
    </w:p>
    <w:p w14:paraId="568B1ED3" w14:textId="4C09DEC6" w:rsidR="005A39EE" w:rsidRDefault="005A39EE" w:rsidP="00680547">
      <w:pPr>
        <w:ind w:firstLine="709"/>
      </w:pPr>
    </w:p>
    <w:p w14:paraId="31B42B8C" w14:textId="3B0D2CCA" w:rsidR="00AD1883" w:rsidRDefault="00AD1883" w:rsidP="00AD1883">
      <w:pPr>
        <w:ind w:firstLine="0"/>
        <w:jc w:val="center"/>
      </w:pPr>
      <w:r w:rsidRPr="00AD1883">
        <w:rPr>
          <w:noProof/>
        </w:rPr>
        <w:lastRenderedPageBreak/>
        <w:drawing>
          <wp:inline distT="0" distB="0" distL="0" distR="0" wp14:anchorId="261409FD" wp14:editId="1455CFAF">
            <wp:extent cx="1817260" cy="39684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064" cy="39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0E6A" w14:textId="28C14EBC" w:rsidR="00AD1883" w:rsidRDefault="00AD1883" w:rsidP="00AD1883">
      <w:pPr>
        <w:ind w:firstLine="0"/>
        <w:jc w:val="center"/>
      </w:pPr>
      <w:r>
        <w:t>Рисунок 11 – Форма просмотра сводных отчетов</w:t>
      </w:r>
    </w:p>
    <w:p w14:paraId="1AF654A5" w14:textId="771A0951" w:rsidR="00AD1883" w:rsidRDefault="00AD1883" w:rsidP="00AD1883">
      <w:pPr>
        <w:ind w:firstLine="0"/>
        <w:jc w:val="center"/>
      </w:pPr>
    </w:p>
    <w:p w14:paraId="0F7DA2C6" w14:textId="59D26400" w:rsidR="00AD1883" w:rsidRPr="00AD1883" w:rsidRDefault="00AD1883" w:rsidP="00AD1883">
      <w:pPr>
        <w:keepLines/>
        <w:tabs>
          <w:tab w:val="left" w:pos="1276"/>
        </w:tabs>
        <w:spacing w:before="0"/>
        <w:ind w:firstLine="709"/>
      </w:pPr>
      <w:bookmarkStart w:id="16" w:name="_Hlk178687433"/>
      <w:r w:rsidRPr="00AD1883">
        <w:t xml:space="preserve">Для </w:t>
      </w:r>
      <w:r>
        <w:t>администратора</w:t>
      </w:r>
      <w:r w:rsidRPr="00AD1883">
        <w:t xml:space="preserve"> приюта приложение предоставляет следующие возможности:</w:t>
      </w:r>
    </w:p>
    <w:p w14:paraId="61DA4A67" w14:textId="77777777" w:rsidR="00AD1883" w:rsidRP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 w:rsidRPr="00AD1883">
        <w:t>Добавление сотрудника в систему;</w:t>
      </w:r>
    </w:p>
    <w:p w14:paraId="0E654320" w14:textId="77777777" w:rsidR="00AD1883" w:rsidRP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 w:rsidRPr="00AD1883">
        <w:t>назначение прав доступа;</w:t>
      </w:r>
    </w:p>
    <w:p w14:paraId="5DCCDB6B" w14:textId="2659146B" w:rsid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создание отчета (проведение);</w:t>
      </w:r>
    </w:p>
    <w:p w14:paraId="42710452" w14:textId="4F459430" w:rsid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сводных отчетов;</w:t>
      </w:r>
    </w:p>
    <w:p w14:paraId="3B52E2AF" w14:textId="291C1046" w:rsid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добавление вольера;</w:t>
      </w:r>
    </w:p>
    <w:p w14:paraId="34A918E2" w14:textId="59C00A57" w:rsidR="00AD1883" w:rsidRP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добавление вакцин.</w:t>
      </w:r>
    </w:p>
    <w:p w14:paraId="170A8BF0" w14:textId="0882A184" w:rsidR="00AD1883" w:rsidRDefault="00AD1883" w:rsidP="00AD1883">
      <w:pPr>
        <w:keepLines/>
        <w:tabs>
          <w:tab w:val="left" w:pos="1276"/>
        </w:tabs>
        <w:spacing w:before="0"/>
        <w:ind w:left="709" w:firstLine="0"/>
      </w:pPr>
      <w:r w:rsidRPr="00AD1883">
        <w:t xml:space="preserve">Форма инструментов </w:t>
      </w:r>
      <w:r w:rsidR="00B50B79">
        <w:t>администратора</w:t>
      </w:r>
      <w:r w:rsidRPr="00AD1883">
        <w:t xml:space="preserve"> представлена на рисунке </w:t>
      </w:r>
      <w:r w:rsidR="00B50B79">
        <w:t>12</w:t>
      </w:r>
      <w:r w:rsidRPr="00AD1883">
        <w:t>.</w:t>
      </w:r>
      <w:bookmarkEnd w:id="16"/>
    </w:p>
    <w:p w14:paraId="167AF835" w14:textId="0690C606" w:rsidR="00B50B79" w:rsidRDefault="00B50B79" w:rsidP="00AD1883">
      <w:pPr>
        <w:keepLines/>
        <w:tabs>
          <w:tab w:val="left" w:pos="1276"/>
        </w:tabs>
        <w:spacing w:before="0"/>
        <w:ind w:left="709" w:firstLine="0"/>
      </w:pPr>
    </w:p>
    <w:p w14:paraId="7B099391" w14:textId="4F58E5D0" w:rsidR="00B50B79" w:rsidRDefault="00B50B79" w:rsidP="00B50B79">
      <w:pPr>
        <w:keepLines/>
        <w:tabs>
          <w:tab w:val="left" w:pos="1276"/>
        </w:tabs>
        <w:spacing w:before="0"/>
        <w:ind w:firstLine="0"/>
        <w:jc w:val="center"/>
      </w:pPr>
      <w:r w:rsidRPr="00B50B79">
        <w:rPr>
          <w:noProof/>
        </w:rPr>
        <w:lastRenderedPageBreak/>
        <w:drawing>
          <wp:inline distT="0" distB="0" distL="0" distR="0" wp14:anchorId="7F0A25DD" wp14:editId="5EE697C2">
            <wp:extent cx="1845945" cy="4031088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0229" cy="40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2B77" w14:textId="53784832" w:rsidR="00B50B79" w:rsidRDefault="00B50B79" w:rsidP="00B50B79">
      <w:pPr>
        <w:keepLines/>
        <w:tabs>
          <w:tab w:val="left" w:pos="1276"/>
        </w:tabs>
        <w:spacing w:before="0"/>
        <w:ind w:firstLine="0"/>
        <w:jc w:val="center"/>
      </w:pPr>
      <w:r>
        <w:t>Рисунок 12 – Форма инструментов администратора</w:t>
      </w:r>
    </w:p>
    <w:p w14:paraId="48767669" w14:textId="77777777" w:rsidR="00B50B79" w:rsidRPr="00AD1883" w:rsidRDefault="00B50B79" w:rsidP="00B50B79">
      <w:pPr>
        <w:keepLines/>
        <w:tabs>
          <w:tab w:val="left" w:pos="1276"/>
        </w:tabs>
        <w:spacing w:before="0"/>
        <w:ind w:firstLine="0"/>
        <w:jc w:val="center"/>
      </w:pPr>
    </w:p>
    <w:p w14:paraId="3CE45E4A" w14:textId="3F4BC6FF" w:rsidR="00AD1883" w:rsidRDefault="002B13D6" w:rsidP="00AD1883">
      <w:pPr>
        <w:ind w:firstLine="709"/>
      </w:pPr>
      <w:r>
        <w:t xml:space="preserve">При добавлении сотрудника в систему отображается форма «Добавление пользователя в систему», аналогично аккаунту директора. </w:t>
      </w:r>
      <w:r w:rsidRPr="002B13D6">
        <w:t xml:space="preserve">На форме располагаются поля ввода </w:t>
      </w:r>
      <w:proofErr w:type="spellStart"/>
      <w:r w:rsidRPr="002B13D6">
        <w:t>email</w:t>
      </w:r>
      <w:proofErr w:type="spellEnd"/>
      <w:r w:rsidRPr="002B13D6">
        <w:t xml:space="preserve"> адреса, пароля. После заполнения данных и прохождении проверки при нажатии на кнопку «Добавить пользователя» запись будет добавлена в базу данных. </w:t>
      </w:r>
      <w:r>
        <w:t>Форма представлена на рисунке 9.</w:t>
      </w:r>
    </w:p>
    <w:p w14:paraId="1FF88486" w14:textId="6B1AFD12" w:rsidR="002B13D6" w:rsidRDefault="002B13D6" w:rsidP="002B13D6">
      <w:pPr>
        <w:ind w:firstLine="709"/>
      </w:pPr>
      <w:r>
        <w:t>При назначении прав доступа отображается форма «Назначение прав доступа», аналогично аккаунту директора. На форме располагаются записи пользователей и тип аккаунта (по сценариям пользователей). Администратор сможет сам контролировать тип аккаунта рабочего. Форма «Назначение прав доступа» представлена на рисунке 10.</w:t>
      </w:r>
    </w:p>
    <w:p w14:paraId="056B7C5A" w14:textId="3E905EDB" w:rsidR="002B13D6" w:rsidRDefault="002B13D6" w:rsidP="002B13D6">
      <w:pPr>
        <w:ind w:firstLine="709"/>
      </w:pPr>
      <w:r>
        <w:t>При создании, проведении отчета отображается форма «Создание отчетов»</w:t>
      </w:r>
      <w:r w:rsidR="008F735F">
        <w:t>. На форме располагаются все отчеты, доступные в системе. После проведения, отчет будет составлен и добавлен в базу данных. Форма «Создание отчетов» представлена на рисунке 13.</w:t>
      </w:r>
    </w:p>
    <w:p w14:paraId="4393D166" w14:textId="18D507BB" w:rsidR="008F735F" w:rsidRDefault="008F735F" w:rsidP="002B13D6">
      <w:pPr>
        <w:ind w:firstLine="709"/>
      </w:pPr>
    </w:p>
    <w:p w14:paraId="3F9643F6" w14:textId="6E9DE75C" w:rsidR="008F735F" w:rsidRDefault="0089774F" w:rsidP="008F735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3AC1ACD5" wp14:editId="326256DE">
            <wp:extent cx="1819275" cy="397284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6391" cy="39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C7B2" w14:textId="7BB3D87B" w:rsidR="008F735F" w:rsidRDefault="008F735F" w:rsidP="008F735F">
      <w:pPr>
        <w:ind w:firstLine="0"/>
        <w:jc w:val="center"/>
      </w:pPr>
      <w:r>
        <w:t>Рисунок 13 – Форма создания отчетов</w:t>
      </w:r>
    </w:p>
    <w:p w14:paraId="07105465" w14:textId="3D84CF22" w:rsidR="002B13D6" w:rsidRDefault="002B13D6" w:rsidP="00AD1883">
      <w:pPr>
        <w:ind w:firstLine="709"/>
      </w:pPr>
    </w:p>
    <w:p w14:paraId="0DF04099" w14:textId="77777777" w:rsidR="008F735F" w:rsidRDefault="008F735F" w:rsidP="00AD1883">
      <w:pPr>
        <w:ind w:firstLine="709"/>
      </w:pPr>
      <w:r>
        <w:t xml:space="preserve">При добавлении вольера отображается форма «Добавление вольера». На форме представлен список добавленных вольеров, указывается дата добавления вольера в базу, </w:t>
      </w:r>
      <w:r>
        <w:rPr>
          <w:lang w:val="en-US"/>
        </w:rPr>
        <w:t>id</w:t>
      </w:r>
      <w:r>
        <w:t xml:space="preserve">-вольера, наименование вольера. При необходимости вольер можно удалить из базы данных. Форма «Добавление вольера» представлена на рисунке 14. </w:t>
      </w:r>
    </w:p>
    <w:p w14:paraId="518C70D6" w14:textId="7AD16A31" w:rsidR="008F735F" w:rsidRDefault="008F735F" w:rsidP="00AD1883">
      <w:pPr>
        <w:ind w:firstLine="709"/>
      </w:pPr>
    </w:p>
    <w:p w14:paraId="4EE3D701" w14:textId="45DA1F75" w:rsidR="008F735F" w:rsidRDefault="0089774F" w:rsidP="008F735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5BF5A4AB" wp14:editId="1CBF5570">
            <wp:extent cx="1826646" cy="398894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519" cy="402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22BA" w14:textId="7DD4009F" w:rsidR="008F735F" w:rsidRDefault="008F735F" w:rsidP="008F735F">
      <w:pPr>
        <w:ind w:firstLine="0"/>
        <w:jc w:val="center"/>
      </w:pPr>
      <w:r>
        <w:t>Рисунок 14 – Форма добавления вольера</w:t>
      </w:r>
    </w:p>
    <w:p w14:paraId="6CB1C4A2" w14:textId="77777777" w:rsidR="008F735F" w:rsidRDefault="008F735F" w:rsidP="00AD1883">
      <w:pPr>
        <w:ind w:firstLine="709"/>
      </w:pPr>
    </w:p>
    <w:p w14:paraId="156A1576" w14:textId="2C42BE01" w:rsidR="0089774F" w:rsidRDefault="008F735F" w:rsidP="0089774F">
      <w:pPr>
        <w:ind w:firstLine="709"/>
      </w:pPr>
      <w:r>
        <w:t>При нажатии на кнопку добавления (правая нижняя часть экрана) откроется форма «Регистрация вольера». При заполнении полей ввода на форме и нажатии на кнопку «Добавить вольер» данные будут занесены в базу данных. Форма «Регистрация вольера» представлена на рисунке 15.</w:t>
      </w:r>
    </w:p>
    <w:p w14:paraId="07172AC8" w14:textId="1ED0ED03" w:rsidR="008F735F" w:rsidRDefault="008F735F" w:rsidP="00AD1883">
      <w:pPr>
        <w:ind w:firstLine="709"/>
      </w:pPr>
    </w:p>
    <w:p w14:paraId="502141F6" w14:textId="7CED7CA8" w:rsidR="008F735F" w:rsidRDefault="0089774F" w:rsidP="0089774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0A0D6A0A" wp14:editId="6DB96891">
            <wp:extent cx="1821180" cy="3977008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4130" cy="39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2E25" w14:textId="177FF293" w:rsidR="0089774F" w:rsidRDefault="0089774F" w:rsidP="0089774F">
      <w:pPr>
        <w:ind w:firstLine="0"/>
        <w:jc w:val="center"/>
      </w:pPr>
      <w:r>
        <w:t>Рисунок 15 – Форма регистрации вольера</w:t>
      </w:r>
    </w:p>
    <w:p w14:paraId="2289AC73" w14:textId="16A9705A" w:rsidR="0089774F" w:rsidRDefault="0089774F" w:rsidP="0089774F">
      <w:pPr>
        <w:ind w:firstLine="0"/>
        <w:jc w:val="center"/>
      </w:pPr>
    </w:p>
    <w:p w14:paraId="18E83F16" w14:textId="2D73278A" w:rsidR="0089774F" w:rsidRDefault="0089774F" w:rsidP="0089774F">
      <w:pPr>
        <w:ind w:firstLine="709"/>
      </w:pPr>
      <w:r>
        <w:t xml:space="preserve">При добавлении вакцины отображается форма «Добавление вакцины». На форме представлен список добавленных вакцин, указывается дата добавления вакцины в базу, </w:t>
      </w:r>
      <w:r>
        <w:rPr>
          <w:lang w:val="en-US"/>
        </w:rPr>
        <w:t>id</w:t>
      </w:r>
      <w:r>
        <w:t xml:space="preserve">-вакцины, наименование вакцины. При необходимости вакцину можно удалить из базы данных. Форма «Добавление вакцины» представлена на рисунке 16. </w:t>
      </w:r>
    </w:p>
    <w:p w14:paraId="7D47E57D" w14:textId="35C09BE5" w:rsidR="0089774F" w:rsidRDefault="0089774F" w:rsidP="0089774F">
      <w:pPr>
        <w:ind w:firstLine="709"/>
      </w:pPr>
    </w:p>
    <w:p w14:paraId="392973F6" w14:textId="4393A273" w:rsidR="0089774F" w:rsidRDefault="0089774F" w:rsidP="0089774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6B9FF812" wp14:editId="229830C4">
            <wp:extent cx="1826260" cy="3988099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4888" cy="40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E80D" w14:textId="67CBFB14" w:rsidR="0089774F" w:rsidRDefault="0089774F" w:rsidP="0089774F">
      <w:pPr>
        <w:ind w:firstLine="0"/>
        <w:jc w:val="center"/>
      </w:pPr>
      <w:r>
        <w:t>Рисунок 16 – Форма добавления вакцины</w:t>
      </w:r>
    </w:p>
    <w:p w14:paraId="176C184B" w14:textId="28ECA98C" w:rsidR="0089774F" w:rsidRDefault="0089774F" w:rsidP="0089774F">
      <w:pPr>
        <w:ind w:firstLine="0"/>
        <w:jc w:val="center"/>
      </w:pPr>
    </w:p>
    <w:p w14:paraId="16357F54" w14:textId="1F1266DE" w:rsidR="0089774F" w:rsidRDefault="0089774F" w:rsidP="0089774F">
      <w:pPr>
        <w:ind w:firstLine="709"/>
      </w:pPr>
      <w:r>
        <w:t>При нажатии на кнопку добавления (правая нижняя часть экрана) откроется форма «Регистрация вакцины». При заполнении полей ввода на форме и нажатии на кнопку «Добавить вакцину» данные будут занесены в базу данных. Форма «Регистрация вакцины» представлена на рисунке 17.</w:t>
      </w:r>
    </w:p>
    <w:p w14:paraId="2001030E" w14:textId="61DEF099" w:rsidR="0089774F" w:rsidRDefault="0089774F" w:rsidP="0089774F">
      <w:pPr>
        <w:ind w:firstLine="709"/>
      </w:pPr>
    </w:p>
    <w:p w14:paraId="40C1067B" w14:textId="2F4B59B8" w:rsidR="0089774F" w:rsidRDefault="00FE52F3" w:rsidP="0089774F">
      <w:pPr>
        <w:ind w:firstLine="0"/>
        <w:jc w:val="center"/>
      </w:pPr>
      <w:r w:rsidRPr="00FE52F3">
        <w:rPr>
          <w:noProof/>
        </w:rPr>
        <w:lastRenderedPageBreak/>
        <w:drawing>
          <wp:inline distT="0" distB="0" distL="0" distR="0" wp14:anchorId="78BDA6B5" wp14:editId="3EF41A32">
            <wp:extent cx="1780574" cy="3888336"/>
            <wp:effectExtent l="0" t="0" r="0" b="0"/>
            <wp:docPr id="89738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83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3315" cy="39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263" w14:textId="01A7B2EC" w:rsidR="0089774F" w:rsidRDefault="0089774F" w:rsidP="0089774F">
      <w:pPr>
        <w:ind w:firstLine="0"/>
        <w:jc w:val="center"/>
      </w:pPr>
      <w:r>
        <w:t>Рисунок 17 – Форма регистрации вакцины</w:t>
      </w:r>
    </w:p>
    <w:p w14:paraId="2FC9AA4A" w14:textId="77777777" w:rsidR="0089774F" w:rsidRPr="008132A6" w:rsidRDefault="0089774F" w:rsidP="008132A6">
      <w:pPr>
        <w:ind w:firstLine="0"/>
      </w:pPr>
    </w:p>
    <w:p w14:paraId="18A37EFA" w14:textId="25DBFB4F" w:rsidR="008132A6" w:rsidRPr="008132A6" w:rsidRDefault="008132A6" w:rsidP="008132A6">
      <w:pPr>
        <w:keepLines/>
        <w:tabs>
          <w:tab w:val="left" w:pos="1276"/>
        </w:tabs>
        <w:spacing w:before="0"/>
        <w:ind w:firstLine="709"/>
      </w:pPr>
      <w:r w:rsidRPr="008132A6">
        <w:t xml:space="preserve">Для </w:t>
      </w:r>
      <w:r>
        <w:t xml:space="preserve">ветеринара </w:t>
      </w:r>
      <w:r w:rsidRPr="008132A6">
        <w:t>приложение предоставляет следующие возможности:</w:t>
      </w:r>
    </w:p>
    <w:p w14:paraId="534AFBAF" w14:textId="3C0FA82F" w:rsidR="008132A6" w:rsidRP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Внесение данных о состоянии питомца</w:t>
      </w:r>
      <w:r w:rsidRPr="008132A6">
        <w:t>;</w:t>
      </w:r>
    </w:p>
    <w:p w14:paraId="7EA6519F" w14:textId="38F36827" w:rsid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вакцинация</w:t>
      </w:r>
      <w:r w:rsidRPr="008132A6">
        <w:t>;</w:t>
      </w:r>
    </w:p>
    <w:p w14:paraId="6CEF6DDE" w14:textId="79BC7879" w:rsid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назначение процедур;</w:t>
      </w:r>
    </w:p>
    <w:p w14:paraId="4E66AB8C" w14:textId="70AF014C" w:rsidR="008132A6" w:rsidRP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заявок на лечение.</w:t>
      </w:r>
    </w:p>
    <w:p w14:paraId="307CA759" w14:textId="04D1AAF0" w:rsidR="008132A6" w:rsidRDefault="008132A6" w:rsidP="008132A6">
      <w:pPr>
        <w:keepLines/>
        <w:tabs>
          <w:tab w:val="left" w:pos="1276"/>
        </w:tabs>
        <w:spacing w:before="0"/>
        <w:ind w:left="709" w:firstLine="0"/>
      </w:pPr>
      <w:r w:rsidRPr="008132A6">
        <w:t xml:space="preserve">Форма инструментов </w:t>
      </w:r>
      <w:r>
        <w:t xml:space="preserve">ветеринара </w:t>
      </w:r>
      <w:r w:rsidRPr="008132A6">
        <w:t>представлена на рисунке 1</w:t>
      </w:r>
      <w:r>
        <w:t>8</w:t>
      </w:r>
      <w:r w:rsidRPr="008132A6">
        <w:t>.</w:t>
      </w:r>
    </w:p>
    <w:p w14:paraId="7A976312" w14:textId="1CC097FC" w:rsidR="008132A6" w:rsidRDefault="008132A6" w:rsidP="008132A6">
      <w:pPr>
        <w:keepLines/>
        <w:tabs>
          <w:tab w:val="left" w:pos="1276"/>
        </w:tabs>
        <w:spacing w:before="0"/>
        <w:ind w:left="709" w:firstLine="0"/>
      </w:pPr>
    </w:p>
    <w:p w14:paraId="23936E7F" w14:textId="55F5F458" w:rsidR="008132A6" w:rsidRDefault="008132A6" w:rsidP="008132A6">
      <w:pPr>
        <w:keepLines/>
        <w:tabs>
          <w:tab w:val="left" w:pos="1276"/>
        </w:tabs>
        <w:spacing w:before="0"/>
        <w:ind w:firstLine="0"/>
        <w:jc w:val="center"/>
      </w:pPr>
      <w:r w:rsidRPr="008132A6">
        <w:rPr>
          <w:noProof/>
        </w:rPr>
        <w:lastRenderedPageBreak/>
        <w:drawing>
          <wp:inline distT="0" distB="0" distL="0" distR="0" wp14:anchorId="005524AA" wp14:editId="28D03109">
            <wp:extent cx="1826895" cy="3989487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4018" cy="40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826" w14:textId="22D97F4D" w:rsidR="008132A6" w:rsidRDefault="008132A6" w:rsidP="008132A6">
      <w:pPr>
        <w:keepLines/>
        <w:tabs>
          <w:tab w:val="left" w:pos="1276"/>
        </w:tabs>
        <w:spacing w:before="0"/>
        <w:ind w:firstLine="0"/>
        <w:jc w:val="center"/>
      </w:pPr>
      <w:r>
        <w:t>Рисунок 18 – Форма инструментов ветеринара</w:t>
      </w:r>
    </w:p>
    <w:p w14:paraId="0CF57D99" w14:textId="1BA5B039" w:rsidR="008132A6" w:rsidRDefault="008132A6" w:rsidP="008132A6">
      <w:pPr>
        <w:keepLines/>
        <w:tabs>
          <w:tab w:val="left" w:pos="1276"/>
        </w:tabs>
        <w:spacing w:before="0"/>
        <w:ind w:firstLine="0"/>
      </w:pPr>
    </w:p>
    <w:p w14:paraId="2C2E1F7E" w14:textId="19E9AA7D" w:rsidR="008132A6" w:rsidRDefault="008132A6" w:rsidP="008132A6">
      <w:pPr>
        <w:ind w:firstLine="709"/>
      </w:pPr>
      <w:r>
        <w:t>При внесении данных о состоянии питомца отображается форма «Внесение данных о состоянии питомца». На форме представлен список осмотренных питомцев, отображается дата осмотра</w:t>
      </w:r>
      <w:r w:rsidR="006A5E57">
        <w:t>, питомец</w:t>
      </w:r>
      <w:r>
        <w:t>. При необходимости результат осмотра можно удалить из базы данных. Форма «</w:t>
      </w:r>
      <w:r w:rsidR="00593F48">
        <w:t>Внесение данных о состоянии питомца</w:t>
      </w:r>
      <w:r>
        <w:t>» представлена на рисунке 1</w:t>
      </w:r>
      <w:r w:rsidR="00593F48">
        <w:t>9</w:t>
      </w:r>
      <w:r>
        <w:t xml:space="preserve">. </w:t>
      </w:r>
    </w:p>
    <w:p w14:paraId="1EF403C9" w14:textId="1241F0B1" w:rsidR="00593F48" w:rsidRDefault="00593F48" w:rsidP="008132A6">
      <w:pPr>
        <w:ind w:firstLine="709"/>
      </w:pPr>
    </w:p>
    <w:p w14:paraId="06BB7266" w14:textId="1063A66D" w:rsidR="00593F48" w:rsidRDefault="00593F48" w:rsidP="00593F48">
      <w:pPr>
        <w:ind w:firstLine="0"/>
        <w:jc w:val="center"/>
      </w:pPr>
      <w:r w:rsidRPr="00593F48">
        <w:rPr>
          <w:noProof/>
        </w:rPr>
        <w:lastRenderedPageBreak/>
        <w:drawing>
          <wp:inline distT="0" distB="0" distL="0" distR="0" wp14:anchorId="17CA8FB0" wp14:editId="39446857">
            <wp:extent cx="1827349" cy="3990479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9101" cy="40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EC0" w14:textId="377AA102" w:rsidR="00593F48" w:rsidRDefault="00593F48" w:rsidP="00593F48">
      <w:pPr>
        <w:ind w:firstLine="0"/>
        <w:jc w:val="center"/>
      </w:pPr>
      <w:r>
        <w:t>Рисунок 19 – Форма внесения данных о состоянии питомца</w:t>
      </w:r>
    </w:p>
    <w:p w14:paraId="767F8C09" w14:textId="162C2BF5" w:rsidR="00593F48" w:rsidRDefault="00593F48" w:rsidP="00593F48">
      <w:pPr>
        <w:ind w:firstLine="0"/>
        <w:jc w:val="center"/>
      </w:pPr>
    </w:p>
    <w:p w14:paraId="0130F2DA" w14:textId="58DF03F0" w:rsidR="00593F48" w:rsidRDefault="00593F48" w:rsidP="00593F48">
      <w:pPr>
        <w:ind w:firstLine="709"/>
      </w:pPr>
      <w:r>
        <w:t>При нажатии на кнопку добавления (правая нижняя часть экрана) откроется форма «</w:t>
      </w:r>
      <w:r w:rsidR="002B482A">
        <w:t>Регистрация о</w:t>
      </w:r>
      <w:r>
        <w:t>писани</w:t>
      </w:r>
      <w:r w:rsidR="002B482A">
        <w:t>я</w:t>
      </w:r>
      <w:r>
        <w:t xml:space="preserve"> состояния». При заполнении полей ввода на форме и нажатии на кнопку «Добавить состояние» данные будут занесены в базу данных. Форма «</w:t>
      </w:r>
      <w:r w:rsidR="002B482A">
        <w:t>Регистрация описания состояния</w:t>
      </w:r>
      <w:r>
        <w:t>» представлена на рисунке 20.</w:t>
      </w:r>
    </w:p>
    <w:p w14:paraId="379F250E" w14:textId="77777777" w:rsidR="00593F48" w:rsidRDefault="00593F48" w:rsidP="00593F48">
      <w:pPr>
        <w:ind w:firstLine="709"/>
      </w:pPr>
    </w:p>
    <w:p w14:paraId="3E664303" w14:textId="63E7EE4A" w:rsidR="008132A6" w:rsidRDefault="00593F48" w:rsidP="00593F48">
      <w:pPr>
        <w:keepLines/>
        <w:tabs>
          <w:tab w:val="left" w:pos="1276"/>
        </w:tabs>
        <w:spacing w:before="0"/>
        <w:ind w:firstLine="0"/>
        <w:jc w:val="center"/>
      </w:pPr>
      <w:r w:rsidRPr="00593F48">
        <w:rPr>
          <w:noProof/>
        </w:rPr>
        <w:lastRenderedPageBreak/>
        <w:drawing>
          <wp:inline distT="0" distB="0" distL="0" distR="0" wp14:anchorId="680BB5C2" wp14:editId="21D0D77F">
            <wp:extent cx="1838325" cy="4014446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5378" cy="40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6DD7" w14:textId="7A8BF597" w:rsidR="00593F48" w:rsidRPr="008132A6" w:rsidRDefault="00593F48" w:rsidP="00593F48">
      <w:pPr>
        <w:keepLines/>
        <w:tabs>
          <w:tab w:val="left" w:pos="1276"/>
        </w:tabs>
        <w:spacing w:before="0"/>
        <w:ind w:firstLine="0"/>
        <w:jc w:val="center"/>
      </w:pPr>
      <w:r>
        <w:t xml:space="preserve">Рисунок 20 – Форма </w:t>
      </w:r>
      <w:r w:rsidR="002B482A">
        <w:t xml:space="preserve">регистрации </w:t>
      </w:r>
      <w:r>
        <w:t>описания состояния</w:t>
      </w:r>
    </w:p>
    <w:p w14:paraId="1A313175" w14:textId="7CC9FE04" w:rsidR="0089774F" w:rsidRDefault="0089774F" w:rsidP="0089774F">
      <w:pPr>
        <w:ind w:firstLine="709"/>
      </w:pPr>
    </w:p>
    <w:p w14:paraId="0513E768" w14:textId="22C9CF37" w:rsidR="00593F48" w:rsidRDefault="00593F48" w:rsidP="00593F48">
      <w:pPr>
        <w:ind w:firstLine="709"/>
      </w:pPr>
      <w:r>
        <w:t>При вакцинации отображается форма «Вакцинация питомца». На форме представлен список вакцинированных питомцев, отображается дата вакцинации</w:t>
      </w:r>
      <w:r w:rsidR="006A5E57">
        <w:t>, питомец</w:t>
      </w:r>
      <w:r>
        <w:t xml:space="preserve">. При необходимости запись о вакцинации можно удалить из базы данных. Форма «Вакцинация питомца» представлена на рисунке 21. </w:t>
      </w:r>
    </w:p>
    <w:p w14:paraId="1FE58192" w14:textId="42A8909C" w:rsidR="00593F48" w:rsidRDefault="00593F48" w:rsidP="00593F48">
      <w:pPr>
        <w:ind w:firstLine="709"/>
      </w:pPr>
    </w:p>
    <w:p w14:paraId="57C090F4" w14:textId="35E1808C" w:rsidR="00593F48" w:rsidRDefault="00593F48" w:rsidP="00593F48">
      <w:pPr>
        <w:ind w:firstLine="0"/>
        <w:jc w:val="center"/>
      </w:pPr>
      <w:r w:rsidRPr="00593F48">
        <w:rPr>
          <w:noProof/>
        </w:rPr>
        <w:lastRenderedPageBreak/>
        <w:drawing>
          <wp:inline distT="0" distB="0" distL="0" distR="0" wp14:anchorId="53AE712C" wp14:editId="1312089F">
            <wp:extent cx="1817202" cy="39683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6812" cy="40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4AF6" w14:textId="2465BA78" w:rsidR="00593F48" w:rsidRDefault="00593F48" w:rsidP="00593F48">
      <w:pPr>
        <w:ind w:firstLine="0"/>
        <w:jc w:val="center"/>
      </w:pPr>
      <w:r>
        <w:t>Рисунок 21 – Форма вакцинации питомца</w:t>
      </w:r>
    </w:p>
    <w:p w14:paraId="6DAF45A3" w14:textId="780F7952" w:rsidR="00593F48" w:rsidRDefault="00593F48" w:rsidP="00593F48">
      <w:pPr>
        <w:ind w:firstLine="0"/>
        <w:jc w:val="center"/>
      </w:pPr>
    </w:p>
    <w:p w14:paraId="292A1E15" w14:textId="0D93003A" w:rsidR="00593F48" w:rsidRDefault="00593F48" w:rsidP="00593F48">
      <w:pPr>
        <w:ind w:firstLine="709"/>
      </w:pPr>
      <w:r>
        <w:t xml:space="preserve">При нажатии на кнопку добавления (правая нижняя часть экрана) откроется форма «Описание </w:t>
      </w:r>
      <w:r w:rsidR="00115E53">
        <w:t>вакцинации</w:t>
      </w:r>
      <w:r>
        <w:t>». При заполнении полей ввода на форме и нажатии на кнопку «</w:t>
      </w:r>
      <w:r w:rsidR="00115E53">
        <w:t>Вакцинировать</w:t>
      </w:r>
      <w:r>
        <w:t xml:space="preserve">» данные будут занесены в базу данных. Форма «Описание </w:t>
      </w:r>
      <w:r w:rsidR="00115E53">
        <w:t>вакцинации</w:t>
      </w:r>
      <w:r>
        <w:t>» представлена на рисунке 2</w:t>
      </w:r>
      <w:r w:rsidR="00115E53">
        <w:t>2</w:t>
      </w:r>
      <w:r>
        <w:t>.</w:t>
      </w:r>
    </w:p>
    <w:p w14:paraId="5B7C5D5A" w14:textId="4D162CF2" w:rsidR="00115E53" w:rsidRDefault="00115E53" w:rsidP="00593F48">
      <w:pPr>
        <w:ind w:firstLine="709"/>
      </w:pPr>
    </w:p>
    <w:p w14:paraId="66C7254A" w14:textId="35B7901C" w:rsidR="00115E53" w:rsidRDefault="00115E53" w:rsidP="00115E53">
      <w:pPr>
        <w:ind w:firstLine="0"/>
        <w:jc w:val="center"/>
      </w:pPr>
      <w:r w:rsidRPr="00115E53">
        <w:rPr>
          <w:noProof/>
        </w:rPr>
        <w:lastRenderedPageBreak/>
        <w:drawing>
          <wp:inline distT="0" distB="0" distL="0" distR="0" wp14:anchorId="51027DD0" wp14:editId="124D2CAC">
            <wp:extent cx="1817115" cy="396813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0951" cy="3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62E7" w14:textId="6579C710" w:rsidR="00115E53" w:rsidRDefault="00115E53" w:rsidP="00115E53">
      <w:pPr>
        <w:ind w:firstLine="0"/>
        <w:jc w:val="center"/>
      </w:pPr>
      <w:r>
        <w:t>Рисунок 22 – Форма описания вакцинации</w:t>
      </w:r>
    </w:p>
    <w:p w14:paraId="04AE296A" w14:textId="77777777" w:rsidR="00593F48" w:rsidRDefault="00593F48" w:rsidP="00593F48">
      <w:pPr>
        <w:ind w:firstLine="709"/>
      </w:pPr>
    </w:p>
    <w:p w14:paraId="3C81CDA3" w14:textId="184F5375" w:rsidR="00AD67A7" w:rsidRDefault="00AD67A7" w:rsidP="00AD67A7">
      <w:pPr>
        <w:ind w:firstLine="709"/>
      </w:pPr>
      <w:r>
        <w:t xml:space="preserve">При назначении процедур </w:t>
      </w:r>
      <w:bookmarkStart w:id="17" w:name="_Hlk178689310"/>
      <w:r>
        <w:t>отображается форма «Назначение процедур». На форме представлен список питомцев с назначенными процедурами, отображается дата назначения процедуры</w:t>
      </w:r>
      <w:r w:rsidR="006A5E57">
        <w:t>, питомец</w:t>
      </w:r>
      <w:r>
        <w:t xml:space="preserve">. При необходимости запись о назначенной процедуре можно удалить из базы данных. Форма «Назначение процедур» представлена на рисунке 23. </w:t>
      </w:r>
    </w:p>
    <w:bookmarkEnd w:id="17"/>
    <w:p w14:paraId="67A13BBF" w14:textId="2065DC33" w:rsidR="00593F48" w:rsidRDefault="00593F48" w:rsidP="00593F48">
      <w:pPr>
        <w:ind w:firstLine="709"/>
      </w:pPr>
    </w:p>
    <w:p w14:paraId="7EBD4439" w14:textId="7E8AFE7C" w:rsidR="00AD67A7" w:rsidRDefault="00AD67A7" w:rsidP="00AD67A7">
      <w:pPr>
        <w:ind w:firstLine="0"/>
        <w:jc w:val="center"/>
      </w:pPr>
      <w:r w:rsidRPr="00AD67A7">
        <w:rPr>
          <w:noProof/>
        </w:rPr>
        <w:lastRenderedPageBreak/>
        <w:drawing>
          <wp:inline distT="0" distB="0" distL="0" distR="0" wp14:anchorId="2E432C2E" wp14:editId="759F624C">
            <wp:extent cx="1817824" cy="39696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364" cy="39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C512" w14:textId="6BD5A806" w:rsidR="00AD67A7" w:rsidRDefault="00AD67A7" w:rsidP="00AD67A7">
      <w:pPr>
        <w:ind w:firstLine="0"/>
        <w:jc w:val="center"/>
      </w:pPr>
      <w:r>
        <w:t>Рисунок 23 – Форма назначения процедур</w:t>
      </w:r>
    </w:p>
    <w:p w14:paraId="6C22EC8A" w14:textId="2E63AD90" w:rsidR="00593F48" w:rsidRDefault="00593F48" w:rsidP="0089774F">
      <w:pPr>
        <w:ind w:firstLine="709"/>
      </w:pPr>
    </w:p>
    <w:p w14:paraId="27EA6018" w14:textId="2112BFE7" w:rsidR="00925941" w:rsidRDefault="00925941" w:rsidP="00925941">
      <w:pPr>
        <w:ind w:firstLine="709"/>
      </w:pPr>
      <w:bookmarkStart w:id="18" w:name="_Hlk178689481"/>
      <w:r>
        <w:t>При нажатии на кнопку добавления (правая нижняя часть экрана) откроется форма «Описание процедуры». При заполнении полей ввода на форме и нажатии на кнопку «Назначить процедуру» данные будут занесены в базу данных. Форма «Описание процедуры» представлена на рисунке 24.</w:t>
      </w:r>
    </w:p>
    <w:bookmarkEnd w:id="18"/>
    <w:p w14:paraId="6758D549" w14:textId="55FB3F97" w:rsidR="00925941" w:rsidRDefault="00925941" w:rsidP="00925941">
      <w:pPr>
        <w:ind w:firstLine="709"/>
      </w:pPr>
    </w:p>
    <w:p w14:paraId="22C3572E" w14:textId="63A0553F" w:rsidR="00925941" w:rsidRDefault="00925941" w:rsidP="00925941">
      <w:pPr>
        <w:ind w:firstLine="0"/>
        <w:jc w:val="center"/>
      </w:pPr>
      <w:r w:rsidRPr="00925941">
        <w:rPr>
          <w:noProof/>
        </w:rPr>
        <w:lastRenderedPageBreak/>
        <w:drawing>
          <wp:inline distT="0" distB="0" distL="0" distR="0" wp14:anchorId="659B2719" wp14:editId="3542ED8F">
            <wp:extent cx="1826895" cy="3989487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3238" cy="40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4AF9" w14:textId="6BDC92EC" w:rsidR="00925941" w:rsidRDefault="00925941" w:rsidP="00925941">
      <w:pPr>
        <w:ind w:firstLine="0"/>
        <w:jc w:val="center"/>
      </w:pPr>
      <w:r>
        <w:t>Рисунок 24 – Форма описания процедуры</w:t>
      </w:r>
    </w:p>
    <w:p w14:paraId="07FD5090" w14:textId="1C085C49" w:rsidR="00925941" w:rsidRDefault="00925941" w:rsidP="00925941">
      <w:pPr>
        <w:ind w:firstLine="0"/>
        <w:jc w:val="center"/>
      </w:pPr>
    </w:p>
    <w:p w14:paraId="07C92A4D" w14:textId="4B63CBDD" w:rsidR="00925941" w:rsidRDefault="00E70EBC" w:rsidP="00925941">
      <w:pPr>
        <w:ind w:firstLine="709"/>
      </w:pPr>
      <w:r>
        <w:t xml:space="preserve">При просмотре заявок на лечение </w:t>
      </w:r>
      <w:r w:rsidR="006065EC" w:rsidRPr="006065EC">
        <w:t>отображается форма «</w:t>
      </w:r>
      <w:r w:rsidR="006065EC">
        <w:t>Просмотр заявок</w:t>
      </w:r>
      <w:r w:rsidR="006065EC" w:rsidRPr="006065EC">
        <w:t xml:space="preserve">». </w:t>
      </w:r>
      <w:bookmarkStart w:id="19" w:name="_Hlk178690543"/>
      <w:r w:rsidR="006065EC" w:rsidRPr="006065EC">
        <w:t xml:space="preserve">На форме представлен список </w:t>
      </w:r>
      <w:r w:rsidR="006065EC">
        <w:t>заявок от кураторов животных</w:t>
      </w:r>
      <w:r w:rsidR="006065EC" w:rsidRPr="006065EC">
        <w:t xml:space="preserve">, отображается дата </w:t>
      </w:r>
      <w:r w:rsidR="006065EC">
        <w:t>создания заявки</w:t>
      </w:r>
      <w:r w:rsidR="006065EC" w:rsidRPr="006065EC">
        <w:t xml:space="preserve">. При необходимости </w:t>
      </w:r>
      <w:r w:rsidR="006065EC">
        <w:t xml:space="preserve">заявку </w:t>
      </w:r>
      <w:r w:rsidR="006065EC" w:rsidRPr="006065EC">
        <w:t>можно удалить из базы данных. Форма «</w:t>
      </w:r>
      <w:r w:rsidR="006065EC">
        <w:t>Просмотр заявок</w:t>
      </w:r>
      <w:r w:rsidR="006065EC" w:rsidRPr="006065EC">
        <w:t>» представлена на рисунке 2</w:t>
      </w:r>
      <w:r w:rsidR="006065EC">
        <w:t>5</w:t>
      </w:r>
      <w:r w:rsidR="006065EC" w:rsidRPr="006065EC">
        <w:t>.</w:t>
      </w:r>
    </w:p>
    <w:bookmarkEnd w:id="19"/>
    <w:p w14:paraId="4E90CB48" w14:textId="23D35583" w:rsidR="006065EC" w:rsidRDefault="006065EC" w:rsidP="00925941">
      <w:pPr>
        <w:ind w:firstLine="709"/>
      </w:pPr>
    </w:p>
    <w:p w14:paraId="7D843995" w14:textId="450541D5" w:rsidR="006065EC" w:rsidRDefault="006065EC" w:rsidP="006065EC">
      <w:pPr>
        <w:ind w:firstLine="0"/>
        <w:jc w:val="center"/>
      </w:pPr>
      <w:r w:rsidRPr="006065EC">
        <w:rPr>
          <w:noProof/>
        </w:rPr>
        <w:lastRenderedPageBreak/>
        <w:drawing>
          <wp:inline distT="0" distB="0" distL="0" distR="0" wp14:anchorId="00AC0A40" wp14:editId="0F477FFA">
            <wp:extent cx="1797044" cy="3924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7539" cy="39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6211" w14:textId="65A7C69F" w:rsidR="006065EC" w:rsidRDefault="006065EC" w:rsidP="006065EC">
      <w:pPr>
        <w:ind w:firstLine="0"/>
        <w:jc w:val="center"/>
      </w:pPr>
      <w:r>
        <w:t>Рисунок 25 – Форма просмотра заявок ветеринаром</w:t>
      </w:r>
    </w:p>
    <w:p w14:paraId="707B9CF2" w14:textId="5140F24A" w:rsidR="006065EC" w:rsidRDefault="006065EC" w:rsidP="006065EC">
      <w:pPr>
        <w:ind w:firstLine="0"/>
        <w:jc w:val="center"/>
      </w:pPr>
    </w:p>
    <w:p w14:paraId="3A9E77D5" w14:textId="4EA71D22" w:rsidR="006065EC" w:rsidRDefault="006065EC" w:rsidP="006065EC">
      <w:pPr>
        <w:ind w:firstLine="709"/>
      </w:pPr>
      <w:r>
        <w:t>При нажатии на запись заявки откроется форма «Заявка». На форме располагается содержание заявки.</w:t>
      </w:r>
      <w:r w:rsidR="00E17617">
        <w:t>, д</w:t>
      </w:r>
      <w:r>
        <w:t>ата заявки, наименование заявки, описание для ознакомления. Форма «Заявка» представлена на рисунке 26.</w:t>
      </w:r>
    </w:p>
    <w:p w14:paraId="50E5D20F" w14:textId="1BB857D4" w:rsidR="006065EC" w:rsidRDefault="006065EC" w:rsidP="006065EC">
      <w:pPr>
        <w:ind w:firstLine="709"/>
      </w:pPr>
    </w:p>
    <w:p w14:paraId="0A0E1358" w14:textId="3985DCCE" w:rsidR="006065EC" w:rsidRDefault="006065EC" w:rsidP="006065EC">
      <w:pPr>
        <w:ind w:firstLine="0"/>
        <w:jc w:val="center"/>
      </w:pPr>
      <w:r w:rsidRPr="006065EC">
        <w:rPr>
          <w:noProof/>
        </w:rPr>
        <w:lastRenderedPageBreak/>
        <w:drawing>
          <wp:inline distT="0" distB="0" distL="0" distR="0" wp14:anchorId="37B037D2" wp14:editId="48DF4C7B">
            <wp:extent cx="1823214" cy="398145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0358" cy="39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A7AC" w14:textId="20212129" w:rsidR="006065EC" w:rsidRDefault="006065EC" w:rsidP="006065EC">
      <w:pPr>
        <w:ind w:firstLine="0"/>
        <w:jc w:val="center"/>
      </w:pPr>
      <w:r>
        <w:t>Рисунок 26 – Форма заявки</w:t>
      </w:r>
    </w:p>
    <w:p w14:paraId="439BDCD2" w14:textId="77777777" w:rsidR="006065EC" w:rsidRDefault="006065EC" w:rsidP="006065EC">
      <w:pPr>
        <w:ind w:firstLine="709"/>
      </w:pPr>
    </w:p>
    <w:p w14:paraId="7DD5CA4B" w14:textId="5053C19C" w:rsidR="00544A67" w:rsidRPr="00544A67" w:rsidRDefault="00544A67" w:rsidP="00544A67">
      <w:pPr>
        <w:keepLines/>
        <w:tabs>
          <w:tab w:val="left" w:pos="1276"/>
        </w:tabs>
        <w:spacing w:before="0"/>
        <w:ind w:firstLine="709"/>
      </w:pPr>
      <w:bookmarkStart w:id="20" w:name="_Hlk178691780"/>
      <w:r w:rsidRPr="00544A67">
        <w:t xml:space="preserve">Для </w:t>
      </w:r>
      <w:r>
        <w:t xml:space="preserve">куратора животного </w:t>
      </w:r>
      <w:r w:rsidRPr="00544A67">
        <w:t>приложение предоставляет следующие возможности:</w:t>
      </w:r>
    </w:p>
    <w:p w14:paraId="0DBE9812" w14:textId="4971F5A8" w:rsidR="00544A67" w:rsidRPr="00544A67" w:rsidRDefault="00544A67" w:rsidP="00544A67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Кормление</w:t>
      </w:r>
      <w:r w:rsidRPr="00544A67">
        <w:t>;</w:t>
      </w:r>
    </w:p>
    <w:p w14:paraId="63DCAD4C" w14:textId="64B53CE3" w:rsidR="00544A67" w:rsidRPr="00544A67" w:rsidRDefault="00544A67" w:rsidP="00544A67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уборка вольера</w:t>
      </w:r>
      <w:r w:rsidRPr="00544A67">
        <w:t>;</w:t>
      </w:r>
    </w:p>
    <w:p w14:paraId="23F136BF" w14:textId="3375B4A0" w:rsidR="00544A67" w:rsidRPr="00544A67" w:rsidRDefault="00544A67" w:rsidP="00544A67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создание заявки на лечение животного</w:t>
      </w:r>
      <w:r w:rsidR="0093657A">
        <w:t>.</w:t>
      </w:r>
    </w:p>
    <w:p w14:paraId="330B5B0B" w14:textId="646153FC" w:rsidR="00544A67" w:rsidRPr="00544A67" w:rsidRDefault="00544A67" w:rsidP="00544A67">
      <w:pPr>
        <w:keepLines/>
        <w:tabs>
          <w:tab w:val="left" w:pos="1276"/>
        </w:tabs>
        <w:spacing w:before="0"/>
        <w:ind w:left="709" w:firstLine="0"/>
      </w:pPr>
      <w:r w:rsidRPr="00544A67">
        <w:t xml:space="preserve">Форма инструментов </w:t>
      </w:r>
      <w:r w:rsidR="00F66937">
        <w:t>куратора животного</w:t>
      </w:r>
      <w:r w:rsidRPr="00544A67">
        <w:t xml:space="preserve"> представлена на рисунке </w:t>
      </w:r>
      <w:r w:rsidR="00F66937">
        <w:t>27</w:t>
      </w:r>
      <w:r w:rsidRPr="00544A67">
        <w:t>.</w:t>
      </w:r>
    </w:p>
    <w:bookmarkEnd w:id="20"/>
    <w:p w14:paraId="410640A2" w14:textId="61AFD290" w:rsidR="00925941" w:rsidRDefault="00925941" w:rsidP="0089774F">
      <w:pPr>
        <w:ind w:firstLine="709"/>
      </w:pPr>
    </w:p>
    <w:p w14:paraId="312DC9FC" w14:textId="12BA53A0" w:rsidR="00F66937" w:rsidRDefault="00F66937" w:rsidP="00F66937">
      <w:pPr>
        <w:ind w:firstLine="0"/>
        <w:jc w:val="center"/>
      </w:pPr>
      <w:r w:rsidRPr="00F66937">
        <w:rPr>
          <w:noProof/>
        </w:rPr>
        <w:lastRenderedPageBreak/>
        <w:drawing>
          <wp:inline distT="0" distB="0" distL="0" distR="0" wp14:anchorId="0384C8AB" wp14:editId="2780C961">
            <wp:extent cx="1827576" cy="39909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3229" cy="40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DC3F" w14:textId="55200E1F" w:rsidR="00F66937" w:rsidRDefault="00F66937" w:rsidP="00F66937">
      <w:pPr>
        <w:ind w:firstLine="0"/>
        <w:jc w:val="center"/>
      </w:pPr>
      <w:r>
        <w:t>Рисунок 27 – Форма инструментов куратора животного</w:t>
      </w:r>
    </w:p>
    <w:p w14:paraId="49CAA822" w14:textId="6DC408AF" w:rsidR="00F66937" w:rsidRDefault="00F66937" w:rsidP="00F66937">
      <w:pPr>
        <w:ind w:firstLine="0"/>
        <w:jc w:val="center"/>
      </w:pPr>
    </w:p>
    <w:p w14:paraId="2936601E" w14:textId="61C22973" w:rsidR="00554C2F" w:rsidRDefault="00554C2F" w:rsidP="00554C2F">
      <w:pPr>
        <w:ind w:firstLine="709"/>
      </w:pPr>
      <w:r>
        <w:t xml:space="preserve">При внесении данных о кормлении питомца откроется форма «Внесение данных о кормлении питомца». </w:t>
      </w:r>
      <w:r w:rsidRPr="006065EC">
        <w:t>На форме представлен список</w:t>
      </w:r>
      <w:r>
        <w:t xml:space="preserve"> прокормленных питомцев</w:t>
      </w:r>
      <w:r w:rsidRPr="006065EC">
        <w:t xml:space="preserve">, отображается дата </w:t>
      </w:r>
      <w:r>
        <w:t>кормления</w:t>
      </w:r>
      <w:r w:rsidR="006A5E57">
        <w:t>, покормленный питомец</w:t>
      </w:r>
      <w:r w:rsidRPr="006065EC">
        <w:t xml:space="preserve">. При необходимости </w:t>
      </w:r>
      <w:r>
        <w:t xml:space="preserve">запись о кормлении </w:t>
      </w:r>
      <w:r w:rsidRPr="006065EC">
        <w:t>можно удалить из базы данных. Форма «</w:t>
      </w:r>
      <w:r w:rsidRPr="00554C2F">
        <w:t>Внесение данных о кормлении питомца</w:t>
      </w:r>
      <w:r w:rsidRPr="006065EC">
        <w:t>» представлена на рисунке 2</w:t>
      </w:r>
      <w:r>
        <w:t>8</w:t>
      </w:r>
      <w:r w:rsidRPr="006065EC">
        <w:t>.</w:t>
      </w:r>
    </w:p>
    <w:p w14:paraId="479C2D00" w14:textId="4D772101" w:rsidR="00554C2F" w:rsidRDefault="00554C2F" w:rsidP="00554C2F">
      <w:pPr>
        <w:ind w:firstLine="709"/>
      </w:pPr>
    </w:p>
    <w:p w14:paraId="6E3A128E" w14:textId="24F65FD5" w:rsidR="00554C2F" w:rsidRDefault="00554C2F" w:rsidP="00554C2F">
      <w:pPr>
        <w:ind w:firstLine="0"/>
        <w:jc w:val="center"/>
      </w:pPr>
      <w:r w:rsidRPr="00554C2F">
        <w:rPr>
          <w:noProof/>
        </w:rPr>
        <w:lastRenderedPageBreak/>
        <w:drawing>
          <wp:inline distT="0" distB="0" distL="0" distR="0" wp14:anchorId="5D2B7DB6" wp14:editId="6A5DA100">
            <wp:extent cx="1826895" cy="3989487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4058" cy="40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3843" w14:textId="3DECFDBC" w:rsidR="00554C2F" w:rsidRDefault="00554C2F" w:rsidP="00554C2F">
      <w:pPr>
        <w:ind w:firstLine="0"/>
        <w:jc w:val="center"/>
      </w:pPr>
      <w:r>
        <w:t>Рисунок 28 – Форма внесения данных о кормлении питомцев</w:t>
      </w:r>
    </w:p>
    <w:p w14:paraId="148E0E86" w14:textId="13ADE9CD" w:rsidR="00F66937" w:rsidRDefault="00F66937" w:rsidP="00F66937">
      <w:pPr>
        <w:ind w:firstLine="709"/>
      </w:pPr>
    </w:p>
    <w:p w14:paraId="1E7DA884" w14:textId="199860B3" w:rsidR="00554C2F" w:rsidRDefault="00554C2F" w:rsidP="00554C2F">
      <w:pPr>
        <w:ind w:firstLine="709"/>
      </w:pPr>
      <w:r>
        <w:t>При нажатии на кнопку добавления (правая нижняя часть экрана) откроется форма «Описание кормления». При заполнении полей ввода на форме и нажатии на кнопку «Отметить кормление» данные будут занесены в базу данных. Форма «Описание кормления» представлена на рисунке 29.</w:t>
      </w:r>
    </w:p>
    <w:p w14:paraId="05C27425" w14:textId="0FEE5D00" w:rsidR="00554C2F" w:rsidRDefault="00554C2F" w:rsidP="00554C2F">
      <w:pPr>
        <w:ind w:firstLine="709"/>
      </w:pPr>
    </w:p>
    <w:p w14:paraId="46728D42" w14:textId="1F092E43" w:rsidR="00554C2F" w:rsidRDefault="00554C2F" w:rsidP="00554C2F">
      <w:pPr>
        <w:ind w:firstLine="0"/>
        <w:jc w:val="center"/>
      </w:pPr>
      <w:r w:rsidRPr="00554C2F">
        <w:rPr>
          <w:noProof/>
        </w:rPr>
        <w:lastRenderedPageBreak/>
        <w:drawing>
          <wp:inline distT="0" distB="0" distL="0" distR="0" wp14:anchorId="2EBB623B" wp14:editId="2DEAAD5A">
            <wp:extent cx="1810129" cy="3952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0804" cy="39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8EA4" w14:textId="506EF4D2" w:rsidR="00554C2F" w:rsidRDefault="00554C2F" w:rsidP="00554C2F">
      <w:pPr>
        <w:ind w:firstLine="0"/>
        <w:jc w:val="center"/>
      </w:pPr>
      <w:r>
        <w:t>Рисунок 29 – Форма описания кормления</w:t>
      </w:r>
    </w:p>
    <w:p w14:paraId="47E83354" w14:textId="77777777" w:rsidR="00554C2F" w:rsidRDefault="00554C2F" w:rsidP="00554C2F">
      <w:pPr>
        <w:ind w:firstLine="709"/>
      </w:pPr>
    </w:p>
    <w:p w14:paraId="28A12772" w14:textId="327E9D11" w:rsidR="00554C2F" w:rsidRDefault="00554C2F" w:rsidP="00554C2F">
      <w:pPr>
        <w:ind w:firstLine="709"/>
      </w:pPr>
      <w:r>
        <w:t xml:space="preserve">При внесении данных о уборке вольера откроется форма «Внесение данных о уборке вольера». </w:t>
      </w:r>
      <w:r w:rsidRPr="006065EC">
        <w:t>На форме представлен список</w:t>
      </w:r>
      <w:r>
        <w:t xml:space="preserve"> убранных вольеров</w:t>
      </w:r>
      <w:r w:rsidRPr="006065EC">
        <w:t xml:space="preserve">, отображается дата </w:t>
      </w:r>
      <w:r>
        <w:t>уборки</w:t>
      </w:r>
      <w:r w:rsidR="00D33B6A">
        <w:t>, номер или наименование вольера</w:t>
      </w:r>
      <w:r w:rsidRPr="006065EC">
        <w:t xml:space="preserve">. При необходимости </w:t>
      </w:r>
      <w:r>
        <w:t xml:space="preserve">запись о уборке </w:t>
      </w:r>
      <w:r w:rsidRPr="006065EC">
        <w:t>можно удалить из базы данных. Форма «</w:t>
      </w:r>
      <w:r w:rsidRPr="00554C2F">
        <w:t xml:space="preserve">Внесение данных о </w:t>
      </w:r>
      <w:r>
        <w:t>уборке вольера</w:t>
      </w:r>
      <w:r w:rsidRPr="006065EC">
        <w:t xml:space="preserve">» представлена на рисунке </w:t>
      </w:r>
      <w:r>
        <w:t>30</w:t>
      </w:r>
      <w:r w:rsidRPr="006065EC">
        <w:t>.</w:t>
      </w:r>
    </w:p>
    <w:p w14:paraId="20DBA78B" w14:textId="25B750F2" w:rsidR="00554C2F" w:rsidRDefault="00554C2F" w:rsidP="00554C2F">
      <w:pPr>
        <w:ind w:firstLine="709"/>
      </w:pPr>
    </w:p>
    <w:p w14:paraId="04A91867" w14:textId="19A05408" w:rsidR="00554C2F" w:rsidRDefault="00554C2F" w:rsidP="00554C2F">
      <w:pPr>
        <w:ind w:firstLine="0"/>
        <w:jc w:val="center"/>
      </w:pPr>
      <w:r w:rsidRPr="00554C2F">
        <w:rPr>
          <w:noProof/>
        </w:rPr>
        <w:lastRenderedPageBreak/>
        <w:drawing>
          <wp:inline distT="0" distB="0" distL="0" distR="0" wp14:anchorId="3D3CA06C" wp14:editId="2C3C1FE5">
            <wp:extent cx="1826895" cy="3989487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2671" cy="40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8774" w14:textId="71FE8D31" w:rsidR="00554C2F" w:rsidRDefault="00554C2F" w:rsidP="00554C2F">
      <w:pPr>
        <w:ind w:firstLine="0"/>
        <w:jc w:val="center"/>
      </w:pPr>
      <w:r>
        <w:t>Рисунок 30 – Форма внесения данных о уборке вольера</w:t>
      </w:r>
    </w:p>
    <w:p w14:paraId="4D7B85B0" w14:textId="16C49891" w:rsidR="00554C2F" w:rsidRDefault="00554C2F" w:rsidP="00554C2F">
      <w:pPr>
        <w:ind w:firstLine="0"/>
        <w:jc w:val="center"/>
      </w:pPr>
    </w:p>
    <w:p w14:paraId="699C28DA" w14:textId="33C9BDE9" w:rsidR="00EE37E8" w:rsidRDefault="00EE37E8" w:rsidP="00EE37E8">
      <w:pPr>
        <w:ind w:firstLine="709"/>
      </w:pPr>
      <w:r>
        <w:t>При нажатии на кнопку добавления (правая нижняя часть экрана) откроется форма «Описание уборки». При заполнении полей ввода на форме и нажатии на кнопку «Отметить уборку» данные будут занесены в базу данных. Форма «Описание уборки» представлена на рисунке 31.</w:t>
      </w:r>
    </w:p>
    <w:p w14:paraId="0F1DAE2C" w14:textId="694E0ECB" w:rsidR="00554C2F" w:rsidRDefault="00554C2F" w:rsidP="00554C2F">
      <w:pPr>
        <w:ind w:firstLine="709"/>
      </w:pPr>
    </w:p>
    <w:p w14:paraId="11EF257B" w14:textId="60E4E01E" w:rsidR="00554C2F" w:rsidRDefault="00EE37E8" w:rsidP="00EE37E8">
      <w:pPr>
        <w:ind w:firstLine="0"/>
        <w:jc w:val="center"/>
      </w:pPr>
      <w:r w:rsidRPr="00EE37E8">
        <w:rPr>
          <w:noProof/>
        </w:rPr>
        <w:lastRenderedPageBreak/>
        <w:drawing>
          <wp:inline distT="0" distB="0" distL="0" distR="0" wp14:anchorId="006AEE8A" wp14:editId="3DA793FB">
            <wp:extent cx="1818853" cy="39719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1324" cy="39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DA3B" w14:textId="32F95F06" w:rsidR="00EE37E8" w:rsidRDefault="00EE37E8" w:rsidP="00EE37E8">
      <w:pPr>
        <w:ind w:firstLine="0"/>
        <w:jc w:val="center"/>
      </w:pPr>
      <w:r>
        <w:t>Рисунок 31 – Форма описания уборки</w:t>
      </w:r>
    </w:p>
    <w:p w14:paraId="23BF43D8" w14:textId="7B9A8710" w:rsidR="00EE37E8" w:rsidRDefault="00EE37E8" w:rsidP="00EE37E8">
      <w:pPr>
        <w:ind w:firstLine="0"/>
        <w:jc w:val="center"/>
      </w:pPr>
    </w:p>
    <w:p w14:paraId="46626903" w14:textId="2D694816" w:rsidR="00FF5B16" w:rsidRDefault="00FF5B16" w:rsidP="00FF5B16">
      <w:pPr>
        <w:ind w:firstLine="709"/>
      </w:pPr>
      <w:r>
        <w:t xml:space="preserve">При создании заявки на лечение животного откроется форма «Создание заявки на лечение». </w:t>
      </w:r>
      <w:r w:rsidRPr="006065EC">
        <w:t>На форме представлен список</w:t>
      </w:r>
      <w:r>
        <w:t xml:space="preserve"> созданных и отправленных ветеринару заявок на лечение</w:t>
      </w:r>
      <w:r w:rsidRPr="006065EC">
        <w:t xml:space="preserve">, отображается дата </w:t>
      </w:r>
      <w:r>
        <w:t>заявки</w:t>
      </w:r>
      <w:r w:rsidR="00D33B6A">
        <w:t>, наименование заявки</w:t>
      </w:r>
      <w:r w:rsidRPr="006065EC">
        <w:t xml:space="preserve">. При необходимости </w:t>
      </w:r>
      <w:r>
        <w:t xml:space="preserve">заявку </w:t>
      </w:r>
      <w:r w:rsidRPr="006065EC">
        <w:t>можно удалить из базы данных. Форма «</w:t>
      </w:r>
      <w:r>
        <w:t>Создание заявки на лечение</w:t>
      </w:r>
      <w:r w:rsidRPr="006065EC">
        <w:t xml:space="preserve">» представлена на рисунке </w:t>
      </w:r>
      <w:r>
        <w:t>32</w:t>
      </w:r>
      <w:r w:rsidRPr="006065EC">
        <w:t>.</w:t>
      </w:r>
    </w:p>
    <w:p w14:paraId="777F86B2" w14:textId="725F516C" w:rsidR="00FF5B16" w:rsidRDefault="00FF5B16" w:rsidP="00FF5B16">
      <w:pPr>
        <w:ind w:firstLine="709"/>
      </w:pPr>
    </w:p>
    <w:p w14:paraId="4DC398B1" w14:textId="43059B6D" w:rsidR="00FF5B16" w:rsidRDefault="00FF5B16" w:rsidP="00FF5B16">
      <w:pPr>
        <w:ind w:firstLine="0"/>
        <w:jc w:val="center"/>
      </w:pPr>
      <w:r w:rsidRPr="00FF5B16">
        <w:rPr>
          <w:noProof/>
        </w:rPr>
        <w:lastRenderedPageBreak/>
        <w:drawing>
          <wp:inline distT="0" distB="0" distL="0" distR="0" wp14:anchorId="5FC60D42" wp14:editId="4860C22A">
            <wp:extent cx="1827576" cy="39909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8500" cy="40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7A17" w14:textId="4B0C08A1" w:rsidR="00FF5B16" w:rsidRDefault="00FF5B16" w:rsidP="00FF5B16">
      <w:pPr>
        <w:ind w:firstLine="0"/>
        <w:jc w:val="center"/>
      </w:pPr>
      <w:r>
        <w:t>Рисунок 32 – Форма создания заявки на лечение животного</w:t>
      </w:r>
    </w:p>
    <w:p w14:paraId="1306D616" w14:textId="77777777" w:rsidR="00FF5B16" w:rsidRDefault="00FF5B16" w:rsidP="00FF5B16">
      <w:pPr>
        <w:ind w:firstLine="709"/>
      </w:pPr>
    </w:p>
    <w:p w14:paraId="566AD3E9" w14:textId="4C0B45E9" w:rsidR="00FF5B16" w:rsidRDefault="00FF5B16" w:rsidP="00FF5B16">
      <w:pPr>
        <w:ind w:firstLine="709"/>
      </w:pPr>
      <w:r>
        <w:t>При нажатии на кнопку добавления (правая нижняя часть экрана) откроется форма «Заявка на лечение». При заполнении полей ввода на форме и нажатии на кнопку «Отправить заявку» данные будут занесены в базу данных. Форма «Заявка на лечение» представлена на рисунке 33.</w:t>
      </w:r>
    </w:p>
    <w:p w14:paraId="6785E13F" w14:textId="161F136B" w:rsidR="00FF5B16" w:rsidRDefault="00FF5B16" w:rsidP="00FF5B16">
      <w:pPr>
        <w:ind w:firstLine="709"/>
      </w:pPr>
    </w:p>
    <w:p w14:paraId="4138A811" w14:textId="7D0F35EA" w:rsidR="00FF5B16" w:rsidRDefault="00403ABD" w:rsidP="00403ABD">
      <w:pPr>
        <w:ind w:firstLine="0"/>
        <w:jc w:val="center"/>
      </w:pPr>
      <w:r w:rsidRPr="00403ABD">
        <w:rPr>
          <w:noProof/>
        </w:rPr>
        <w:lastRenderedPageBreak/>
        <w:drawing>
          <wp:inline distT="0" distB="0" distL="0" distR="0" wp14:anchorId="22EB38AE" wp14:editId="461A6130">
            <wp:extent cx="1823214" cy="398145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40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5D26" w14:textId="5FDA5CDF" w:rsidR="00403ABD" w:rsidRDefault="00403ABD" w:rsidP="00403ABD">
      <w:pPr>
        <w:ind w:firstLine="0"/>
        <w:jc w:val="center"/>
      </w:pPr>
      <w:r>
        <w:t>Рисунок 33 – Форма заявки на лечение</w:t>
      </w:r>
    </w:p>
    <w:p w14:paraId="5729B9D7" w14:textId="76CB5D58" w:rsidR="00403ABD" w:rsidRDefault="00403ABD" w:rsidP="00403ABD">
      <w:pPr>
        <w:ind w:firstLine="0"/>
        <w:jc w:val="center"/>
      </w:pPr>
    </w:p>
    <w:p w14:paraId="27CF1559" w14:textId="769B6CC4" w:rsidR="00403ABD" w:rsidRPr="00403ABD" w:rsidRDefault="00403ABD" w:rsidP="00403ABD">
      <w:pPr>
        <w:keepLines/>
        <w:tabs>
          <w:tab w:val="left" w:pos="1276"/>
        </w:tabs>
        <w:spacing w:before="0"/>
        <w:ind w:firstLine="709"/>
      </w:pPr>
      <w:r w:rsidRPr="00403ABD">
        <w:t xml:space="preserve">Для </w:t>
      </w:r>
      <w:r>
        <w:t>специалиста по уходу за животными</w:t>
      </w:r>
      <w:r w:rsidRPr="00403ABD">
        <w:t xml:space="preserve"> приложение предоставляет следующие возможности:</w:t>
      </w:r>
    </w:p>
    <w:p w14:paraId="4E72B8E5" w14:textId="54E80346" w:rsidR="00403ABD" w:rsidRPr="00403ABD" w:rsidRDefault="00403ABD" w:rsidP="00403ABD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Регистрация животного</w:t>
      </w:r>
      <w:r w:rsidRPr="00403ABD">
        <w:t>;</w:t>
      </w:r>
    </w:p>
    <w:p w14:paraId="0D1E3FD9" w14:textId="24E063F2" w:rsidR="00403ABD" w:rsidRPr="00403ABD" w:rsidRDefault="00403ABD" w:rsidP="00403ABD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состояния животного.</w:t>
      </w:r>
    </w:p>
    <w:p w14:paraId="5C842FC3" w14:textId="05C9BEA6" w:rsidR="00403ABD" w:rsidRPr="00403ABD" w:rsidRDefault="00403ABD" w:rsidP="00403ABD">
      <w:pPr>
        <w:keepLines/>
        <w:tabs>
          <w:tab w:val="left" w:pos="1276"/>
        </w:tabs>
        <w:spacing w:before="0"/>
        <w:ind w:left="709" w:firstLine="0"/>
      </w:pPr>
      <w:r w:rsidRPr="00403ABD">
        <w:t>Форма</w:t>
      </w:r>
      <w:r w:rsidR="00D33B6A">
        <w:t xml:space="preserve"> инструментов</w:t>
      </w:r>
      <w:r w:rsidRPr="00403ABD">
        <w:t xml:space="preserve"> </w:t>
      </w:r>
      <w:r>
        <w:t>специалиста по уходу за животными</w:t>
      </w:r>
      <w:r w:rsidRPr="00403ABD">
        <w:t xml:space="preserve"> представлена на рисунке </w:t>
      </w:r>
      <w:r>
        <w:t>34</w:t>
      </w:r>
      <w:r w:rsidRPr="00403ABD">
        <w:t>.</w:t>
      </w:r>
    </w:p>
    <w:p w14:paraId="72C8FCEA" w14:textId="77777777" w:rsidR="00403ABD" w:rsidRDefault="00403ABD" w:rsidP="00403ABD">
      <w:pPr>
        <w:ind w:firstLine="709"/>
      </w:pPr>
    </w:p>
    <w:p w14:paraId="723C6998" w14:textId="59124156" w:rsidR="00EE37E8" w:rsidRDefault="00403ABD" w:rsidP="00403ABD">
      <w:pPr>
        <w:ind w:firstLine="0"/>
        <w:jc w:val="center"/>
      </w:pPr>
      <w:r w:rsidRPr="00403ABD">
        <w:rPr>
          <w:noProof/>
        </w:rPr>
        <w:lastRenderedPageBreak/>
        <w:drawing>
          <wp:inline distT="0" distB="0" distL="0" distR="0" wp14:anchorId="7406F9C8" wp14:editId="12441625">
            <wp:extent cx="1817370" cy="39686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0094" cy="399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D6A" w14:textId="5C2A1621" w:rsidR="00403ABD" w:rsidRDefault="00403ABD" w:rsidP="00403ABD">
      <w:pPr>
        <w:ind w:firstLine="0"/>
        <w:jc w:val="center"/>
      </w:pPr>
      <w:r>
        <w:t xml:space="preserve">Рисунок 34 – Форма </w:t>
      </w:r>
      <w:r w:rsidR="00D33B6A">
        <w:t xml:space="preserve">инструментов </w:t>
      </w:r>
      <w:r>
        <w:t xml:space="preserve">специалиста по уходу </w:t>
      </w:r>
      <w:r w:rsidR="00D33B6A">
        <w:t xml:space="preserve">за животными </w:t>
      </w:r>
    </w:p>
    <w:p w14:paraId="559FE51A" w14:textId="7224EC9C" w:rsidR="00D33B6A" w:rsidRDefault="00D33B6A" w:rsidP="00403ABD">
      <w:pPr>
        <w:ind w:firstLine="0"/>
        <w:jc w:val="center"/>
      </w:pPr>
    </w:p>
    <w:p w14:paraId="480CC497" w14:textId="28161EF9" w:rsidR="00D33B6A" w:rsidRDefault="00D33B6A" w:rsidP="00D33B6A">
      <w:pPr>
        <w:ind w:firstLine="709"/>
      </w:pPr>
      <w:r>
        <w:t xml:space="preserve">При регистрации животного откроется форма «Регистрация животного». </w:t>
      </w:r>
      <w:r w:rsidRPr="006065EC">
        <w:t>На форме представлен список</w:t>
      </w:r>
      <w:r>
        <w:t xml:space="preserve"> добавленных в систему животных</w:t>
      </w:r>
      <w:r w:rsidRPr="006065EC">
        <w:t xml:space="preserve">, отображается дата </w:t>
      </w:r>
      <w:r>
        <w:t>принятия животного, наименование животного</w:t>
      </w:r>
      <w:r w:rsidRPr="006065EC">
        <w:t xml:space="preserve">. При необходимости </w:t>
      </w:r>
      <w:r w:rsidR="00EB4F6C">
        <w:t>животное</w:t>
      </w:r>
      <w:r>
        <w:t xml:space="preserve"> </w:t>
      </w:r>
      <w:r w:rsidRPr="006065EC">
        <w:t>можно удалить из базы данных. Форма «</w:t>
      </w:r>
      <w:r w:rsidR="00EB4F6C">
        <w:t>Регистрация животного</w:t>
      </w:r>
      <w:r w:rsidRPr="006065EC">
        <w:t xml:space="preserve">» представлена на рисунке </w:t>
      </w:r>
      <w:r>
        <w:t>3</w:t>
      </w:r>
      <w:r w:rsidR="00EB4F6C">
        <w:t>5</w:t>
      </w:r>
      <w:r w:rsidRPr="006065EC">
        <w:t>.</w:t>
      </w:r>
    </w:p>
    <w:p w14:paraId="0D961888" w14:textId="19D88E1A" w:rsidR="00D33B6A" w:rsidRDefault="00D33B6A" w:rsidP="00D33B6A">
      <w:pPr>
        <w:ind w:firstLine="709"/>
      </w:pPr>
    </w:p>
    <w:p w14:paraId="23D04900" w14:textId="6F1EBB5F" w:rsidR="00EB4F6C" w:rsidRDefault="00EB4F6C" w:rsidP="00EB4F6C">
      <w:pPr>
        <w:ind w:firstLine="0"/>
        <w:jc w:val="center"/>
      </w:pPr>
      <w:r w:rsidRPr="00EB4F6C">
        <w:rPr>
          <w:noProof/>
        </w:rPr>
        <w:lastRenderedPageBreak/>
        <w:drawing>
          <wp:inline distT="0" distB="0" distL="0" distR="0" wp14:anchorId="468F535A" wp14:editId="297E58BB">
            <wp:extent cx="1826895" cy="3989487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4163" cy="40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299F" w14:textId="147BB7EA" w:rsidR="00EB4F6C" w:rsidRDefault="00EB4F6C" w:rsidP="00EB4F6C">
      <w:pPr>
        <w:ind w:firstLine="0"/>
        <w:jc w:val="center"/>
      </w:pPr>
      <w:r>
        <w:t>Рисунок 35 – Форма регистрации животного</w:t>
      </w:r>
    </w:p>
    <w:p w14:paraId="694B586F" w14:textId="0A8C7EA8" w:rsidR="00EB4F6C" w:rsidRDefault="00EB4F6C" w:rsidP="00EB4F6C">
      <w:pPr>
        <w:ind w:firstLine="0"/>
        <w:jc w:val="center"/>
      </w:pPr>
    </w:p>
    <w:p w14:paraId="2DB9BBD6" w14:textId="05492D62" w:rsidR="00EB4F6C" w:rsidRDefault="00EB4F6C" w:rsidP="00EB4F6C">
      <w:pPr>
        <w:ind w:firstLine="709"/>
      </w:pPr>
      <w:r>
        <w:t>При нажатии на кнопку добавления (правая нижняя часть экрана) откроется форма «Добавление питомца в систему». При заполнении полей ввода на форме и нажатии на кнопку «Добавить питомца» данные будут занесены в базу данных. Форма «Добавление питомца в систему» представлена на рисунке 36.</w:t>
      </w:r>
    </w:p>
    <w:p w14:paraId="635EBE9F" w14:textId="44C3D88A" w:rsidR="00EB4F6C" w:rsidRDefault="00EB4F6C" w:rsidP="00EB4F6C">
      <w:pPr>
        <w:ind w:firstLine="709"/>
      </w:pPr>
    </w:p>
    <w:p w14:paraId="28570CDC" w14:textId="6D7A5784" w:rsidR="00EB4F6C" w:rsidRDefault="00EB4F6C" w:rsidP="00EB4F6C">
      <w:pPr>
        <w:ind w:firstLine="0"/>
        <w:jc w:val="center"/>
      </w:pPr>
      <w:r w:rsidRPr="00EB4F6C">
        <w:rPr>
          <w:noProof/>
        </w:rPr>
        <w:lastRenderedPageBreak/>
        <w:drawing>
          <wp:inline distT="0" distB="0" distL="0" distR="0" wp14:anchorId="6EE3362D" wp14:editId="6C28E9D7">
            <wp:extent cx="1836420" cy="401028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9033" cy="40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84B" w14:textId="2BD9DEBE" w:rsidR="00D1564F" w:rsidRDefault="00D1564F" w:rsidP="00EB4F6C">
      <w:pPr>
        <w:ind w:firstLine="0"/>
        <w:jc w:val="center"/>
      </w:pPr>
      <w:r>
        <w:t>Рисунок 36 – Форма добавления питомца в систему</w:t>
      </w:r>
    </w:p>
    <w:p w14:paraId="6042E887" w14:textId="01DF6427" w:rsidR="00D1564F" w:rsidRDefault="00D1564F" w:rsidP="00EB4F6C">
      <w:pPr>
        <w:ind w:firstLine="0"/>
        <w:jc w:val="center"/>
      </w:pPr>
    </w:p>
    <w:p w14:paraId="31944B79" w14:textId="02609FFD" w:rsidR="00D1564F" w:rsidRDefault="00D1564F" w:rsidP="00D1564F">
      <w:pPr>
        <w:ind w:firstLine="709"/>
      </w:pPr>
      <w:r>
        <w:t>При просмотре состояния животного откроется форма «</w:t>
      </w:r>
      <w:r w:rsidR="00D40F59">
        <w:t>Просмотр данных о состоянии питомца</w:t>
      </w:r>
      <w:r>
        <w:t xml:space="preserve">». </w:t>
      </w:r>
      <w:r w:rsidRPr="006065EC">
        <w:t>На форме представлен список</w:t>
      </w:r>
      <w:r w:rsidR="00D40F59">
        <w:t xml:space="preserve"> данных с состояниями животных (физическое, ментальное)</w:t>
      </w:r>
      <w:r w:rsidRPr="006065EC">
        <w:t xml:space="preserve">, отображается дата </w:t>
      </w:r>
      <w:r w:rsidR="00D40F59">
        <w:t>отметки состояния</w:t>
      </w:r>
      <w:r>
        <w:t xml:space="preserve"> животного, наименование животного</w:t>
      </w:r>
      <w:r w:rsidRPr="006065EC">
        <w:t>.</w:t>
      </w:r>
      <w:r w:rsidR="00D40F59">
        <w:t xml:space="preserve"> </w:t>
      </w:r>
      <w:r w:rsidRPr="006065EC">
        <w:t>Форма «</w:t>
      </w:r>
      <w:r w:rsidR="00D40F59">
        <w:t>Просмотр данных о состоянии питомца</w:t>
      </w:r>
      <w:r w:rsidRPr="006065EC">
        <w:t xml:space="preserve">» представлена на рисунке </w:t>
      </w:r>
      <w:r>
        <w:t>3</w:t>
      </w:r>
      <w:r w:rsidR="00D40F59">
        <w:t>7</w:t>
      </w:r>
      <w:r w:rsidRPr="006065EC">
        <w:t>.</w:t>
      </w:r>
    </w:p>
    <w:p w14:paraId="7211EF3A" w14:textId="77777777" w:rsidR="00D1564F" w:rsidRDefault="00D1564F" w:rsidP="00D1564F">
      <w:pPr>
        <w:ind w:firstLine="709"/>
      </w:pPr>
    </w:p>
    <w:p w14:paraId="4AE3AED3" w14:textId="5017F07F" w:rsidR="00EB4F6C" w:rsidRDefault="00D40F59" w:rsidP="00D40F59">
      <w:pPr>
        <w:ind w:firstLine="0"/>
        <w:jc w:val="center"/>
      </w:pPr>
      <w:r w:rsidRPr="00D40F59">
        <w:rPr>
          <w:noProof/>
        </w:rPr>
        <w:lastRenderedPageBreak/>
        <w:drawing>
          <wp:inline distT="0" distB="0" distL="0" distR="0" wp14:anchorId="007B2410" wp14:editId="61AD4AB5">
            <wp:extent cx="1817370" cy="39686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4316" cy="3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23CF" w14:textId="5391C2D8" w:rsidR="00D40F59" w:rsidRDefault="00D40F59" w:rsidP="00D40F59">
      <w:pPr>
        <w:ind w:firstLine="0"/>
        <w:jc w:val="center"/>
      </w:pPr>
      <w:r>
        <w:t>Рисунок 37 – Форма просмотра данных о состоянии питомца</w:t>
      </w:r>
    </w:p>
    <w:p w14:paraId="1F1A3A55" w14:textId="77777777" w:rsidR="00D40F59" w:rsidRDefault="00D40F59" w:rsidP="00D40F59">
      <w:pPr>
        <w:ind w:firstLine="709"/>
      </w:pPr>
    </w:p>
    <w:p w14:paraId="3A269929" w14:textId="6143DA80" w:rsidR="00D40F59" w:rsidRDefault="00D40F59" w:rsidP="00D40F59">
      <w:pPr>
        <w:ind w:firstLine="709"/>
      </w:pPr>
      <w:r>
        <w:t>При нажатии на запись состояния питомца откроется форма «Описание состояния». На форме располагается описание состояния животного</w:t>
      </w:r>
      <w:r w:rsidR="00E17617">
        <w:t xml:space="preserve"> (физическое, ментальное), наименование животного</w:t>
      </w:r>
      <w:r>
        <w:t>. Форма «</w:t>
      </w:r>
      <w:r w:rsidR="002B482A">
        <w:t>Описание состояния</w:t>
      </w:r>
      <w:r>
        <w:t xml:space="preserve">» представлена на рисунке </w:t>
      </w:r>
      <w:r w:rsidR="00800D9B">
        <w:t>38</w:t>
      </w:r>
      <w:r>
        <w:t>.</w:t>
      </w:r>
    </w:p>
    <w:p w14:paraId="032256E4" w14:textId="576C1C01" w:rsidR="00800D9B" w:rsidRDefault="00800D9B" w:rsidP="00D40F59">
      <w:pPr>
        <w:ind w:firstLine="709"/>
      </w:pPr>
    </w:p>
    <w:p w14:paraId="697B2E86" w14:textId="6FF5155A" w:rsidR="00800D9B" w:rsidRDefault="00800D9B" w:rsidP="00800D9B">
      <w:pPr>
        <w:ind w:firstLine="0"/>
        <w:jc w:val="center"/>
      </w:pPr>
      <w:r w:rsidRPr="00800D9B">
        <w:rPr>
          <w:noProof/>
        </w:rPr>
        <w:lastRenderedPageBreak/>
        <w:drawing>
          <wp:inline distT="0" distB="0" distL="0" distR="0" wp14:anchorId="2F4195D2" wp14:editId="6C5ABC42">
            <wp:extent cx="1826895" cy="3989487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2835" cy="40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4C2" w14:textId="36DC7978" w:rsidR="00800D9B" w:rsidRDefault="00800D9B" w:rsidP="00800D9B">
      <w:pPr>
        <w:ind w:firstLine="0"/>
        <w:jc w:val="center"/>
      </w:pPr>
      <w:r>
        <w:t>Рисунок 38 – Форма описания состояния</w:t>
      </w:r>
    </w:p>
    <w:p w14:paraId="432CD24D" w14:textId="298CA86B" w:rsidR="00800D9B" w:rsidRDefault="00800D9B" w:rsidP="00800D9B">
      <w:pPr>
        <w:ind w:firstLine="0"/>
        <w:jc w:val="center"/>
      </w:pPr>
    </w:p>
    <w:p w14:paraId="378DD152" w14:textId="7887F7B8" w:rsidR="00800D9B" w:rsidRPr="00403ABD" w:rsidRDefault="00800D9B" w:rsidP="00800D9B">
      <w:pPr>
        <w:keepLines/>
        <w:tabs>
          <w:tab w:val="left" w:pos="1276"/>
        </w:tabs>
        <w:spacing w:before="0"/>
        <w:ind w:firstLine="709"/>
      </w:pPr>
      <w:r w:rsidRPr="00403ABD">
        <w:t xml:space="preserve">Для </w:t>
      </w:r>
      <w:r>
        <w:t>волонтера</w:t>
      </w:r>
      <w:r w:rsidRPr="00403ABD">
        <w:t xml:space="preserve"> приложение предоставляет следующие возможности:</w:t>
      </w:r>
    </w:p>
    <w:p w14:paraId="56A40E87" w14:textId="4DE3EAA1" w:rsidR="00800D9B" w:rsidRPr="00403ABD" w:rsidRDefault="007E20ED" w:rsidP="00800D9B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Создание записи животного в каталоге</w:t>
      </w:r>
      <w:r w:rsidR="00800D9B" w:rsidRPr="00403ABD">
        <w:t>;</w:t>
      </w:r>
    </w:p>
    <w:p w14:paraId="6ECE45C7" w14:textId="77777777" w:rsidR="00800D9B" w:rsidRPr="00403ABD" w:rsidRDefault="00800D9B" w:rsidP="00800D9B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состояния животного.</w:t>
      </w:r>
    </w:p>
    <w:p w14:paraId="1425DF8C" w14:textId="75BDBB2B" w:rsidR="00800D9B" w:rsidRDefault="00800D9B" w:rsidP="00800D9B">
      <w:pPr>
        <w:ind w:firstLine="709"/>
      </w:pPr>
      <w:r w:rsidRPr="00403ABD">
        <w:t>Форма</w:t>
      </w:r>
      <w:r>
        <w:t xml:space="preserve"> инструментов</w:t>
      </w:r>
      <w:r w:rsidRPr="00403ABD">
        <w:t xml:space="preserve"> </w:t>
      </w:r>
      <w:r>
        <w:t>волонтера</w:t>
      </w:r>
      <w:r w:rsidRPr="00403ABD">
        <w:t xml:space="preserve"> представлена на рисунке </w:t>
      </w:r>
      <w:r>
        <w:t>3</w:t>
      </w:r>
      <w:r w:rsidR="007E20ED">
        <w:t>9</w:t>
      </w:r>
      <w:r w:rsidRPr="00403ABD">
        <w:t>.</w:t>
      </w:r>
    </w:p>
    <w:p w14:paraId="19ECCD82" w14:textId="2C94C36D" w:rsidR="00D40F59" w:rsidRDefault="00D40F59" w:rsidP="00D40F59">
      <w:pPr>
        <w:ind w:firstLine="0"/>
        <w:jc w:val="center"/>
      </w:pPr>
    </w:p>
    <w:p w14:paraId="621A0636" w14:textId="3CCBFBE3" w:rsidR="00D40F59" w:rsidRDefault="007E20ED" w:rsidP="007E20ED">
      <w:pPr>
        <w:ind w:firstLine="0"/>
        <w:jc w:val="center"/>
      </w:pPr>
      <w:r w:rsidRPr="007E20ED">
        <w:rPr>
          <w:noProof/>
        </w:rPr>
        <w:lastRenderedPageBreak/>
        <w:drawing>
          <wp:inline distT="0" distB="0" distL="0" distR="0" wp14:anchorId="7D9BD728" wp14:editId="186D8675">
            <wp:extent cx="1814491" cy="396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5254" cy="39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14F2" w14:textId="411F3B93" w:rsidR="007E20ED" w:rsidRDefault="007E20ED" w:rsidP="007E20ED">
      <w:pPr>
        <w:ind w:firstLine="0"/>
        <w:jc w:val="center"/>
      </w:pPr>
      <w:r>
        <w:t>Рисунок 39 – Форма инструментов волонтера</w:t>
      </w:r>
    </w:p>
    <w:p w14:paraId="663D435A" w14:textId="574DCDE7" w:rsidR="007E20ED" w:rsidRDefault="007E20ED" w:rsidP="007E20ED">
      <w:pPr>
        <w:ind w:firstLine="0"/>
        <w:jc w:val="center"/>
      </w:pPr>
    </w:p>
    <w:p w14:paraId="5F040A46" w14:textId="61CAD237" w:rsidR="007E20ED" w:rsidRDefault="007E20ED" w:rsidP="007E20ED">
      <w:pPr>
        <w:ind w:firstLine="709"/>
      </w:pPr>
      <w:r>
        <w:t xml:space="preserve">При создании записи животного в каталоге откроется форма «Создание записи животного в каталоге». </w:t>
      </w:r>
      <w:r w:rsidRPr="006065EC">
        <w:t>На форме представлен список</w:t>
      </w:r>
      <w:r w:rsidR="007C6411">
        <w:t xml:space="preserve"> питомцев, которым дано описание для каталога</w:t>
      </w:r>
      <w:r w:rsidRPr="006065EC">
        <w:t>.</w:t>
      </w:r>
      <w:r>
        <w:t xml:space="preserve"> </w:t>
      </w:r>
      <w:r w:rsidRPr="006065EC">
        <w:t>Форма «</w:t>
      </w:r>
      <w:r w:rsidR="007C6411">
        <w:t>Создание записи животного в каталоге</w:t>
      </w:r>
      <w:r w:rsidRPr="006065EC">
        <w:t xml:space="preserve">» представлена на рисунке </w:t>
      </w:r>
      <w:r w:rsidR="007C6411">
        <w:t>40</w:t>
      </w:r>
      <w:r w:rsidRPr="006065EC">
        <w:t>.</w:t>
      </w:r>
    </w:p>
    <w:p w14:paraId="3CEF77ED" w14:textId="49D880CF" w:rsidR="007C6411" w:rsidRDefault="007C6411" w:rsidP="007E20ED">
      <w:pPr>
        <w:ind w:firstLine="709"/>
      </w:pPr>
    </w:p>
    <w:p w14:paraId="11D26A81" w14:textId="0BF3489A" w:rsidR="007C6411" w:rsidRDefault="007C6411" w:rsidP="007C6411">
      <w:pPr>
        <w:ind w:firstLine="0"/>
        <w:jc w:val="center"/>
      </w:pPr>
      <w:r w:rsidRPr="007C6411">
        <w:rPr>
          <w:noProof/>
        </w:rPr>
        <w:lastRenderedPageBreak/>
        <w:drawing>
          <wp:inline distT="0" distB="0" distL="0" distR="0" wp14:anchorId="4F8FE14C" wp14:editId="5A18FEC9">
            <wp:extent cx="1817370" cy="39686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5712" cy="3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FEC9" w14:textId="66B8998E" w:rsidR="007C6411" w:rsidRDefault="007C6411" w:rsidP="007C6411">
      <w:pPr>
        <w:ind w:firstLine="0"/>
        <w:jc w:val="center"/>
      </w:pPr>
      <w:r>
        <w:t>Рисунок 40 – Создание записи животного в каталоге</w:t>
      </w:r>
    </w:p>
    <w:p w14:paraId="0B0FE4AA" w14:textId="77777777" w:rsidR="007C6411" w:rsidRDefault="007C6411" w:rsidP="007C6411">
      <w:pPr>
        <w:ind w:firstLine="709"/>
      </w:pPr>
    </w:p>
    <w:p w14:paraId="4B58B94A" w14:textId="42FF3A6B" w:rsidR="007C6411" w:rsidRDefault="007C6411" w:rsidP="007C6411">
      <w:pPr>
        <w:ind w:firstLine="709"/>
      </w:pPr>
      <w:r>
        <w:t>При нажатии на кнопку добавления (правая нижняя часть экрана) откроется форма «Описание животного». При заполнении полей ввода на форме и нажатии на кнопку «Добавить запись в каталог» данные будут занесены в базу данных (будут отображены на главной странице). Форма «Описание животного» представлена на рисунке 41.</w:t>
      </w:r>
    </w:p>
    <w:p w14:paraId="5470F83B" w14:textId="0CEFD5B7" w:rsidR="007C6411" w:rsidRDefault="007C6411" w:rsidP="007C6411">
      <w:pPr>
        <w:ind w:firstLine="709"/>
      </w:pPr>
    </w:p>
    <w:p w14:paraId="67E67EA2" w14:textId="1588C119" w:rsidR="007C6411" w:rsidRDefault="007C6411" w:rsidP="007C6411">
      <w:pPr>
        <w:ind w:firstLine="0"/>
        <w:jc w:val="center"/>
      </w:pPr>
      <w:r w:rsidRPr="007C6411">
        <w:rPr>
          <w:noProof/>
        </w:rPr>
        <w:lastRenderedPageBreak/>
        <w:drawing>
          <wp:inline distT="0" distB="0" distL="0" distR="0" wp14:anchorId="2F7B9B88" wp14:editId="1B332E6D">
            <wp:extent cx="1807845" cy="3947887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9985" cy="39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A15" w14:textId="2AB061F5" w:rsidR="007C6411" w:rsidRDefault="007C6411" w:rsidP="007C6411">
      <w:pPr>
        <w:ind w:firstLine="0"/>
        <w:jc w:val="center"/>
      </w:pPr>
      <w:r>
        <w:t>Рисунок 41 – Форма описания животного</w:t>
      </w:r>
    </w:p>
    <w:p w14:paraId="4BAAD017" w14:textId="72FDE542" w:rsidR="00A37DF1" w:rsidRDefault="00A37DF1" w:rsidP="007C6411">
      <w:pPr>
        <w:ind w:firstLine="0"/>
        <w:jc w:val="center"/>
      </w:pPr>
    </w:p>
    <w:p w14:paraId="04FF7F2A" w14:textId="28A84883" w:rsidR="00A37DF1" w:rsidRPr="00403ABD" w:rsidRDefault="00A37DF1" w:rsidP="00A37DF1">
      <w:pPr>
        <w:keepLines/>
        <w:tabs>
          <w:tab w:val="left" w:pos="1276"/>
        </w:tabs>
        <w:spacing w:before="0"/>
        <w:ind w:firstLine="709"/>
      </w:pPr>
      <w:bookmarkStart w:id="21" w:name="_Hlk178696558"/>
      <w:r w:rsidRPr="00403ABD">
        <w:t xml:space="preserve">Для </w:t>
      </w:r>
      <w:r>
        <w:t>специалиста по работе с усыновителями</w:t>
      </w:r>
      <w:r w:rsidRPr="00403ABD">
        <w:t xml:space="preserve"> приложение предоставляет следующие возможности:</w:t>
      </w:r>
    </w:p>
    <w:p w14:paraId="58BE1FC9" w14:textId="7BDD0009" w:rsidR="00A37DF1" w:rsidRPr="00403ABD" w:rsidRDefault="001637AC" w:rsidP="00A37DF1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Заявки на усыновление животных</w:t>
      </w:r>
      <w:r w:rsidR="00A37DF1" w:rsidRPr="00403ABD">
        <w:t>;</w:t>
      </w:r>
    </w:p>
    <w:p w14:paraId="10D63E56" w14:textId="779FEFED" w:rsidR="00A37DF1" w:rsidRPr="00403ABD" w:rsidRDefault="001637AC" w:rsidP="00A37DF1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формирование документа усыновления</w:t>
      </w:r>
      <w:r w:rsidR="00A37DF1">
        <w:t>.</w:t>
      </w:r>
    </w:p>
    <w:p w14:paraId="06221454" w14:textId="7D5245A2" w:rsidR="00A37DF1" w:rsidRDefault="00A37DF1" w:rsidP="00A37DF1">
      <w:pPr>
        <w:ind w:firstLine="709"/>
      </w:pPr>
      <w:r w:rsidRPr="00403ABD">
        <w:t>Форма</w:t>
      </w:r>
      <w:r>
        <w:t xml:space="preserve"> инструментов</w:t>
      </w:r>
      <w:r w:rsidRPr="00403ABD">
        <w:t xml:space="preserve"> </w:t>
      </w:r>
      <w:r>
        <w:t>специалиста по работе с усыновителями</w:t>
      </w:r>
      <w:r w:rsidRPr="00403ABD">
        <w:t xml:space="preserve"> представлена на рисунке </w:t>
      </w:r>
      <w:r>
        <w:t>42</w:t>
      </w:r>
      <w:r w:rsidRPr="00403ABD">
        <w:t>.</w:t>
      </w:r>
    </w:p>
    <w:bookmarkEnd w:id="21"/>
    <w:p w14:paraId="584645EC" w14:textId="1AF54222" w:rsidR="00A37DF1" w:rsidRDefault="00A37DF1" w:rsidP="00A37DF1">
      <w:pPr>
        <w:ind w:firstLine="709"/>
      </w:pPr>
    </w:p>
    <w:p w14:paraId="4DF6CC32" w14:textId="62573424" w:rsidR="00A37DF1" w:rsidRDefault="00A37DF1" w:rsidP="00A37DF1">
      <w:pPr>
        <w:ind w:firstLine="0"/>
        <w:jc w:val="center"/>
      </w:pPr>
      <w:r w:rsidRPr="00A37DF1">
        <w:rPr>
          <w:noProof/>
        </w:rPr>
        <w:lastRenderedPageBreak/>
        <w:drawing>
          <wp:inline distT="0" distB="0" distL="0" distR="0" wp14:anchorId="4029B19A" wp14:editId="649279CA">
            <wp:extent cx="1798320" cy="39270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4501" cy="39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949" w14:textId="65CAE22B" w:rsidR="00A37DF1" w:rsidRDefault="00A37DF1" w:rsidP="00A37DF1">
      <w:pPr>
        <w:ind w:firstLine="0"/>
        <w:jc w:val="center"/>
      </w:pPr>
      <w:r>
        <w:t>Рисунок 42 – Инструменты специалиста по работе с усыновителями</w:t>
      </w:r>
    </w:p>
    <w:p w14:paraId="425356C1" w14:textId="77777777" w:rsidR="00A37DF1" w:rsidRDefault="00A37DF1" w:rsidP="008F0489">
      <w:pPr>
        <w:ind w:firstLine="0"/>
      </w:pPr>
    </w:p>
    <w:p w14:paraId="7ECE19D3" w14:textId="02D8AB6A" w:rsidR="008F0489" w:rsidRDefault="008F0489" w:rsidP="008F0489">
      <w:pPr>
        <w:ind w:firstLine="709"/>
      </w:pPr>
      <w:r>
        <w:t xml:space="preserve">При просмотре записей на усыновление животных откроется форма «Заявки на усыновление». </w:t>
      </w:r>
      <w:r w:rsidRPr="006065EC">
        <w:t>На форме представлен список</w:t>
      </w:r>
      <w:r>
        <w:t xml:space="preserve"> заявок, с датами формирования заявок. </w:t>
      </w:r>
      <w:r w:rsidRPr="006065EC">
        <w:t>Форма «</w:t>
      </w:r>
      <w:r>
        <w:t>Заявки на усыновление</w:t>
      </w:r>
      <w:r w:rsidRPr="006065EC">
        <w:t xml:space="preserve">» представлена на рисунке </w:t>
      </w:r>
      <w:r>
        <w:t>43</w:t>
      </w:r>
      <w:r w:rsidRPr="006065EC">
        <w:t>.</w:t>
      </w:r>
    </w:p>
    <w:p w14:paraId="4D34BBF4" w14:textId="7B1B4D31" w:rsidR="008F0489" w:rsidRDefault="008F0489" w:rsidP="008F0489">
      <w:pPr>
        <w:ind w:firstLine="709"/>
      </w:pPr>
    </w:p>
    <w:p w14:paraId="616D4191" w14:textId="51065F7E" w:rsidR="008F0489" w:rsidRDefault="008F0489" w:rsidP="008F0489">
      <w:pPr>
        <w:ind w:firstLine="0"/>
        <w:jc w:val="center"/>
      </w:pPr>
      <w:r w:rsidRPr="008F0489">
        <w:rPr>
          <w:noProof/>
        </w:rPr>
        <w:lastRenderedPageBreak/>
        <w:drawing>
          <wp:inline distT="0" distB="0" distL="0" distR="0" wp14:anchorId="59352A08" wp14:editId="21BFAAC1">
            <wp:extent cx="1817370" cy="39686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0445" cy="397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325" w14:textId="20821FF2" w:rsidR="008F0489" w:rsidRDefault="008F0489" w:rsidP="008F0489">
      <w:pPr>
        <w:ind w:firstLine="0"/>
        <w:jc w:val="center"/>
      </w:pPr>
      <w:r>
        <w:t>Рисунок 43 – Форма заявок на усыновление</w:t>
      </w:r>
    </w:p>
    <w:p w14:paraId="64729F00" w14:textId="3B103DFD" w:rsidR="00A37DF1" w:rsidRDefault="00A37DF1" w:rsidP="00A37DF1">
      <w:pPr>
        <w:ind w:firstLine="0"/>
        <w:jc w:val="center"/>
      </w:pPr>
    </w:p>
    <w:p w14:paraId="1A757627" w14:textId="0C956B0D" w:rsidR="0026402F" w:rsidRDefault="0026402F" w:rsidP="0026402F">
      <w:pPr>
        <w:ind w:firstLine="709"/>
      </w:pPr>
      <w:r>
        <w:t xml:space="preserve">При нажатии на запись с заявкой откроется форма «Содержание заявки». В заявке указывается питомец, контактный номер потенциального </w:t>
      </w:r>
      <w:r w:rsidR="00BC4C4C">
        <w:t>владельца</w:t>
      </w:r>
      <w:r>
        <w:t>, электронная почта. Форма «</w:t>
      </w:r>
      <w:r w:rsidR="00FE6C3F">
        <w:t>Содержание заявки</w:t>
      </w:r>
      <w:r>
        <w:t>» представлена на рисунке 4</w:t>
      </w:r>
      <w:r w:rsidR="00FE6C3F">
        <w:t>4</w:t>
      </w:r>
      <w:r>
        <w:t>.</w:t>
      </w:r>
    </w:p>
    <w:p w14:paraId="2339D070" w14:textId="7BFE1FCB" w:rsidR="00FE6C3F" w:rsidRDefault="00FE6C3F" w:rsidP="0026402F">
      <w:pPr>
        <w:ind w:firstLine="709"/>
      </w:pPr>
    </w:p>
    <w:p w14:paraId="5F16970B" w14:textId="31620BEE" w:rsidR="00FE6C3F" w:rsidRDefault="00781679" w:rsidP="00FE6C3F">
      <w:pPr>
        <w:ind w:firstLine="0"/>
        <w:jc w:val="center"/>
      </w:pPr>
      <w:r w:rsidRPr="00781679">
        <w:lastRenderedPageBreak/>
        <w:drawing>
          <wp:inline distT="0" distB="0" distL="0" distR="0" wp14:anchorId="19706B53" wp14:editId="70190CE8">
            <wp:extent cx="1814632" cy="3962707"/>
            <wp:effectExtent l="0" t="0" r="1905" b="0"/>
            <wp:docPr id="139855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66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8421" cy="40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016" w14:textId="4D7C64AF" w:rsidR="00FE6C3F" w:rsidRDefault="00FE6C3F" w:rsidP="00FE6C3F">
      <w:pPr>
        <w:ind w:firstLine="0"/>
        <w:jc w:val="center"/>
      </w:pPr>
      <w:r>
        <w:t>Рисунок 44 – Форма содержания заявок</w:t>
      </w:r>
    </w:p>
    <w:p w14:paraId="382F5DC0" w14:textId="0C2C4FDE" w:rsidR="00FE6C3F" w:rsidRDefault="00FE6C3F" w:rsidP="00FE6C3F">
      <w:pPr>
        <w:ind w:firstLine="0"/>
        <w:jc w:val="center"/>
      </w:pPr>
    </w:p>
    <w:p w14:paraId="1B00A535" w14:textId="6DD3AB7F" w:rsidR="00FE6C3F" w:rsidRDefault="00FE6C3F" w:rsidP="00FE6C3F">
      <w:pPr>
        <w:ind w:firstLine="709"/>
      </w:pPr>
      <w:r>
        <w:t xml:space="preserve">При формировании документа усыновления </w:t>
      </w:r>
      <w:r w:rsidR="00AC4416">
        <w:t>откроется форма «Формирование документа усыновления». В форме необходимо выбрать питомца и номер полученной заявки. После нажатия на кнопку «Сформировать документ», будет сформирован электронный документ «усыновление животного» в формате «.</w:t>
      </w:r>
      <w:r w:rsidR="00AC4416">
        <w:rPr>
          <w:lang w:val="en-US"/>
        </w:rPr>
        <w:t>pdf</w:t>
      </w:r>
      <w:r w:rsidR="00AC4416">
        <w:t>». Форма «Формирование документа» представлена на рисунке 45.</w:t>
      </w:r>
    </w:p>
    <w:p w14:paraId="6C672803" w14:textId="4C76E51D" w:rsidR="00AC4416" w:rsidRDefault="00AC4416" w:rsidP="00FE6C3F">
      <w:pPr>
        <w:ind w:firstLine="709"/>
      </w:pPr>
    </w:p>
    <w:p w14:paraId="08406447" w14:textId="5150242B" w:rsidR="00AC4416" w:rsidRDefault="00AC4416" w:rsidP="00AC4416">
      <w:pPr>
        <w:ind w:firstLine="0"/>
        <w:jc w:val="center"/>
      </w:pPr>
      <w:r w:rsidRPr="00AC4416">
        <w:rPr>
          <w:noProof/>
        </w:rPr>
        <w:lastRenderedPageBreak/>
        <w:drawing>
          <wp:inline distT="0" distB="0" distL="0" distR="0" wp14:anchorId="54CB3928" wp14:editId="14EFDF24">
            <wp:extent cx="1836300" cy="40100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5278" cy="40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964" w14:textId="4581F6D5" w:rsidR="00AC4416" w:rsidRDefault="00AC4416" w:rsidP="00AC4416">
      <w:pPr>
        <w:ind w:firstLine="0"/>
        <w:jc w:val="center"/>
      </w:pPr>
      <w:r>
        <w:t>Рисунок 45 – Форма формирования документа</w:t>
      </w:r>
    </w:p>
    <w:p w14:paraId="25E725FE" w14:textId="2FA9483B" w:rsidR="00AC4416" w:rsidRDefault="00AC4416" w:rsidP="00AC4416">
      <w:pPr>
        <w:ind w:firstLine="0"/>
        <w:jc w:val="center"/>
      </w:pPr>
    </w:p>
    <w:p w14:paraId="0A170466" w14:textId="097F47A6" w:rsidR="00AC4416" w:rsidRPr="00AC4416" w:rsidRDefault="00AC4416" w:rsidP="00AC4416">
      <w:pPr>
        <w:keepLines/>
        <w:tabs>
          <w:tab w:val="left" w:pos="1276"/>
        </w:tabs>
        <w:spacing w:before="0"/>
        <w:ind w:firstLine="709"/>
      </w:pPr>
      <w:r w:rsidRPr="00AC4416">
        <w:t xml:space="preserve">Для </w:t>
      </w:r>
      <w:r>
        <w:t xml:space="preserve">потенциального </w:t>
      </w:r>
      <w:r w:rsidR="00BC4C4C">
        <w:t>владельца</w:t>
      </w:r>
      <w:r w:rsidRPr="00AC4416">
        <w:t xml:space="preserve"> приложение предоставляет следующие возможности:</w:t>
      </w:r>
    </w:p>
    <w:p w14:paraId="30107660" w14:textId="0B0DF988" w:rsidR="00AC4416" w:rsidRPr="00AC4416" w:rsidRDefault="00AC4416" w:rsidP="00AC441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 w:rsidRPr="00AC4416">
        <w:t xml:space="preserve">Создание </w:t>
      </w:r>
      <w:r>
        <w:t>заявки на усыновление</w:t>
      </w:r>
      <w:r w:rsidR="001637AC">
        <w:t>.</w:t>
      </w:r>
    </w:p>
    <w:p w14:paraId="6CBD9320" w14:textId="55F5B997" w:rsidR="00AC4416" w:rsidRPr="00AC4416" w:rsidRDefault="00AC4416" w:rsidP="00AC4416">
      <w:pPr>
        <w:ind w:firstLine="709"/>
      </w:pPr>
      <w:r w:rsidRPr="00AC4416">
        <w:t xml:space="preserve">Форма инструментов </w:t>
      </w:r>
      <w:r w:rsidR="001637AC">
        <w:t xml:space="preserve">потенциального </w:t>
      </w:r>
      <w:r w:rsidR="00BC4C4C">
        <w:t>владельца</w:t>
      </w:r>
      <w:r w:rsidR="001637AC">
        <w:t xml:space="preserve"> </w:t>
      </w:r>
      <w:r w:rsidRPr="00AC4416">
        <w:t>представлена на рисунке 4</w:t>
      </w:r>
      <w:r w:rsidR="001637AC">
        <w:t>6</w:t>
      </w:r>
      <w:r w:rsidRPr="00AC4416">
        <w:t>.</w:t>
      </w:r>
    </w:p>
    <w:p w14:paraId="0C44D9CD" w14:textId="29528D2D" w:rsidR="00AC4416" w:rsidRDefault="00AC4416" w:rsidP="00AC4416">
      <w:pPr>
        <w:ind w:firstLine="709"/>
      </w:pPr>
    </w:p>
    <w:p w14:paraId="5EFECD97" w14:textId="0FC66BAA" w:rsidR="001637AC" w:rsidRDefault="001637AC" w:rsidP="001637AC">
      <w:pPr>
        <w:ind w:firstLine="0"/>
        <w:jc w:val="center"/>
      </w:pPr>
      <w:r w:rsidRPr="001637AC">
        <w:rPr>
          <w:noProof/>
        </w:rPr>
        <w:lastRenderedPageBreak/>
        <w:drawing>
          <wp:inline distT="0" distB="0" distL="0" distR="0" wp14:anchorId="2FAD6274" wp14:editId="2DA78C84">
            <wp:extent cx="1817370" cy="396868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2069" cy="39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05B7" w14:textId="3068342B" w:rsidR="001637AC" w:rsidRDefault="001637AC" w:rsidP="001637AC">
      <w:pPr>
        <w:ind w:firstLine="0"/>
        <w:jc w:val="center"/>
      </w:pPr>
      <w:r>
        <w:t xml:space="preserve">Рисунок 46 – Инструменты потенциального </w:t>
      </w:r>
      <w:r w:rsidR="00BC4C4C">
        <w:t>владельца</w:t>
      </w:r>
    </w:p>
    <w:p w14:paraId="1CC6A1BC" w14:textId="0B376671" w:rsidR="001637AC" w:rsidRDefault="001637AC" w:rsidP="001637AC">
      <w:pPr>
        <w:ind w:firstLine="0"/>
        <w:jc w:val="center"/>
      </w:pPr>
    </w:p>
    <w:p w14:paraId="421C1DD1" w14:textId="3CDC96FF" w:rsidR="001637AC" w:rsidRDefault="001637AC" w:rsidP="001637AC">
      <w:pPr>
        <w:ind w:firstLine="709"/>
      </w:pPr>
      <w:r>
        <w:t>При создании заявки на усыновление откроется форма «Формирование заявки». В форме необходимо выбрать питомца, указать контактные данные (номер или электронную почту) для связи. После нажатия на кнопку «Отправить заявку», данные будут добавлены в базу данных, и заявка отобразится у специалиста по работе с усыновителями для дальнейшей обработки. Форма «Формирование заявки» представлена на рисунке 47.</w:t>
      </w:r>
    </w:p>
    <w:p w14:paraId="759991B2" w14:textId="1F774A6F" w:rsidR="001637AC" w:rsidRDefault="001637AC" w:rsidP="001637AC">
      <w:pPr>
        <w:ind w:firstLine="709"/>
      </w:pPr>
    </w:p>
    <w:p w14:paraId="3E6F4609" w14:textId="2E2DA205" w:rsidR="001637AC" w:rsidRDefault="00631372" w:rsidP="001637AC">
      <w:pPr>
        <w:ind w:firstLine="0"/>
        <w:jc w:val="center"/>
      </w:pPr>
      <w:r w:rsidRPr="00631372">
        <w:rPr>
          <w:noProof/>
        </w:rPr>
        <w:lastRenderedPageBreak/>
        <w:drawing>
          <wp:inline distT="0" distB="0" distL="0" distR="0" wp14:anchorId="27AD7861" wp14:editId="4FD176D8">
            <wp:extent cx="1808675" cy="3949700"/>
            <wp:effectExtent l="0" t="0" r="0" b="0"/>
            <wp:docPr id="203414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88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7034" cy="39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8DFD" w14:textId="66429D23" w:rsidR="001637AC" w:rsidRDefault="001637AC" w:rsidP="001637AC">
      <w:pPr>
        <w:ind w:firstLine="0"/>
        <w:jc w:val="center"/>
      </w:pPr>
      <w:r>
        <w:t>Рисунок 47 – Форма формирования заявки</w:t>
      </w:r>
    </w:p>
    <w:p w14:paraId="6761B8EB" w14:textId="77777777" w:rsidR="001637AC" w:rsidRDefault="001637AC" w:rsidP="001637AC">
      <w:pPr>
        <w:ind w:firstLine="709"/>
      </w:pPr>
    </w:p>
    <w:p w14:paraId="0C377BC3" w14:textId="4317BA5E" w:rsidR="00E64984" w:rsidRDefault="00826176" w:rsidP="00826176">
      <w:pPr>
        <w:pStyle w:val="3"/>
        <w:ind w:left="0" w:firstLine="709"/>
      </w:pPr>
      <w:bookmarkStart w:id="22" w:name="_Toc178971074"/>
      <w:r>
        <w:t>Требования к организации входных и выходных данных</w:t>
      </w:r>
      <w:bookmarkEnd w:id="22"/>
    </w:p>
    <w:p w14:paraId="6DB01E54" w14:textId="32CFEA2F" w:rsidR="00826176" w:rsidRDefault="00734105" w:rsidP="00826176">
      <w:pPr>
        <w:ind w:firstLine="709"/>
      </w:pPr>
      <w:r>
        <w:t>Требования к организации входных и выходных данных включают в себя:</w:t>
      </w:r>
    </w:p>
    <w:p w14:paraId="0E29ABF5" w14:textId="54DEF6C9" w:rsidR="00620C2F" w:rsidRDefault="00734105" w:rsidP="00620C2F">
      <w:pPr>
        <w:pStyle w:val="a0"/>
        <w:numPr>
          <w:ilvl w:val="0"/>
          <w:numId w:val="0"/>
        </w:numPr>
        <w:ind w:left="709"/>
      </w:pPr>
      <w:r>
        <w:t>Входные данные</w:t>
      </w:r>
      <w:r w:rsidR="001207B8">
        <w:t>.</w:t>
      </w:r>
    </w:p>
    <w:p w14:paraId="70335955" w14:textId="77777777" w:rsidR="00620C2F" w:rsidRDefault="00734105" w:rsidP="001207B8">
      <w:pPr>
        <w:pStyle w:val="a0"/>
        <w:numPr>
          <w:ilvl w:val="0"/>
          <w:numId w:val="0"/>
        </w:numPr>
        <w:ind w:left="709"/>
      </w:pPr>
      <w:r>
        <w:t>Данные о сотрудниках</w:t>
      </w:r>
      <w:r w:rsidR="00620C2F">
        <w:t xml:space="preserve">: </w:t>
      </w:r>
    </w:p>
    <w:p w14:paraId="16D43A7D" w14:textId="64678666" w:rsidR="001E67AB" w:rsidRDefault="001E67AB" w:rsidP="001E67AB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67B755A7" w14:textId="63277F22" w:rsidR="00620C2F" w:rsidRDefault="001E67AB" w:rsidP="00620C2F">
      <w:pPr>
        <w:pStyle w:val="a0"/>
        <w:ind w:firstLine="709"/>
      </w:pPr>
      <w:r>
        <w:t>э</w:t>
      </w:r>
      <w:r w:rsidR="00620C2F">
        <w:t>лектронная почта;</w:t>
      </w:r>
    </w:p>
    <w:p w14:paraId="4E2A5727" w14:textId="437AA35A" w:rsidR="00620C2F" w:rsidRDefault="00620C2F" w:rsidP="00620C2F">
      <w:pPr>
        <w:pStyle w:val="a0"/>
        <w:ind w:firstLine="709"/>
      </w:pPr>
      <w:r>
        <w:t>пароль;</w:t>
      </w:r>
    </w:p>
    <w:p w14:paraId="22F07047" w14:textId="77777777" w:rsidR="00620C2F" w:rsidRDefault="00620C2F" w:rsidP="00620C2F">
      <w:pPr>
        <w:pStyle w:val="a0"/>
        <w:ind w:firstLine="709"/>
      </w:pPr>
      <w:r w:rsidRPr="00620C2F">
        <w:t>фамилия</w:t>
      </w:r>
      <w:r>
        <w:t>;</w:t>
      </w:r>
    </w:p>
    <w:p w14:paraId="11D67B73" w14:textId="77777777" w:rsidR="00620C2F" w:rsidRDefault="00620C2F" w:rsidP="00620C2F">
      <w:pPr>
        <w:pStyle w:val="a0"/>
        <w:ind w:firstLine="709"/>
      </w:pPr>
      <w:r w:rsidRPr="00620C2F">
        <w:t>имя</w:t>
      </w:r>
      <w:r>
        <w:t>;</w:t>
      </w:r>
    </w:p>
    <w:p w14:paraId="0C0E4435" w14:textId="77777777" w:rsidR="00620C2F" w:rsidRDefault="00620C2F" w:rsidP="00620C2F">
      <w:pPr>
        <w:pStyle w:val="a0"/>
        <w:ind w:firstLine="709"/>
      </w:pPr>
      <w:r w:rsidRPr="00620C2F">
        <w:t>отчество</w:t>
      </w:r>
      <w:r>
        <w:t>;</w:t>
      </w:r>
    </w:p>
    <w:p w14:paraId="05625ED2" w14:textId="77777777" w:rsidR="00620C2F" w:rsidRDefault="00620C2F" w:rsidP="00620C2F">
      <w:pPr>
        <w:pStyle w:val="a0"/>
        <w:ind w:firstLine="709"/>
      </w:pPr>
      <w:r w:rsidRPr="00620C2F">
        <w:t>серия и номер паспорта</w:t>
      </w:r>
      <w:r>
        <w:t>;</w:t>
      </w:r>
    </w:p>
    <w:p w14:paraId="7B2CFCA8" w14:textId="77777777" w:rsidR="00620C2F" w:rsidRDefault="00620C2F" w:rsidP="00620C2F">
      <w:pPr>
        <w:pStyle w:val="a0"/>
        <w:ind w:firstLine="709"/>
      </w:pPr>
      <w:r w:rsidRPr="00620C2F">
        <w:t>номер трудовой книжки</w:t>
      </w:r>
      <w:r>
        <w:t>;</w:t>
      </w:r>
    </w:p>
    <w:p w14:paraId="7784ADAA" w14:textId="043F129C" w:rsidR="00734105" w:rsidRDefault="00620C2F" w:rsidP="00620C2F">
      <w:pPr>
        <w:pStyle w:val="a0"/>
        <w:ind w:firstLine="709"/>
      </w:pPr>
      <w:r>
        <w:t>СНИЛС.</w:t>
      </w:r>
    </w:p>
    <w:p w14:paraId="5312E05D" w14:textId="341B3CD5" w:rsidR="001E67AB" w:rsidRDefault="001E67AB" w:rsidP="001E67AB">
      <w:pPr>
        <w:pStyle w:val="a0"/>
        <w:numPr>
          <w:ilvl w:val="0"/>
          <w:numId w:val="0"/>
        </w:numPr>
        <w:ind w:left="709"/>
      </w:pPr>
      <w:r>
        <w:t>Данные о потенциальных владельцах:</w:t>
      </w:r>
    </w:p>
    <w:p w14:paraId="555D8088" w14:textId="5E6D48EB" w:rsidR="001E67AB" w:rsidRDefault="001E67AB" w:rsidP="001E67AB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69799A9F" w14:textId="77777777" w:rsidR="001E67AB" w:rsidRDefault="001E67AB" w:rsidP="001E67AB">
      <w:pPr>
        <w:pStyle w:val="a0"/>
        <w:ind w:firstLine="709"/>
      </w:pPr>
      <w:r>
        <w:t>электронная почта;</w:t>
      </w:r>
    </w:p>
    <w:p w14:paraId="559252A6" w14:textId="514D25B3" w:rsidR="001E67AB" w:rsidRDefault="001E67AB" w:rsidP="001E67AB">
      <w:pPr>
        <w:pStyle w:val="a0"/>
        <w:ind w:firstLine="709"/>
      </w:pPr>
      <w:r>
        <w:lastRenderedPageBreak/>
        <w:t>пароль;</w:t>
      </w:r>
    </w:p>
    <w:p w14:paraId="4FAB0911" w14:textId="77777777" w:rsidR="001E67AB" w:rsidRDefault="001E67AB" w:rsidP="001E67AB">
      <w:pPr>
        <w:pStyle w:val="a0"/>
        <w:ind w:firstLine="709"/>
      </w:pPr>
      <w:r w:rsidRPr="00620C2F">
        <w:t>фамилия</w:t>
      </w:r>
      <w:r>
        <w:t>;</w:t>
      </w:r>
    </w:p>
    <w:p w14:paraId="6F87AC70" w14:textId="77777777" w:rsidR="001E67AB" w:rsidRDefault="001E67AB" w:rsidP="001E67AB">
      <w:pPr>
        <w:pStyle w:val="a0"/>
        <w:ind w:firstLine="709"/>
      </w:pPr>
      <w:r w:rsidRPr="00620C2F">
        <w:t>имя</w:t>
      </w:r>
      <w:r>
        <w:t>;</w:t>
      </w:r>
    </w:p>
    <w:p w14:paraId="42EF27AB" w14:textId="77777777" w:rsidR="001E67AB" w:rsidRDefault="001E67AB" w:rsidP="001E67AB">
      <w:pPr>
        <w:pStyle w:val="a0"/>
        <w:ind w:firstLine="709"/>
      </w:pPr>
      <w:r w:rsidRPr="00620C2F">
        <w:t>отчество</w:t>
      </w:r>
      <w:r>
        <w:t>;</w:t>
      </w:r>
    </w:p>
    <w:p w14:paraId="43E27E37" w14:textId="08EA7E6B" w:rsidR="001E67AB" w:rsidRDefault="001E67AB" w:rsidP="001E67AB">
      <w:pPr>
        <w:pStyle w:val="a0"/>
        <w:ind w:firstLine="709"/>
      </w:pPr>
      <w:r>
        <w:t>номер телефона.</w:t>
      </w:r>
    </w:p>
    <w:p w14:paraId="576D7AD5" w14:textId="46399621" w:rsidR="001E67AB" w:rsidRDefault="001E67AB" w:rsidP="001E67AB">
      <w:pPr>
        <w:pStyle w:val="a0"/>
        <w:numPr>
          <w:ilvl w:val="0"/>
          <w:numId w:val="0"/>
        </w:numPr>
        <w:ind w:left="709"/>
      </w:pPr>
      <w:r>
        <w:t>Данные о питомцах:</w:t>
      </w:r>
    </w:p>
    <w:p w14:paraId="609E6C47" w14:textId="77777777" w:rsidR="001E67AB" w:rsidRDefault="001E67AB" w:rsidP="001E67AB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58A76780" w14:textId="213B3FC1" w:rsidR="001E67AB" w:rsidRDefault="001E67AB" w:rsidP="001E67AB">
      <w:pPr>
        <w:pStyle w:val="a0"/>
        <w:ind w:firstLine="709"/>
      </w:pPr>
      <w:r>
        <w:t>кличка;</w:t>
      </w:r>
    </w:p>
    <w:p w14:paraId="31470278" w14:textId="52801EF4" w:rsidR="001E67AB" w:rsidRDefault="001E67AB" w:rsidP="001E67AB">
      <w:pPr>
        <w:pStyle w:val="a0"/>
        <w:ind w:firstLine="709"/>
      </w:pPr>
      <w:r>
        <w:t>вид;</w:t>
      </w:r>
    </w:p>
    <w:p w14:paraId="0F13C14D" w14:textId="508E9243" w:rsidR="001E67AB" w:rsidRDefault="001E67AB" w:rsidP="001E67AB">
      <w:pPr>
        <w:pStyle w:val="a0"/>
        <w:ind w:firstLine="709"/>
      </w:pPr>
      <w:r>
        <w:t>порода;</w:t>
      </w:r>
    </w:p>
    <w:p w14:paraId="4B9A827B" w14:textId="365BF6C8" w:rsidR="001E67AB" w:rsidRDefault="001E67AB" w:rsidP="001E67AB">
      <w:pPr>
        <w:pStyle w:val="a0"/>
        <w:ind w:firstLine="709"/>
      </w:pPr>
      <w:r>
        <w:t>пол;</w:t>
      </w:r>
    </w:p>
    <w:p w14:paraId="6E22D28B" w14:textId="76EA6E5C" w:rsidR="001E67AB" w:rsidRDefault="001E67AB" w:rsidP="001E67AB">
      <w:pPr>
        <w:pStyle w:val="a0"/>
        <w:ind w:firstLine="709"/>
      </w:pPr>
      <w:r>
        <w:t>дата рождения;</w:t>
      </w:r>
    </w:p>
    <w:p w14:paraId="6F97BEE8" w14:textId="798635D4" w:rsidR="001E67AB" w:rsidRDefault="001E67AB" w:rsidP="001E67AB">
      <w:pPr>
        <w:pStyle w:val="a0"/>
        <w:ind w:firstLine="709"/>
      </w:pPr>
      <w:r>
        <w:t>номер вольера;</w:t>
      </w:r>
    </w:p>
    <w:p w14:paraId="298A8A81" w14:textId="0A9BC68A" w:rsidR="001E67AB" w:rsidRDefault="001E67AB" w:rsidP="001E67AB">
      <w:pPr>
        <w:pStyle w:val="a0"/>
        <w:ind w:firstLine="709"/>
      </w:pPr>
      <w:r>
        <w:t>дата поступления.</w:t>
      </w:r>
    </w:p>
    <w:p w14:paraId="5D636D4B" w14:textId="5204C5D3" w:rsidR="001E67AB" w:rsidRDefault="00FE52F3" w:rsidP="001E67AB">
      <w:pPr>
        <w:pStyle w:val="a0"/>
        <w:numPr>
          <w:ilvl w:val="0"/>
          <w:numId w:val="0"/>
        </w:numPr>
        <w:ind w:left="709"/>
      </w:pPr>
      <w:r>
        <w:t>Данные о вакцинах:</w:t>
      </w:r>
    </w:p>
    <w:p w14:paraId="7AA8B40C" w14:textId="3BDD0636" w:rsidR="00FE52F3" w:rsidRDefault="00FE52F3" w:rsidP="00FE52F3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37380900" w14:textId="076207FE" w:rsidR="00FE52F3" w:rsidRDefault="00FE52F3" w:rsidP="00FE52F3">
      <w:pPr>
        <w:pStyle w:val="a0"/>
        <w:ind w:firstLine="709"/>
      </w:pPr>
      <w:r>
        <w:t>дата поступления вакцины;</w:t>
      </w:r>
    </w:p>
    <w:p w14:paraId="3488D1C9" w14:textId="0E15194F" w:rsidR="00FE52F3" w:rsidRDefault="00FE52F3" w:rsidP="00FE52F3">
      <w:pPr>
        <w:pStyle w:val="a0"/>
        <w:ind w:firstLine="709"/>
      </w:pPr>
      <w:r>
        <w:t>описание вакцины.</w:t>
      </w:r>
    </w:p>
    <w:p w14:paraId="6170C828" w14:textId="2EA69465" w:rsidR="00FE52F3" w:rsidRDefault="00FE52F3" w:rsidP="00FE52F3">
      <w:pPr>
        <w:pStyle w:val="a0"/>
        <w:numPr>
          <w:ilvl w:val="0"/>
          <w:numId w:val="0"/>
        </w:numPr>
        <w:ind w:left="709"/>
      </w:pPr>
      <w:r>
        <w:t>Данные о вольерах:</w:t>
      </w:r>
    </w:p>
    <w:p w14:paraId="06AA1990" w14:textId="77777777" w:rsidR="00FE52F3" w:rsidRDefault="00FE52F3" w:rsidP="00FE52F3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0F9C6FCF" w14:textId="6E915259" w:rsidR="00FE52F3" w:rsidRDefault="00FE52F3" w:rsidP="00FE52F3">
      <w:pPr>
        <w:pStyle w:val="a0"/>
        <w:ind w:firstLine="709"/>
      </w:pPr>
      <w:r>
        <w:t>дата регистрации вольера;</w:t>
      </w:r>
    </w:p>
    <w:p w14:paraId="0467E058" w14:textId="6F797480" w:rsidR="00FE52F3" w:rsidRDefault="00FE52F3" w:rsidP="00FE52F3">
      <w:pPr>
        <w:pStyle w:val="a0"/>
        <w:ind w:firstLine="709"/>
      </w:pPr>
      <w:r>
        <w:t>описание вольера.</w:t>
      </w:r>
    </w:p>
    <w:p w14:paraId="69F6EB8C" w14:textId="06B28977" w:rsidR="004B6BE2" w:rsidRDefault="004B6BE2" w:rsidP="004B6BE2">
      <w:pPr>
        <w:pStyle w:val="a0"/>
        <w:numPr>
          <w:ilvl w:val="0"/>
          <w:numId w:val="0"/>
        </w:numPr>
        <w:ind w:left="709"/>
      </w:pPr>
      <w:r>
        <w:t>Данные о событиях и взаимодействиях:</w:t>
      </w:r>
    </w:p>
    <w:p w14:paraId="67C539F1" w14:textId="3F13E4DE" w:rsidR="004B6BE2" w:rsidRDefault="004B6BE2" w:rsidP="004B6BE2">
      <w:pPr>
        <w:pStyle w:val="a0"/>
        <w:ind w:firstLine="709"/>
      </w:pPr>
      <w:r>
        <w:t>Дата и время события;</w:t>
      </w:r>
    </w:p>
    <w:p w14:paraId="239A2A5B" w14:textId="0F27597E" w:rsidR="004B6BE2" w:rsidRDefault="004B6BE2" w:rsidP="004B6BE2">
      <w:pPr>
        <w:pStyle w:val="a0"/>
        <w:ind w:firstLine="709"/>
      </w:pPr>
      <w:r>
        <w:t>ответственные лица;</w:t>
      </w:r>
    </w:p>
    <w:p w14:paraId="44F8B37B" w14:textId="7064EEAF" w:rsidR="004B6BE2" w:rsidRDefault="004B6BE2" w:rsidP="004B6BE2">
      <w:pPr>
        <w:pStyle w:val="a0"/>
        <w:ind w:firstLine="709"/>
      </w:pPr>
      <w:r>
        <w:t>результаты взаимодействия.</w:t>
      </w:r>
    </w:p>
    <w:p w14:paraId="78D21EF7" w14:textId="232AF82A" w:rsidR="00FE52F3" w:rsidRDefault="00FE52F3" w:rsidP="00FE52F3">
      <w:pPr>
        <w:pStyle w:val="a0"/>
        <w:numPr>
          <w:ilvl w:val="0"/>
          <w:numId w:val="0"/>
        </w:numPr>
        <w:ind w:left="709"/>
      </w:pPr>
      <w:r>
        <w:t>Выходные данные.</w:t>
      </w:r>
    </w:p>
    <w:p w14:paraId="238ED9D4" w14:textId="4E0B7B2D" w:rsidR="00FE52F3" w:rsidRDefault="00FE52F3" w:rsidP="00FE52F3">
      <w:pPr>
        <w:pStyle w:val="a0"/>
        <w:numPr>
          <w:ilvl w:val="0"/>
          <w:numId w:val="0"/>
        </w:numPr>
        <w:ind w:left="709"/>
      </w:pPr>
      <w:r>
        <w:t>Отчеты о состоянии приюта:</w:t>
      </w:r>
    </w:p>
    <w:p w14:paraId="47C0D0A8" w14:textId="2B7B8730" w:rsidR="00FE52F3" w:rsidRDefault="00FE52F3" w:rsidP="00FE52F3">
      <w:pPr>
        <w:pStyle w:val="a0"/>
        <w:ind w:firstLine="709"/>
      </w:pPr>
      <w:r>
        <w:t>Отчет о поступлении животных;</w:t>
      </w:r>
    </w:p>
    <w:p w14:paraId="1E71588D" w14:textId="73B0990D" w:rsidR="004B6BE2" w:rsidRDefault="004B6BE2" w:rsidP="004B6BE2">
      <w:pPr>
        <w:pStyle w:val="a0"/>
        <w:ind w:firstLine="709"/>
      </w:pPr>
      <w:r>
        <w:t>о</w:t>
      </w:r>
      <w:r w:rsidR="00FE52F3">
        <w:t xml:space="preserve">тчет об </w:t>
      </w:r>
      <w:r>
        <w:t>«</w:t>
      </w:r>
      <w:r w:rsidR="00FE52F3">
        <w:t>усыновлении</w:t>
      </w:r>
      <w:r>
        <w:t xml:space="preserve">» </w:t>
      </w:r>
      <w:r w:rsidR="00FE52F3">
        <w:t>живот</w:t>
      </w:r>
      <w:r>
        <w:t>ных;</w:t>
      </w:r>
    </w:p>
    <w:p w14:paraId="022AC340" w14:textId="0351F1C9" w:rsidR="004B6BE2" w:rsidRDefault="004B6BE2" w:rsidP="004B6BE2">
      <w:pPr>
        <w:pStyle w:val="a0"/>
        <w:ind w:firstLine="709"/>
      </w:pPr>
      <w:r>
        <w:t>отчет о назначенных процедурах;</w:t>
      </w:r>
    </w:p>
    <w:p w14:paraId="3871E4E3" w14:textId="3CDABD10" w:rsidR="004B6BE2" w:rsidRDefault="004B6BE2" w:rsidP="004B6BE2">
      <w:pPr>
        <w:pStyle w:val="a0"/>
        <w:ind w:firstLine="709"/>
      </w:pPr>
      <w:r>
        <w:t>отчет о вакцинации;</w:t>
      </w:r>
    </w:p>
    <w:p w14:paraId="7B961D3C" w14:textId="09CB5080" w:rsidR="004B6BE2" w:rsidRDefault="004B6BE2" w:rsidP="004B6BE2">
      <w:pPr>
        <w:pStyle w:val="a0"/>
        <w:ind w:firstLine="709"/>
      </w:pPr>
      <w:r>
        <w:t>отчет о поступивших заявках на «усыновление».</w:t>
      </w:r>
    </w:p>
    <w:p w14:paraId="1D2ED590" w14:textId="567C29A7" w:rsidR="004B6BE2" w:rsidRDefault="004B6BE2" w:rsidP="004B6BE2">
      <w:pPr>
        <w:pStyle w:val="a0"/>
        <w:numPr>
          <w:ilvl w:val="0"/>
          <w:numId w:val="0"/>
        </w:numPr>
        <w:ind w:left="709"/>
      </w:pPr>
      <w:r>
        <w:t>Уведомления и оповещения:</w:t>
      </w:r>
    </w:p>
    <w:p w14:paraId="58D31806" w14:textId="3CCE88F6" w:rsidR="004B6BE2" w:rsidRDefault="00203A9F" w:rsidP="004B6BE2">
      <w:pPr>
        <w:pStyle w:val="a0"/>
        <w:ind w:firstLine="709"/>
      </w:pPr>
      <w:r>
        <w:lastRenderedPageBreak/>
        <w:t>Оповещение о п</w:t>
      </w:r>
      <w:r w:rsidR="004B6BE2">
        <w:t>росмотр</w:t>
      </w:r>
      <w:r>
        <w:t>е</w:t>
      </w:r>
      <w:r w:rsidR="004B6BE2">
        <w:t xml:space="preserve"> заявок на лечение ветеринаром;</w:t>
      </w:r>
    </w:p>
    <w:p w14:paraId="411935C8" w14:textId="353B32AF" w:rsidR="00203A9F" w:rsidRDefault="00203A9F" w:rsidP="00203A9F">
      <w:pPr>
        <w:pStyle w:val="a0"/>
        <w:ind w:firstLine="709"/>
      </w:pPr>
      <w:r>
        <w:t>Оповещение о п</w:t>
      </w:r>
      <w:r w:rsidR="004B6BE2">
        <w:t>росмотр</w:t>
      </w:r>
      <w:r>
        <w:t>е</w:t>
      </w:r>
      <w:r w:rsidR="004B6BE2">
        <w:t xml:space="preserve"> заявок на «усыновление» животных </w:t>
      </w:r>
      <w:r>
        <w:t>специалистом по работе с усыновителями.</w:t>
      </w:r>
    </w:p>
    <w:p w14:paraId="3FF23D41" w14:textId="05C69CED" w:rsidR="004B6BE2" w:rsidRDefault="00203A9F" w:rsidP="00203A9F">
      <w:pPr>
        <w:pStyle w:val="3"/>
        <w:ind w:left="0" w:firstLine="709"/>
      </w:pPr>
      <w:bookmarkStart w:id="23" w:name="_Toc178971075"/>
      <w:r>
        <w:t>Требования к временным характеристикам</w:t>
      </w:r>
      <w:bookmarkEnd w:id="23"/>
    </w:p>
    <w:p w14:paraId="34B90FE0" w14:textId="57CABB71" w:rsidR="00203A9F" w:rsidRDefault="00E6245E" w:rsidP="00203A9F">
      <w:pPr>
        <w:ind w:firstLine="709"/>
      </w:pPr>
      <w:r>
        <w:t>При изменении и добавлении данных «рабочими» пользователями данные на клиенте обновля</w:t>
      </w:r>
      <w:r w:rsidR="0069060A">
        <w:t>ются не позднее, чем через</w:t>
      </w:r>
      <w:r>
        <w:t xml:space="preserve"> 5 секунд.</w:t>
      </w:r>
    </w:p>
    <w:p w14:paraId="1AEAC243" w14:textId="15A76F0F" w:rsidR="00E6245E" w:rsidRDefault="00E6245E" w:rsidP="00203A9F">
      <w:pPr>
        <w:ind w:firstLine="709"/>
      </w:pPr>
      <w:r>
        <w:t>При отправлении заявки</w:t>
      </w:r>
      <w:r w:rsidR="0069060A">
        <w:t xml:space="preserve"> на «усыновление» животного</w:t>
      </w:r>
      <w:r>
        <w:t xml:space="preserve"> потенциальными владельцами на </w:t>
      </w:r>
      <w:r w:rsidR="0069060A">
        <w:t>клиенте «рабочего» аккаунта данные обновляются не позднее, чем через 5 секунд.</w:t>
      </w:r>
    </w:p>
    <w:p w14:paraId="14F3A949" w14:textId="00CEDCBE" w:rsidR="0069060A" w:rsidRDefault="0069060A" w:rsidP="0069060A">
      <w:pPr>
        <w:pStyle w:val="2"/>
      </w:pPr>
      <w:bookmarkStart w:id="24" w:name="_Toc178971076"/>
      <w:r>
        <w:t>Требования к надежности</w:t>
      </w:r>
      <w:bookmarkEnd w:id="24"/>
    </w:p>
    <w:p w14:paraId="14A495FA" w14:textId="75A924A3" w:rsidR="0069060A" w:rsidRDefault="0038665E" w:rsidP="0069060A">
      <w:pPr>
        <w:ind w:firstLine="709"/>
      </w:pPr>
      <w:r w:rsidRPr="0038665E">
        <w:t>Система должна быть доступна не менее 9</w:t>
      </w:r>
      <w:r>
        <w:t>0</w:t>
      </w:r>
      <w:r w:rsidRPr="0038665E">
        <w:t>% времени в течение месяца</w:t>
      </w:r>
      <w:r>
        <w:t>.</w:t>
      </w:r>
    </w:p>
    <w:p w14:paraId="3602F001" w14:textId="2282AEB3" w:rsidR="0038665E" w:rsidRDefault="0038665E" w:rsidP="0038665E">
      <w:pPr>
        <w:ind w:firstLine="709"/>
      </w:pPr>
      <w:r>
        <w:t>Ответственность за бесперебойную работу информационной системы учета животных в приютах</w:t>
      </w:r>
      <w:r w:rsidR="00CE1D2A">
        <w:t xml:space="preserve"> </w:t>
      </w:r>
      <w:r>
        <w:t>несет Исполнитель проекта.</w:t>
      </w:r>
    </w:p>
    <w:p w14:paraId="29BE2F01" w14:textId="77777777" w:rsidR="0038665E" w:rsidRDefault="0038665E" w:rsidP="0038665E">
      <w:pPr>
        <w:ind w:firstLine="709"/>
      </w:pPr>
      <w:r>
        <w:t>Ответственность за бесперебойную работу технических средств, и комплексов инженерных средств несет Заказчик проекта.</w:t>
      </w:r>
    </w:p>
    <w:p w14:paraId="1AB21652" w14:textId="77777777" w:rsidR="00CE1D2A" w:rsidRPr="00E0120A" w:rsidRDefault="00CE1D2A" w:rsidP="00CE1D2A">
      <w:pPr>
        <w:ind w:firstLine="709"/>
      </w:pPr>
      <w:r w:rsidRPr="00E0120A">
        <w:t>Уровень надежности должен достигаться согласованным применением организац</w:t>
      </w:r>
      <w:r>
        <w:t xml:space="preserve">ионно-технических мероприятий, </w:t>
      </w:r>
      <w:r w:rsidRPr="00E0120A">
        <w:t>программно-аппаратных средств.</w:t>
      </w:r>
    </w:p>
    <w:p w14:paraId="3D0EF4E5" w14:textId="77777777" w:rsidR="00CE1D2A" w:rsidRDefault="00CE1D2A" w:rsidP="00CE1D2A">
      <w:pPr>
        <w:ind w:firstLine="709"/>
      </w:pPr>
      <w:r>
        <w:t>Для повышения надежности необходимо:</w:t>
      </w:r>
    </w:p>
    <w:p w14:paraId="01D5DC5F" w14:textId="77777777" w:rsidR="00CE1D2A" w:rsidRDefault="00CE1D2A" w:rsidP="00CE1D2A">
      <w:pPr>
        <w:pStyle w:val="a0"/>
        <w:ind w:firstLine="709"/>
      </w:pPr>
      <w:r>
        <w:t>сконфигурировать аппаратные и программные средства в соответствии с техническими требованиями;</w:t>
      </w:r>
    </w:p>
    <w:p w14:paraId="06CBD149" w14:textId="2B7894FF" w:rsidR="00CE1D2A" w:rsidRDefault="00CE1D2A" w:rsidP="00CE1D2A">
      <w:pPr>
        <w:pStyle w:val="a0"/>
        <w:ind w:firstLine="709"/>
      </w:pPr>
      <w:r>
        <w:t>периодически создавать резервные копии баз данных.</w:t>
      </w:r>
    </w:p>
    <w:p w14:paraId="24411AE4" w14:textId="3635E67A" w:rsidR="00CE1D2A" w:rsidRDefault="00CE1D2A" w:rsidP="00BC4C4C">
      <w:pPr>
        <w:pStyle w:val="2"/>
        <w:ind w:left="0" w:firstLine="709"/>
      </w:pPr>
      <w:bookmarkStart w:id="25" w:name="_Toc178971077"/>
      <w:r>
        <w:t xml:space="preserve">Условия </w:t>
      </w:r>
      <w:r w:rsidR="00BC4C4C">
        <w:t>эксплуатации</w:t>
      </w:r>
      <w:bookmarkEnd w:id="25"/>
    </w:p>
    <w:p w14:paraId="0A799BF7" w14:textId="65BC0E21" w:rsidR="00BC4C4C" w:rsidRDefault="00BC4C4C" w:rsidP="00BC4C4C">
      <w:pPr>
        <w:ind w:firstLine="709"/>
      </w:pPr>
      <w:r>
        <w:t xml:space="preserve">Приложение запускается на устройствах с операционной системой </w:t>
      </w:r>
      <w:r>
        <w:rPr>
          <w:lang w:val="en-US"/>
        </w:rPr>
        <w:t>android</w:t>
      </w:r>
      <w:r>
        <w:t xml:space="preserve">, как у «рабочих» пользователей, так и у потенциальных владельцев. База данных находится на </w:t>
      </w:r>
      <w:r w:rsidR="002530FA">
        <w:t>хостинге. Должна быть непрерывная связь по сети между клиентами и хостингом, базой данных.</w:t>
      </w:r>
    </w:p>
    <w:p w14:paraId="6675C6FD" w14:textId="63424D57" w:rsidR="002530FA" w:rsidRDefault="002530FA" w:rsidP="00BC4C4C">
      <w:pPr>
        <w:ind w:firstLine="709"/>
      </w:pPr>
      <w:r>
        <w:t>Устройство «рабочего», на котором будет использоваться информационная система, должно</w:t>
      </w:r>
      <w:r w:rsidRPr="002530FA">
        <w:t xml:space="preserve"> быть защищен</w:t>
      </w:r>
      <w:r>
        <w:t>о</w:t>
      </w:r>
      <w:r w:rsidRPr="002530FA">
        <w:t xml:space="preserve"> от пыли и вибрации, соответствовать классу защиты IP</w:t>
      </w:r>
      <w:r>
        <w:t>67.</w:t>
      </w:r>
    </w:p>
    <w:p w14:paraId="4EA1EF1D" w14:textId="1CC9DAD9" w:rsidR="002530FA" w:rsidRDefault="002530FA" w:rsidP="002530FA">
      <w:pPr>
        <w:pStyle w:val="3"/>
        <w:ind w:left="0" w:firstLine="709"/>
      </w:pPr>
      <w:bookmarkStart w:id="26" w:name="_Toc178971078"/>
      <w:r>
        <w:t xml:space="preserve">Требования </w:t>
      </w:r>
      <w:r w:rsidR="00E638DC">
        <w:t>к численности и квалификации персонала</w:t>
      </w:r>
      <w:bookmarkEnd w:id="26"/>
    </w:p>
    <w:p w14:paraId="7A4517C6" w14:textId="23880C47" w:rsidR="00E638DC" w:rsidRDefault="00D53735" w:rsidP="00E638DC">
      <w:pPr>
        <w:ind w:firstLine="709"/>
      </w:pPr>
      <w:r>
        <w:t xml:space="preserve">Для установки и настройки информационной системы требуется системный администратор. В процессе эксплуатации с приложением работают: «Директор приюта», «Администратор приюта», </w:t>
      </w:r>
      <w:r>
        <w:lastRenderedPageBreak/>
        <w:t>«Ветеринар», «Куратор животного», «Специалист по уходу за животными», «Волонтер», «Специалист по работе с усыновителями», «Потенциальный владелец».</w:t>
      </w:r>
    </w:p>
    <w:p w14:paraId="36E6902F" w14:textId="29BB6D2E" w:rsidR="00D53735" w:rsidRDefault="00D53735" w:rsidP="00E638DC">
      <w:pPr>
        <w:ind w:firstLine="709"/>
      </w:pPr>
      <w:r>
        <w:t>Задачи системного администратора:</w:t>
      </w:r>
    </w:p>
    <w:p w14:paraId="55A93562" w14:textId="79700102" w:rsidR="00D53735" w:rsidRDefault="00D53735" w:rsidP="00D53735">
      <w:pPr>
        <w:pStyle w:val="a0"/>
        <w:ind w:firstLine="709"/>
      </w:pPr>
      <w:r>
        <w:t>Установка клиентских приложений;</w:t>
      </w:r>
    </w:p>
    <w:p w14:paraId="2E4004B3" w14:textId="1D66A328" w:rsidR="00D53735" w:rsidRDefault="00D53735" w:rsidP="00D53735">
      <w:pPr>
        <w:pStyle w:val="a0"/>
        <w:ind w:firstLine="709"/>
      </w:pPr>
      <w:r>
        <w:t>управление, настройка СУБД;</w:t>
      </w:r>
    </w:p>
    <w:p w14:paraId="33D6F95E" w14:textId="6500E595" w:rsidR="00D53735" w:rsidRDefault="00D53735" w:rsidP="00D53735">
      <w:pPr>
        <w:pStyle w:val="a0"/>
        <w:ind w:firstLine="709"/>
      </w:pPr>
      <w:r>
        <w:t>устранение неполадок в работе сети</w:t>
      </w:r>
    </w:p>
    <w:p w14:paraId="0509B820" w14:textId="0B71CBF1" w:rsidR="00D53735" w:rsidRPr="00E638DC" w:rsidRDefault="00D53735" w:rsidP="00D53735">
      <w:pPr>
        <w:pStyle w:val="a0"/>
        <w:ind w:firstLine="709"/>
      </w:pPr>
      <w:r>
        <w:t>настройка сети между клиентами и хостингом, СУБД.</w:t>
      </w:r>
    </w:p>
    <w:p w14:paraId="7EAA7745" w14:textId="6C367296" w:rsidR="00D53735" w:rsidRDefault="00D53735" w:rsidP="00D53735">
      <w:pPr>
        <w:pStyle w:val="a0"/>
        <w:numPr>
          <w:ilvl w:val="0"/>
          <w:numId w:val="0"/>
        </w:numPr>
        <w:ind w:firstLine="709"/>
      </w:pPr>
      <w:r w:rsidRPr="004334F1">
        <w:t xml:space="preserve">Пользователь должен иметь опыт работы с </w:t>
      </w:r>
      <w:r>
        <w:t xml:space="preserve">мобильным устройством </w:t>
      </w:r>
      <w:r w:rsidRPr="004334F1">
        <w:t xml:space="preserve">на базе операционной системы </w:t>
      </w:r>
      <w:r>
        <w:rPr>
          <w:lang w:val="en-US"/>
        </w:rPr>
        <w:t>android</w:t>
      </w:r>
      <w:r w:rsidRPr="00D53735">
        <w:t xml:space="preserve"> 10 </w:t>
      </w:r>
      <w:r>
        <w:t>и выше</w:t>
      </w:r>
      <w:r w:rsidR="00CA0B20">
        <w:t>,</w:t>
      </w:r>
      <w:r w:rsidRPr="004334F1">
        <w:t xml:space="preserve"> на уровне квалифицированного пользователя, свободно использовать базовые операции в </w:t>
      </w:r>
      <w:r>
        <w:t>операционной системе</w:t>
      </w:r>
      <w:r w:rsidRPr="004334F1">
        <w:t>.</w:t>
      </w:r>
    </w:p>
    <w:p w14:paraId="715E1A6D" w14:textId="7EA1D5C6" w:rsidR="00CA0B20" w:rsidRPr="00BA61E6" w:rsidRDefault="00CA0B20" w:rsidP="00CA0B20">
      <w:pPr>
        <w:pStyle w:val="2"/>
        <w:ind w:left="0" w:firstLine="709"/>
      </w:pPr>
      <w:bookmarkStart w:id="27" w:name="_Toc178971079"/>
      <w:r>
        <w:t>Требования к составу и параметрам технических средств</w:t>
      </w:r>
      <w:bookmarkEnd w:id="27"/>
    </w:p>
    <w:p w14:paraId="41712945" w14:textId="5A856E39" w:rsidR="002530FA" w:rsidRDefault="00CA0B20" w:rsidP="00BC4C4C">
      <w:pPr>
        <w:ind w:firstLine="709"/>
      </w:pPr>
      <w:r>
        <w:t>Состав технических средств:</w:t>
      </w:r>
    </w:p>
    <w:p w14:paraId="2FD9F8FA" w14:textId="47F2213D" w:rsidR="003F1F6C" w:rsidRPr="003F1F6C" w:rsidRDefault="003F1F6C" w:rsidP="003F1F6C">
      <w:pPr>
        <w:pStyle w:val="a0"/>
        <w:ind w:firstLine="709"/>
      </w:pPr>
      <w:r>
        <w:rPr>
          <w:bdr w:val="single" w:sz="2" w:space="0" w:color="E5E7EB" w:frame="1"/>
        </w:rPr>
        <w:t>П</w:t>
      </w:r>
      <w:r w:rsidRPr="003F1F6C">
        <w:rPr>
          <w:bdr w:val="single" w:sz="2" w:space="0" w:color="E5E7EB" w:frame="1"/>
        </w:rPr>
        <w:t xml:space="preserve">роцессор с тактовой частотой не менее </w:t>
      </w:r>
      <w:r>
        <w:rPr>
          <w:bdr w:val="single" w:sz="2" w:space="0" w:color="E5E7EB" w:frame="1"/>
        </w:rPr>
        <w:t>1</w:t>
      </w:r>
      <w:r w:rsidRPr="003F1F6C">
        <w:rPr>
          <w:bdr w:val="single" w:sz="2" w:space="0" w:color="E5E7EB" w:frame="1"/>
        </w:rPr>
        <w:t>,0 ГГц.</w:t>
      </w:r>
    </w:p>
    <w:p w14:paraId="27086460" w14:textId="0451DE05" w:rsidR="003F1F6C" w:rsidRPr="003F1F6C" w:rsidRDefault="003F1F6C" w:rsidP="003F1F6C">
      <w:pPr>
        <w:pStyle w:val="a0"/>
        <w:ind w:firstLine="709"/>
      </w:pPr>
      <w:r w:rsidRPr="003F1F6C">
        <w:rPr>
          <w:bdr w:val="single" w:sz="2" w:space="0" w:color="E5E7EB" w:frame="1"/>
        </w:rPr>
        <w:t>Оперативная память</w:t>
      </w:r>
      <w:r>
        <w:rPr>
          <w:bdr w:val="single" w:sz="2" w:space="0" w:color="E5E7EB" w:frame="1"/>
        </w:rPr>
        <w:t>, объемом н</w:t>
      </w:r>
      <w:r w:rsidRPr="003F1F6C">
        <w:rPr>
          <w:bdr w:val="single" w:sz="2" w:space="0" w:color="E5E7EB" w:frame="1"/>
        </w:rPr>
        <w:t xml:space="preserve">е менее </w:t>
      </w:r>
      <w:r>
        <w:rPr>
          <w:bdr w:val="single" w:sz="2" w:space="0" w:color="E5E7EB" w:frame="1"/>
        </w:rPr>
        <w:t>1</w:t>
      </w:r>
      <w:r w:rsidRPr="003F1F6C">
        <w:rPr>
          <w:bdr w:val="single" w:sz="2" w:space="0" w:color="E5E7EB" w:frame="1"/>
        </w:rPr>
        <w:t xml:space="preserve"> Гб.</w:t>
      </w:r>
    </w:p>
    <w:p w14:paraId="482282BA" w14:textId="0069FB09" w:rsidR="00CA0B20" w:rsidRDefault="003F1F6C" w:rsidP="00CA0B20">
      <w:pPr>
        <w:pStyle w:val="a0"/>
        <w:ind w:firstLine="709"/>
      </w:pPr>
      <w:r w:rsidRPr="003F1F6C">
        <w:t>Внутренняя память</w:t>
      </w:r>
      <w:r>
        <w:t>, объемом н</w:t>
      </w:r>
      <w:r w:rsidRPr="003F1F6C">
        <w:t>е менее 64 Гб с возможностью расширения через microSD</w:t>
      </w:r>
      <w:r>
        <w:t>.</w:t>
      </w:r>
    </w:p>
    <w:p w14:paraId="5B4BE32A" w14:textId="5EB15A8F" w:rsidR="003F1F6C" w:rsidRDefault="003F1F6C" w:rsidP="00CA0B20">
      <w:pPr>
        <w:pStyle w:val="a0"/>
        <w:ind w:firstLine="709"/>
      </w:pPr>
      <w:r>
        <w:t>Е</w:t>
      </w:r>
      <w:r w:rsidRPr="003F1F6C">
        <w:t>мкость</w:t>
      </w:r>
      <w:r>
        <w:t xml:space="preserve"> аккумулятора</w:t>
      </w:r>
      <w:r w:rsidRPr="003F1F6C">
        <w:t xml:space="preserve"> не менее 4000 мАч</w:t>
      </w:r>
      <w:r>
        <w:t>.</w:t>
      </w:r>
    </w:p>
    <w:p w14:paraId="5159AAA1" w14:textId="1A210115" w:rsidR="003F1F6C" w:rsidRPr="003F1F6C" w:rsidRDefault="003F1F6C" w:rsidP="003F1F6C">
      <w:pPr>
        <w:pStyle w:val="a0"/>
        <w:ind w:firstLine="709"/>
      </w:pPr>
      <w:r w:rsidRPr="003F1F6C">
        <w:t>Поддержка сетей 4G</w:t>
      </w:r>
      <w:r>
        <w:t xml:space="preserve"> </w:t>
      </w:r>
      <w:r w:rsidRPr="003F1F6C">
        <w:t>и Wi-Fi 802.11ac.</w:t>
      </w:r>
    </w:p>
    <w:p w14:paraId="7DE89462" w14:textId="7619BB24" w:rsidR="003F1F6C" w:rsidRDefault="003F1F6C" w:rsidP="00CA0B20">
      <w:pPr>
        <w:pStyle w:val="a0"/>
        <w:ind w:firstLine="709"/>
      </w:pPr>
      <w:r w:rsidRPr="003F1F6C">
        <w:t>Bluetooth версии не ниже 5.0</w:t>
      </w:r>
      <w:r>
        <w:t>.</w:t>
      </w:r>
    </w:p>
    <w:p w14:paraId="678BDC8F" w14:textId="4C421E1E" w:rsidR="003F1F6C" w:rsidRDefault="003F1F6C" w:rsidP="003F1F6C">
      <w:pPr>
        <w:pStyle w:val="2"/>
      </w:pPr>
      <w:bookmarkStart w:id="28" w:name="_Toc178971080"/>
      <w:r>
        <w:t>Требования к информационной и программной совместимости</w:t>
      </w:r>
      <w:bookmarkEnd w:id="28"/>
    </w:p>
    <w:p w14:paraId="1886C874" w14:textId="37761056" w:rsidR="003F1F6C" w:rsidRDefault="002E0AB3" w:rsidP="003F1F6C">
      <w:pPr>
        <w:ind w:firstLine="709"/>
      </w:pPr>
      <w:r>
        <w:t>Приложения «рабочего» и потенциального владельца обмениваются с СУБД сообщениями через глобальную сеть по клиент-серверному протоколу.</w:t>
      </w:r>
    </w:p>
    <w:p w14:paraId="67C9D507" w14:textId="69214964" w:rsidR="002E0AB3" w:rsidRPr="002E0AB3" w:rsidRDefault="002E0AB3" w:rsidP="002E0AB3">
      <w:pPr>
        <w:pStyle w:val="2"/>
        <w:ind w:left="0" w:firstLine="709"/>
      </w:pPr>
      <w:bookmarkStart w:id="29" w:name="_Toc178971081"/>
      <w:r>
        <w:t>Требования к маркировке и упаковке</w:t>
      </w:r>
      <w:bookmarkEnd w:id="29"/>
      <w:r>
        <w:t xml:space="preserve"> </w:t>
      </w:r>
    </w:p>
    <w:p w14:paraId="2ABE5D64" w14:textId="695693B7" w:rsidR="00CE1D2A" w:rsidRDefault="002E0AB3" w:rsidP="002E0AB3">
      <w:pPr>
        <w:ind w:left="709" w:firstLine="0"/>
      </w:pPr>
      <w:r>
        <w:t>Требования не предъявляются.</w:t>
      </w:r>
    </w:p>
    <w:p w14:paraId="431A0C5F" w14:textId="68E455BA" w:rsidR="002E0AB3" w:rsidRDefault="002E0AB3" w:rsidP="002E0AB3">
      <w:pPr>
        <w:pStyle w:val="2"/>
      </w:pPr>
      <w:bookmarkStart w:id="30" w:name="_Toc178971082"/>
      <w:r>
        <w:t>Требования к транспортированию и хранению</w:t>
      </w:r>
      <w:bookmarkEnd w:id="30"/>
    </w:p>
    <w:p w14:paraId="463F5D52" w14:textId="77777777" w:rsidR="002E0AB3" w:rsidRDefault="002E0AB3" w:rsidP="002E0AB3">
      <w:pPr>
        <w:ind w:left="709" w:firstLine="0"/>
      </w:pPr>
      <w:r>
        <w:t>Требования не предъявляются.</w:t>
      </w:r>
    </w:p>
    <w:p w14:paraId="44EA5CBC" w14:textId="7ED26E3E" w:rsidR="00E72C5D" w:rsidRDefault="00E72C5D" w:rsidP="00E72C5D">
      <w:pPr>
        <w:pStyle w:val="1"/>
        <w:ind w:left="0" w:firstLine="709"/>
      </w:pPr>
      <w:bookmarkStart w:id="31" w:name="_Toc178971083"/>
      <w:r>
        <w:lastRenderedPageBreak/>
        <w:t>Требования к программной документации</w:t>
      </w:r>
      <w:bookmarkEnd w:id="31"/>
    </w:p>
    <w:p w14:paraId="4258698F" w14:textId="401747A2" w:rsidR="00E72C5D" w:rsidRDefault="00E72C5D" w:rsidP="00E72C5D">
      <w:pPr>
        <w:ind w:firstLine="709"/>
      </w:pPr>
      <w:r>
        <w:t>Состав программной документации:</w:t>
      </w:r>
    </w:p>
    <w:p w14:paraId="736C4A1C" w14:textId="34C6620B" w:rsidR="00E72C5D" w:rsidRDefault="00E72C5D" w:rsidP="00E72C5D">
      <w:pPr>
        <w:pStyle w:val="a0"/>
        <w:ind w:firstLine="709"/>
      </w:pPr>
      <w:r>
        <w:t>Техническое задание (ГОСТ 19);</w:t>
      </w:r>
    </w:p>
    <w:p w14:paraId="0AB400EE" w14:textId="1956E4B4" w:rsidR="00E72C5D" w:rsidRDefault="00E72C5D" w:rsidP="00E72C5D">
      <w:pPr>
        <w:pStyle w:val="a0"/>
        <w:ind w:firstLine="709"/>
      </w:pPr>
      <w:r>
        <w:t>аналитическая записка;</w:t>
      </w:r>
    </w:p>
    <w:p w14:paraId="300FEA03" w14:textId="6712CAC0" w:rsidR="00E72C5D" w:rsidRDefault="00E72C5D" w:rsidP="00E72C5D">
      <w:pPr>
        <w:pStyle w:val="a0"/>
        <w:ind w:firstLine="709"/>
      </w:pPr>
      <w:r>
        <w:t>технический проект;</w:t>
      </w:r>
    </w:p>
    <w:p w14:paraId="1D4C3B1A" w14:textId="349973A2" w:rsidR="00E72C5D" w:rsidRDefault="00CA3DDB" w:rsidP="00E72C5D">
      <w:pPr>
        <w:pStyle w:val="a0"/>
        <w:ind w:firstLine="709"/>
      </w:pPr>
      <w:r>
        <w:t>рабочий проект (руководство пользователя, руководство программиста, программа и методика испытаний).</w:t>
      </w:r>
    </w:p>
    <w:p w14:paraId="5A81C89B" w14:textId="07B28667" w:rsidR="00CA3DDB" w:rsidRDefault="00CA3DDB" w:rsidP="00CA3DDB">
      <w:pPr>
        <w:pStyle w:val="1"/>
        <w:ind w:left="0" w:firstLine="709"/>
      </w:pPr>
      <w:bookmarkStart w:id="32" w:name="_Toc178971084"/>
      <w:r>
        <w:lastRenderedPageBreak/>
        <w:t>Технико-экономические показатели</w:t>
      </w:r>
      <w:bookmarkEnd w:id="32"/>
    </w:p>
    <w:p w14:paraId="5913B535" w14:textId="68A29368" w:rsidR="00CA3DDB" w:rsidRDefault="00CA3DDB" w:rsidP="00CA3DDB">
      <w:pPr>
        <w:ind w:firstLine="709"/>
      </w:pPr>
      <w:r>
        <w:t>Ориентировочная экономическая эффективность не рассчитываются.</w:t>
      </w:r>
    </w:p>
    <w:p w14:paraId="0D694686" w14:textId="1B26DF03" w:rsidR="000449D6" w:rsidRDefault="000449D6" w:rsidP="000449D6">
      <w:pPr>
        <w:pStyle w:val="1"/>
        <w:ind w:left="0" w:firstLine="709"/>
      </w:pPr>
      <w:bookmarkStart w:id="33" w:name="_Toc178971085"/>
      <w:r>
        <w:lastRenderedPageBreak/>
        <w:t>Стадии и этапы разработки</w:t>
      </w:r>
      <w:bookmarkEnd w:id="33"/>
    </w:p>
    <w:p w14:paraId="5EE0FA92" w14:textId="5A2ABF13" w:rsidR="007E20ED" w:rsidRPr="008F735F" w:rsidRDefault="000449D6" w:rsidP="000449D6">
      <w:pPr>
        <w:ind w:firstLine="709"/>
      </w:pPr>
      <w:r>
        <w:t>Порядок разработки представлен в таблице 1.</w:t>
      </w:r>
    </w:p>
    <w:p w14:paraId="175020AA" w14:textId="21575AA0" w:rsidR="00223581" w:rsidRPr="008D50CB" w:rsidRDefault="00223581" w:rsidP="00223581">
      <w:pPr>
        <w:pStyle w:val="vgutTableName"/>
      </w:pPr>
      <w:r w:rsidRPr="008D50CB">
        <w:t xml:space="preserve">Таблица </w:t>
      </w:r>
      <w:r w:rsidR="000449D6">
        <w:t>1</w:t>
      </w:r>
      <w:r w:rsidRPr="008D50CB">
        <w:t xml:space="preserve"> – Порядок разработки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8"/>
        <w:gridCol w:w="2549"/>
        <w:gridCol w:w="2549"/>
        <w:gridCol w:w="2549"/>
      </w:tblGrid>
      <w:tr w:rsidR="00A02947" w:rsidRPr="005A6ADD" w14:paraId="56770EA5" w14:textId="77777777" w:rsidTr="7351F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8" w:type="dxa"/>
          </w:tcPr>
          <w:p w14:paraId="1C5FD0B1" w14:textId="15C0B655" w:rsidR="00223581" w:rsidRPr="008D50CB" w:rsidRDefault="00A82211" w:rsidP="00A82211">
            <w:pPr>
              <w:ind w:firstLine="0"/>
            </w:pPr>
            <w:r w:rsidRPr="008D50CB">
              <w:t>Название этапа</w:t>
            </w:r>
          </w:p>
        </w:tc>
        <w:tc>
          <w:tcPr>
            <w:tcW w:w="2549" w:type="dxa"/>
          </w:tcPr>
          <w:p w14:paraId="22D5D372" w14:textId="72832894" w:rsidR="00223581" w:rsidRPr="008D50CB" w:rsidRDefault="00A82211" w:rsidP="00212AC5">
            <w:pPr>
              <w:ind w:firstLine="0"/>
              <w:jc w:val="center"/>
            </w:pPr>
            <w:r w:rsidRPr="008D50CB">
              <w:t>Сроки выполнения</w:t>
            </w:r>
          </w:p>
        </w:tc>
        <w:tc>
          <w:tcPr>
            <w:tcW w:w="2549" w:type="dxa"/>
          </w:tcPr>
          <w:p w14:paraId="001D7849" w14:textId="68A02C5D" w:rsidR="00223581" w:rsidRPr="008D50CB" w:rsidRDefault="00A82211" w:rsidP="00212AC5">
            <w:pPr>
              <w:ind w:firstLine="0"/>
              <w:jc w:val="center"/>
            </w:pPr>
            <w:r w:rsidRPr="008D50CB">
              <w:t>Содержание работ</w:t>
            </w:r>
          </w:p>
        </w:tc>
        <w:tc>
          <w:tcPr>
            <w:tcW w:w="2549" w:type="dxa"/>
          </w:tcPr>
          <w:p w14:paraId="059C4105" w14:textId="24B1FE3F" w:rsidR="00223581" w:rsidRPr="008D50CB" w:rsidRDefault="00A82211" w:rsidP="00212AC5">
            <w:pPr>
              <w:ind w:firstLine="0"/>
              <w:jc w:val="center"/>
            </w:pPr>
            <w:r w:rsidRPr="008D50CB">
              <w:t xml:space="preserve">Результат </w:t>
            </w:r>
          </w:p>
        </w:tc>
      </w:tr>
      <w:tr w:rsidR="00A02947" w:rsidRPr="008D50CB" w14:paraId="7F92200C" w14:textId="77777777" w:rsidTr="7351FEEC">
        <w:tc>
          <w:tcPr>
            <w:tcW w:w="2548" w:type="dxa"/>
          </w:tcPr>
          <w:p w14:paraId="3079B023" w14:textId="5D146C53" w:rsidR="00223581" w:rsidRPr="008D50CB" w:rsidRDefault="00360346" w:rsidP="00223581">
            <w:pPr>
              <w:ind w:firstLine="0"/>
            </w:pPr>
            <w:r w:rsidRPr="008D50CB">
              <w:t>Анализ требований</w:t>
            </w:r>
          </w:p>
        </w:tc>
        <w:tc>
          <w:tcPr>
            <w:tcW w:w="2549" w:type="dxa"/>
          </w:tcPr>
          <w:p w14:paraId="4766FA64" w14:textId="7BD74DA8" w:rsidR="00223581" w:rsidRPr="008D50CB" w:rsidRDefault="000449D6" w:rsidP="00223581">
            <w:pPr>
              <w:ind w:firstLine="0"/>
            </w:pPr>
            <w:r>
              <w:t>2</w:t>
            </w:r>
            <w:r w:rsidR="00360346" w:rsidRPr="008D50CB">
              <w:t xml:space="preserve"> неделя</w:t>
            </w:r>
          </w:p>
        </w:tc>
        <w:tc>
          <w:tcPr>
            <w:tcW w:w="2549" w:type="dxa"/>
          </w:tcPr>
          <w:p w14:paraId="54A0B9B3" w14:textId="75B63CAD" w:rsidR="00223581" w:rsidRPr="008D50CB" w:rsidRDefault="00AA194A" w:rsidP="00B402EE">
            <w:pPr>
              <w:ind w:firstLine="0"/>
              <w:jc w:val="left"/>
            </w:pPr>
            <w:r w:rsidRPr="008D50CB">
              <w:t>На эт</w:t>
            </w:r>
            <w:r w:rsidR="00B402EE" w:rsidRPr="008D50CB">
              <w:t>ом этапе, в течение недели, необходимо выбрать тему, осуществить</w:t>
            </w:r>
            <w:r w:rsidRPr="008D50CB">
              <w:t xml:space="preserve"> поиск, а также сб</w:t>
            </w:r>
            <w:r w:rsidR="00B402EE" w:rsidRPr="008D50CB">
              <w:t>ор информации по выбранной теме</w:t>
            </w:r>
            <w:r w:rsidR="000449D6">
              <w:t>, начать разработку технического задания</w:t>
            </w:r>
          </w:p>
        </w:tc>
        <w:tc>
          <w:tcPr>
            <w:tcW w:w="2549" w:type="dxa"/>
          </w:tcPr>
          <w:p w14:paraId="04CC50AB" w14:textId="411A9679" w:rsidR="00FE772F" w:rsidRPr="008D50CB" w:rsidRDefault="00B402EE" w:rsidP="00223581">
            <w:pPr>
              <w:ind w:firstLine="0"/>
            </w:pPr>
            <w:r w:rsidRPr="008D50CB">
              <w:t xml:space="preserve">Тема выбрана: </w:t>
            </w:r>
            <w:r w:rsidR="006E546E">
              <w:t xml:space="preserve">«Информационная система </w:t>
            </w:r>
            <w:r w:rsidR="000449D6">
              <w:t>учета животных в приютах</w:t>
            </w:r>
            <w:r w:rsidR="006E546E">
              <w:t>»,</w:t>
            </w:r>
          </w:p>
          <w:p w14:paraId="3500ED08" w14:textId="09A26AB7" w:rsidR="00FE772F" w:rsidRPr="008D50CB" w:rsidRDefault="00A02947" w:rsidP="00223581">
            <w:pPr>
              <w:ind w:firstLine="0"/>
            </w:pPr>
            <w:r w:rsidRPr="008D50CB">
              <w:t>в</w:t>
            </w:r>
            <w:r w:rsidR="00FE772F" w:rsidRPr="008D50CB">
              <w:t>ся необходимая информация собрана</w:t>
            </w:r>
            <w:r w:rsidR="000449D6">
              <w:t>, техническое задание разработано.</w:t>
            </w:r>
          </w:p>
        </w:tc>
      </w:tr>
      <w:tr w:rsidR="00A02947" w:rsidRPr="008D50CB" w14:paraId="6788FA33" w14:textId="77777777" w:rsidTr="7351FEEC">
        <w:tc>
          <w:tcPr>
            <w:tcW w:w="2548" w:type="dxa"/>
          </w:tcPr>
          <w:p w14:paraId="47FD1228" w14:textId="738C9E1E" w:rsidR="00AA194A" w:rsidRPr="008D50CB" w:rsidRDefault="00AA194A" w:rsidP="00223581">
            <w:pPr>
              <w:ind w:firstLine="0"/>
            </w:pPr>
            <w:r w:rsidRPr="008D50CB">
              <w:t>Проектирование приложения</w:t>
            </w:r>
          </w:p>
        </w:tc>
        <w:tc>
          <w:tcPr>
            <w:tcW w:w="2549" w:type="dxa"/>
          </w:tcPr>
          <w:p w14:paraId="52AE6657" w14:textId="5527E1B1" w:rsidR="00AA194A" w:rsidRPr="008D50CB" w:rsidRDefault="00BC7853" w:rsidP="00223581">
            <w:pPr>
              <w:ind w:firstLine="0"/>
            </w:pPr>
            <w:r w:rsidRPr="008D50CB">
              <w:t>2 недели</w:t>
            </w:r>
          </w:p>
        </w:tc>
        <w:tc>
          <w:tcPr>
            <w:tcW w:w="2549" w:type="dxa"/>
          </w:tcPr>
          <w:p w14:paraId="07990155" w14:textId="4B7028DF" w:rsidR="00AA194A" w:rsidRPr="008D50CB" w:rsidRDefault="00FE772F" w:rsidP="00A02947">
            <w:pPr>
              <w:ind w:firstLine="0"/>
              <w:jc w:val="left"/>
            </w:pPr>
            <w:r w:rsidRPr="008D50CB">
              <w:t xml:space="preserve">В течение 2 недель необходимо </w:t>
            </w:r>
            <w:r w:rsidR="00BC7853" w:rsidRPr="008D50CB">
              <w:t>про</w:t>
            </w:r>
            <w:r w:rsidRPr="008D50CB">
              <w:t>извести</w:t>
            </w:r>
            <w:r w:rsidR="00A02947" w:rsidRPr="008D50CB">
              <w:t xml:space="preserve"> структурирование </w:t>
            </w:r>
            <w:r w:rsidR="00BC7853" w:rsidRPr="008D50CB">
              <w:t>информации,</w:t>
            </w:r>
            <w:r w:rsidR="00A02947" w:rsidRPr="008D50CB">
              <w:t xml:space="preserve"> анализ информации,</w:t>
            </w:r>
            <w:r w:rsidR="00BC7853" w:rsidRPr="008D50CB">
              <w:t xml:space="preserve"> </w:t>
            </w:r>
            <w:r w:rsidRPr="008D50CB">
              <w:rPr>
                <w:rFonts w:eastAsia="Arial"/>
                <w:szCs w:val="24"/>
              </w:rPr>
              <w:t xml:space="preserve">рассмотреть аналоги </w:t>
            </w:r>
            <w:r w:rsidR="006E546E">
              <w:rPr>
                <w:rFonts w:eastAsia="Arial"/>
                <w:szCs w:val="24"/>
              </w:rPr>
              <w:t xml:space="preserve">информационной системы </w:t>
            </w:r>
            <w:r w:rsidRPr="008D50CB">
              <w:rPr>
                <w:rFonts w:eastAsia="Arial"/>
                <w:szCs w:val="24"/>
              </w:rPr>
              <w:t>от</w:t>
            </w:r>
            <w:r w:rsidR="00BC7853" w:rsidRPr="008D50CB">
              <w:rPr>
                <w:rFonts w:eastAsia="Arial"/>
                <w:szCs w:val="24"/>
              </w:rPr>
              <w:t xml:space="preserve"> сторонних разработчиков</w:t>
            </w:r>
            <w:r w:rsidR="006E546E">
              <w:rPr>
                <w:rFonts w:eastAsia="Arial"/>
                <w:szCs w:val="24"/>
              </w:rPr>
              <w:t xml:space="preserve">, продумать </w:t>
            </w:r>
            <w:r w:rsidR="000C3F6A">
              <w:rPr>
                <w:rFonts w:eastAsia="Arial"/>
                <w:szCs w:val="24"/>
              </w:rPr>
              <w:t>экранные формы для пользователей</w:t>
            </w:r>
            <w:r w:rsidR="00161C5C">
              <w:rPr>
                <w:rFonts w:eastAsia="Arial"/>
                <w:szCs w:val="24"/>
              </w:rPr>
              <w:t>, разработать экранные формы</w:t>
            </w:r>
            <w:r w:rsidR="000C3F6A">
              <w:rPr>
                <w:rFonts w:eastAsia="Arial"/>
                <w:szCs w:val="24"/>
              </w:rPr>
              <w:t>.</w:t>
            </w:r>
            <w:r w:rsidR="00BC7853" w:rsidRPr="008D50CB">
              <w:rPr>
                <w:rFonts w:eastAsia="Arial"/>
                <w:szCs w:val="24"/>
              </w:rPr>
              <w:t xml:space="preserve"> </w:t>
            </w:r>
          </w:p>
        </w:tc>
        <w:tc>
          <w:tcPr>
            <w:tcW w:w="2549" w:type="dxa"/>
          </w:tcPr>
          <w:p w14:paraId="13D4D8AC" w14:textId="19EA5097" w:rsidR="00AA194A" w:rsidRPr="008D50CB" w:rsidRDefault="00A02947" w:rsidP="00223581">
            <w:pPr>
              <w:ind w:firstLine="0"/>
            </w:pPr>
            <w:r w:rsidRPr="008D50CB">
              <w:t>Информация структурирована, проанализирована, а</w:t>
            </w:r>
            <w:r w:rsidR="00FE772F" w:rsidRPr="008D50CB">
              <w:t xml:space="preserve">налоги рассмотрены, </w:t>
            </w:r>
            <w:r w:rsidRPr="008D50CB">
              <w:t>прототип</w:t>
            </w:r>
            <w:r w:rsidR="00930F41">
              <w:t>ы</w:t>
            </w:r>
            <w:r w:rsidRPr="008D50CB">
              <w:t xml:space="preserve"> экранной формы</w:t>
            </w:r>
            <w:r w:rsidR="000C3F6A">
              <w:t xml:space="preserve"> продуман</w:t>
            </w:r>
            <w:r w:rsidR="00930F41">
              <w:t>ы</w:t>
            </w:r>
            <w:r w:rsidR="00161C5C">
              <w:t>, разработан</w:t>
            </w:r>
            <w:r w:rsidR="00930F41">
              <w:t>ы</w:t>
            </w:r>
            <w:r w:rsidRPr="008D50CB">
              <w:t>.</w:t>
            </w:r>
          </w:p>
        </w:tc>
      </w:tr>
      <w:tr w:rsidR="00A02947" w:rsidRPr="008D50CB" w14:paraId="1BFA5593" w14:textId="77777777" w:rsidTr="7351FEEC">
        <w:tc>
          <w:tcPr>
            <w:tcW w:w="2548" w:type="dxa"/>
          </w:tcPr>
          <w:p w14:paraId="219E520C" w14:textId="749AC94D" w:rsidR="00BC7853" w:rsidRPr="008D50CB" w:rsidRDefault="00BC7853" w:rsidP="00223581">
            <w:pPr>
              <w:ind w:firstLine="0"/>
            </w:pPr>
            <w:r w:rsidRPr="008D50CB">
              <w:t>Написание исходного кода</w:t>
            </w:r>
          </w:p>
        </w:tc>
        <w:tc>
          <w:tcPr>
            <w:tcW w:w="2549" w:type="dxa"/>
          </w:tcPr>
          <w:p w14:paraId="51BE64BC" w14:textId="22905605" w:rsidR="00BC7853" w:rsidRPr="008D50CB" w:rsidRDefault="000C3F6A" w:rsidP="00223581">
            <w:pPr>
              <w:ind w:firstLine="0"/>
            </w:pPr>
            <w:r>
              <w:t>1</w:t>
            </w:r>
            <w:r w:rsidR="00BC7853" w:rsidRPr="008D50CB">
              <w:t xml:space="preserve"> месяц</w:t>
            </w:r>
          </w:p>
        </w:tc>
        <w:tc>
          <w:tcPr>
            <w:tcW w:w="2549" w:type="dxa"/>
          </w:tcPr>
          <w:p w14:paraId="102B59FD" w14:textId="56AC7436" w:rsidR="00B51AF0" w:rsidRPr="008D50CB" w:rsidRDefault="000449D6" w:rsidP="0083790E">
            <w:pPr>
              <w:ind w:firstLine="0"/>
            </w:pPr>
            <w:r>
              <w:t>Н</w:t>
            </w:r>
            <w:r w:rsidR="33F786D7">
              <w:t>аписать код для вывода</w:t>
            </w:r>
            <w:r>
              <w:t xml:space="preserve"> форм, кнопок, текстовых полей и других элементов</w:t>
            </w:r>
            <w:r w:rsidR="33F786D7">
              <w:t xml:space="preserve">, срок 1 неделя, </w:t>
            </w:r>
            <w:r w:rsidR="33F786D7">
              <w:lastRenderedPageBreak/>
              <w:t xml:space="preserve">продумать и разработать БД, интегрировать БД, срок </w:t>
            </w:r>
            <w:r w:rsidR="001435D6">
              <w:t>1</w:t>
            </w:r>
            <w:r w:rsidR="33F786D7">
              <w:t xml:space="preserve"> недел</w:t>
            </w:r>
            <w:r w:rsidR="001435D6">
              <w:t>я; прописать необходимые функции, срок 2 недели.</w:t>
            </w:r>
          </w:p>
        </w:tc>
        <w:tc>
          <w:tcPr>
            <w:tcW w:w="2549" w:type="dxa"/>
          </w:tcPr>
          <w:p w14:paraId="6A2802A5" w14:textId="540A0595" w:rsidR="00BC7853" w:rsidRPr="008D50CB" w:rsidRDefault="00A02947" w:rsidP="00223581">
            <w:pPr>
              <w:ind w:firstLine="0"/>
            </w:pPr>
            <w:r w:rsidRPr="008D50CB">
              <w:lastRenderedPageBreak/>
              <w:t>Готовое приложение</w:t>
            </w:r>
          </w:p>
        </w:tc>
      </w:tr>
      <w:tr w:rsidR="00A02947" w:rsidRPr="008D50CB" w14:paraId="4AB9E95E" w14:textId="77777777" w:rsidTr="7351FEEC">
        <w:tc>
          <w:tcPr>
            <w:tcW w:w="2548" w:type="dxa"/>
          </w:tcPr>
          <w:p w14:paraId="743AC81C" w14:textId="71297818" w:rsidR="00B51AF0" w:rsidRPr="008D50CB" w:rsidRDefault="00B51AF0" w:rsidP="00223581">
            <w:pPr>
              <w:ind w:firstLine="0"/>
            </w:pPr>
            <w:r w:rsidRPr="008D50CB">
              <w:t>Тестирование приложения</w:t>
            </w:r>
          </w:p>
        </w:tc>
        <w:tc>
          <w:tcPr>
            <w:tcW w:w="2549" w:type="dxa"/>
          </w:tcPr>
          <w:p w14:paraId="0E1BDA61" w14:textId="5CF32D71" w:rsidR="00B51AF0" w:rsidRPr="008D50CB" w:rsidRDefault="00A825E3" w:rsidP="00223581">
            <w:pPr>
              <w:ind w:firstLine="0"/>
            </w:pPr>
            <w:r>
              <w:t>0,5</w:t>
            </w:r>
            <w:r w:rsidR="00797203" w:rsidRPr="008D50CB">
              <w:t xml:space="preserve"> месяца</w:t>
            </w:r>
          </w:p>
        </w:tc>
        <w:tc>
          <w:tcPr>
            <w:tcW w:w="2549" w:type="dxa"/>
          </w:tcPr>
          <w:p w14:paraId="5D95669F" w14:textId="68FAA06E" w:rsidR="00B51AF0" w:rsidRPr="008D50CB" w:rsidRDefault="00A02947" w:rsidP="0083790E">
            <w:pPr>
              <w:ind w:firstLine="0"/>
            </w:pPr>
            <w:r w:rsidRPr="008D50CB">
              <w:t>Проверить взаимодействие</w:t>
            </w:r>
            <w:r w:rsidR="00B02DD1" w:rsidRPr="008D50CB">
              <w:t xml:space="preserve"> </w:t>
            </w:r>
            <w:r w:rsidR="001435D6">
              <w:t>приложени</w:t>
            </w:r>
            <w:r w:rsidR="000449D6">
              <w:t xml:space="preserve">я </w:t>
            </w:r>
            <w:r w:rsidR="00B02DD1" w:rsidRPr="008D50CB">
              <w:t xml:space="preserve">с функциями, срок </w:t>
            </w:r>
            <w:r w:rsidR="000C3F6A">
              <w:t>1</w:t>
            </w:r>
            <w:r w:rsidR="00B02DD1" w:rsidRPr="008D50CB">
              <w:t xml:space="preserve"> недел</w:t>
            </w:r>
            <w:r w:rsidR="000C3F6A">
              <w:t>я</w:t>
            </w:r>
            <w:r w:rsidR="0083790E" w:rsidRPr="008D50CB">
              <w:t>; п</w:t>
            </w:r>
            <w:r w:rsidRPr="008D50CB">
              <w:t>роверить интерфейс</w:t>
            </w:r>
            <w:r w:rsidR="00B02DD1" w:rsidRPr="008D50CB">
              <w:t xml:space="preserve"> на предмет удобства, срок 1 день</w:t>
            </w:r>
            <w:r w:rsidR="0083790E" w:rsidRPr="008D50CB">
              <w:t>; п</w:t>
            </w:r>
            <w:r w:rsidRPr="008D50CB">
              <w:t>роверить</w:t>
            </w:r>
            <w:r w:rsidR="0041194F" w:rsidRPr="008D50CB">
              <w:t xml:space="preserve"> коррек</w:t>
            </w:r>
            <w:r w:rsidRPr="008D50CB">
              <w:t>тность</w:t>
            </w:r>
            <w:r w:rsidR="000C3F6A">
              <w:t xml:space="preserve"> взаимодействия пользователей с </w:t>
            </w:r>
            <w:r w:rsidR="001435D6">
              <w:t>приложением</w:t>
            </w:r>
            <w:r w:rsidR="00B02DD1" w:rsidRPr="008D50CB">
              <w:t>, срок 1 неделя</w:t>
            </w:r>
            <w:r w:rsidR="0083790E" w:rsidRPr="008D50CB">
              <w:t>; д</w:t>
            </w:r>
            <w:r w:rsidRPr="008D50CB">
              <w:t>оработать</w:t>
            </w:r>
            <w:r w:rsidR="0041194F" w:rsidRPr="008D50CB">
              <w:t xml:space="preserve"> и повторн</w:t>
            </w:r>
            <w:r w:rsidRPr="008D50CB">
              <w:t>о</w:t>
            </w:r>
            <w:r w:rsidR="0041194F" w:rsidRPr="008D50CB">
              <w:t xml:space="preserve"> испыта</w:t>
            </w:r>
            <w:r w:rsidRPr="008D50CB">
              <w:t>ть</w:t>
            </w:r>
            <w:r w:rsidR="001435D6">
              <w:t xml:space="preserve"> приложение</w:t>
            </w:r>
            <w:r w:rsidR="000449D6">
              <w:t xml:space="preserve"> </w:t>
            </w:r>
            <w:r w:rsidR="001435D6" w:rsidRPr="008D50CB">
              <w:t>до</w:t>
            </w:r>
            <w:r w:rsidR="0041194F" w:rsidRPr="008D50CB">
              <w:t xml:space="preserve"> устранения недостатков</w:t>
            </w:r>
            <w:r w:rsidR="00B02DD1" w:rsidRPr="008D50CB">
              <w:t>, срок</w:t>
            </w:r>
            <w:r w:rsidR="000C3F6A">
              <w:t xml:space="preserve"> 1</w:t>
            </w:r>
            <w:r w:rsidR="00B02DD1" w:rsidRPr="008D50CB">
              <w:t xml:space="preserve"> недел</w:t>
            </w:r>
            <w:r w:rsidR="00A825E3">
              <w:t>я.</w:t>
            </w:r>
          </w:p>
        </w:tc>
        <w:tc>
          <w:tcPr>
            <w:tcW w:w="2549" w:type="dxa"/>
          </w:tcPr>
          <w:p w14:paraId="478EC21F" w14:textId="78B296E3" w:rsidR="00B51AF0" w:rsidRPr="008D50CB" w:rsidRDefault="000449D6" w:rsidP="00004EE8">
            <w:pPr>
              <w:ind w:firstLine="0"/>
            </w:pPr>
            <w:r>
              <w:t>П</w:t>
            </w:r>
            <w:r w:rsidR="001435D6">
              <w:t>риложение</w:t>
            </w:r>
            <w:r>
              <w:t xml:space="preserve"> </w:t>
            </w:r>
            <w:r w:rsidR="001435D6">
              <w:t>работает стабильно,</w:t>
            </w:r>
            <w:r w:rsidR="00A02947" w:rsidRPr="008D50CB">
              <w:t xml:space="preserve"> </w:t>
            </w:r>
            <w:r w:rsidR="00A825E3">
              <w:t xml:space="preserve">пользователи успешно взаимодействуют с </w:t>
            </w:r>
            <w:r>
              <w:t>приложением.</w:t>
            </w:r>
          </w:p>
        </w:tc>
      </w:tr>
      <w:tr w:rsidR="00A02947" w:rsidRPr="008D50CB" w14:paraId="071ACF0B" w14:textId="77777777" w:rsidTr="7351FEEC">
        <w:tc>
          <w:tcPr>
            <w:tcW w:w="2548" w:type="dxa"/>
          </w:tcPr>
          <w:p w14:paraId="2185C4BA" w14:textId="5EF12AED" w:rsidR="00845329" w:rsidRPr="00972802" w:rsidRDefault="35BE97FA" w:rsidP="7351FEEC">
            <w:pPr>
              <w:ind w:firstLine="0"/>
            </w:pPr>
            <w:r w:rsidRPr="00972802">
              <w:t>Внедрение</w:t>
            </w:r>
          </w:p>
        </w:tc>
        <w:tc>
          <w:tcPr>
            <w:tcW w:w="2549" w:type="dxa"/>
          </w:tcPr>
          <w:p w14:paraId="23D8C71F" w14:textId="230EF24B" w:rsidR="00845329" w:rsidRPr="00972802" w:rsidRDefault="1588B99C" w:rsidP="7351FEEC">
            <w:pPr>
              <w:ind w:firstLine="0"/>
            </w:pPr>
            <w:r w:rsidRPr="00972802">
              <w:t>0,5 месяца</w:t>
            </w:r>
          </w:p>
        </w:tc>
        <w:tc>
          <w:tcPr>
            <w:tcW w:w="2549" w:type="dxa"/>
          </w:tcPr>
          <w:p w14:paraId="4E5BC8E7" w14:textId="6C40CCAC" w:rsidR="00265747" w:rsidRPr="00972802" w:rsidRDefault="004C36D9" w:rsidP="7351FEEC">
            <w:pPr>
              <w:ind w:firstLine="0"/>
            </w:pPr>
            <w:r>
              <w:t>Согласовать и утвердить техническое задание, п</w:t>
            </w:r>
            <w:r w:rsidR="7BCE4175" w:rsidRPr="00972802">
              <w:t xml:space="preserve">одготовиться к устной защите </w:t>
            </w:r>
            <w:r w:rsidR="009D7EBE">
              <w:t>учебной практики</w:t>
            </w:r>
            <w:r w:rsidR="2DFB779E" w:rsidRPr="00972802">
              <w:t>, срок 2 дня.</w:t>
            </w:r>
          </w:p>
        </w:tc>
        <w:tc>
          <w:tcPr>
            <w:tcW w:w="2549" w:type="dxa"/>
          </w:tcPr>
          <w:p w14:paraId="32371B30" w14:textId="1FE4E5A3" w:rsidR="00845329" w:rsidRPr="00972802" w:rsidRDefault="009D7EBE" w:rsidP="7351FEEC">
            <w:pPr>
              <w:ind w:firstLine="0"/>
            </w:pPr>
            <w:r>
              <w:t>У</w:t>
            </w:r>
            <w:r w:rsidR="7BCE4175" w:rsidRPr="00972802">
              <w:t xml:space="preserve">стная защита подготовлена. </w:t>
            </w:r>
          </w:p>
        </w:tc>
      </w:tr>
    </w:tbl>
    <w:p w14:paraId="1310B38F" w14:textId="5F74AC33" w:rsidR="00B02DD1" w:rsidRPr="008D50CB" w:rsidRDefault="00B02DD1" w:rsidP="00B02DD1">
      <w:pPr>
        <w:ind w:firstLine="0"/>
      </w:pPr>
    </w:p>
    <w:p w14:paraId="1B1F270F" w14:textId="2CCBD7AF" w:rsidR="003D33E4" w:rsidRDefault="004C36D9" w:rsidP="004C36D9">
      <w:pPr>
        <w:pStyle w:val="1"/>
        <w:ind w:left="0" w:firstLine="709"/>
      </w:pPr>
      <w:bookmarkStart w:id="34" w:name="_Toc178971086"/>
      <w:r>
        <w:lastRenderedPageBreak/>
        <w:t>Порядок контроля и приемки</w:t>
      </w:r>
      <w:bookmarkEnd w:id="34"/>
    </w:p>
    <w:p w14:paraId="06BC1AB6" w14:textId="65C0787A" w:rsidR="004C36D9" w:rsidRPr="003D33E4" w:rsidRDefault="004C36D9" w:rsidP="004C36D9">
      <w:pPr>
        <w:ind w:firstLine="709"/>
      </w:pPr>
      <w:r w:rsidRPr="000B19CD">
        <w:t>В соответствии с установленными процедурами, процесс приемки проекта предусматривает следующий формат. Разработчик, являющийся автором</w:t>
      </w:r>
      <w:r>
        <w:t xml:space="preserve"> проекта</w:t>
      </w:r>
      <w:r w:rsidRPr="000B19CD">
        <w:t>, представляет свою работу комиссии в специально отведенн</w:t>
      </w:r>
      <w:r>
        <w:t>ой</w:t>
      </w:r>
      <w:r w:rsidRPr="000B19CD">
        <w:t xml:space="preserve"> аудитори</w:t>
      </w:r>
      <w:r>
        <w:t>и</w:t>
      </w:r>
      <w:r w:rsidRPr="000B19CD">
        <w:t>,</w:t>
      </w:r>
      <w:r>
        <w:t xml:space="preserve"> оснащённой необходимым оборудованием</w:t>
      </w:r>
      <w:r w:rsidRPr="000B19CD">
        <w:t>. Перед началом презентации разработчик</w:t>
      </w:r>
      <w:r>
        <w:t xml:space="preserve"> передаёт </w:t>
      </w:r>
      <w:r w:rsidRPr="000B19CD">
        <w:t>документацию</w:t>
      </w:r>
      <w:r>
        <w:t xml:space="preserve"> приёмочно-сдаточной</w:t>
      </w:r>
      <w:r w:rsidRPr="000B19CD">
        <w:t xml:space="preserve"> комиссии</w:t>
      </w:r>
      <w:r>
        <w:t xml:space="preserve"> для проверки</w:t>
      </w:r>
      <w:r w:rsidRPr="000B19CD">
        <w:t xml:space="preserve"> и начинает свое выступление. Для представления проекта ему выделяется </w:t>
      </w:r>
      <w:r>
        <w:t xml:space="preserve">около </w:t>
      </w:r>
      <w:r w:rsidRPr="000B19CD">
        <w:t>3-4 минут, после чего он</w:t>
      </w:r>
      <w:r>
        <w:t xml:space="preserve"> должен быть</w:t>
      </w:r>
      <w:r w:rsidRPr="000B19CD">
        <w:t xml:space="preserve"> готов отвечать на вопросы комиссии. В рамках данного формата приемки проекта разработчик должен продемонстрировать полное понимание основных аспектов своей работы и быть готовым к обсуждению любых вопросов, которые могут возникнуть у членов </w:t>
      </w:r>
      <w:r>
        <w:t>приёмо-сдаточной</w:t>
      </w:r>
      <w:r w:rsidRPr="000B19CD">
        <w:t xml:space="preserve"> комиссии.</w:t>
      </w:r>
    </w:p>
    <w:p w14:paraId="549A5033" w14:textId="77777777" w:rsidR="004C36D9" w:rsidRPr="004C36D9" w:rsidRDefault="004C36D9" w:rsidP="004C36D9">
      <w:pPr>
        <w:ind w:firstLine="709"/>
      </w:pPr>
    </w:p>
    <w:sectPr w:rsidR="004C36D9" w:rsidRPr="004C36D9" w:rsidSect="00D2756B">
      <w:headerReference w:type="default" r:id="rId58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0A25EC" w14:textId="77777777" w:rsidR="00E23639" w:rsidRDefault="00E23639">
      <w:pPr>
        <w:spacing w:before="0" w:line="240" w:lineRule="auto"/>
      </w:pPr>
      <w:r>
        <w:separator/>
      </w:r>
    </w:p>
  </w:endnote>
  <w:endnote w:type="continuationSeparator" w:id="0">
    <w:p w14:paraId="17ABFD03" w14:textId="77777777" w:rsidR="00E23639" w:rsidRDefault="00E23639">
      <w:pPr>
        <w:spacing w:before="0" w:line="240" w:lineRule="auto"/>
      </w:pPr>
      <w:r>
        <w:continuationSeparator/>
      </w:r>
    </w:p>
  </w:endnote>
  <w:endnote w:type="continuationNotice" w:id="1">
    <w:p w14:paraId="367F726A" w14:textId="77777777" w:rsidR="00E23639" w:rsidRDefault="00E23639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E6303" w14:textId="77777777" w:rsidR="00E23639" w:rsidRDefault="00E23639" w:rsidP="00990EAC">
      <w:pPr>
        <w:spacing w:before="0" w:line="240" w:lineRule="auto"/>
      </w:pPr>
      <w:r>
        <w:separator/>
      </w:r>
    </w:p>
  </w:footnote>
  <w:footnote w:type="continuationSeparator" w:id="0">
    <w:p w14:paraId="3C02877E" w14:textId="77777777" w:rsidR="00E23639" w:rsidRDefault="00E23639" w:rsidP="00990EAC">
      <w:pPr>
        <w:spacing w:before="0" w:line="240" w:lineRule="auto"/>
      </w:pPr>
      <w:r>
        <w:continuationSeparator/>
      </w:r>
    </w:p>
  </w:footnote>
  <w:footnote w:type="continuationNotice" w:id="1">
    <w:p w14:paraId="61EBB17F" w14:textId="77777777" w:rsidR="00E23639" w:rsidRDefault="00E23639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6B065" w14:textId="39678027" w:rsidR="006A0693" w:rsidRPr="00C17A21" w:rsidRDefault="006A0693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>
      <w:rPr>
        <w:rStyle w:val="af1"/>
        <w:noProof/>
      </w:rPr>
      <w:t>29</w:t>
    </w:r>
    <w:r w:rsidRPr="00C17A21">
      <w:rPr>
        <w:rStyle w:val="af1"/>
      </w:rPr>
      <w:fldChar w:fldCharType="end"/>
    </w:r>
  </w:p>
  <w:p w14:paraId="0AA9F560" w14:textId="77777777" w:rsidR="006A0693" w:rsidRPr="008E27BF" w:rsidRDefault="006A0693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025F1EAA"/>
    <w:multiLevelType w:val="multilevel"/>
    <w:tmpl w:val="15DC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F0115D"/>
    <w:multiLevelType w:val="multilevel"/>
    <w:tmpl w:val="91EEE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EE2E6B"/>
    <w:multiLevelType w:val="hybridMultilevel"/>
    <w:tmpl w:val="0C9AB538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AD47E7A"/>
    <w:multiLevelType w:val="multilevel"/>
    <w:tmpl w:val="3C9C8A98"/>
    <w:lvl w:ilvl="0">
      <w:start w:val="1"/>
      <w:numFmt w:val="decimal"/>
      <w:pStyle w:val="1"/>
      <w:lvlText w:val="%1"/>
      <w:lvlJc w:val="left"/>
      <w:pPr>
        <w:ind w:left="1283" w:hanging="432"/>
      </w:pPr>
      <w:rPr>
        <w:b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</w:lvl>
    <w:lvl w:ilvl="3">
      <w:start w:val="1"/>
      <w:numFmt w:val="decimal"/>
      <w:pStyle w:val="4"/>
      <w:lvlText w:val="%1.%2.%3.%4"/>
      <w:lvlJc w:val="left"/>
      <w:pPr>
        <w:ind w:left="2566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C216E4"/>
    <w:multiLevelType w:val="hybridMultilevel"/>
    <w:tmpl w:val="F454D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F2F14"/>
    <w:multiLevelType w:val="hybridMultilevel"/>
    <w:tmpl w:val="805A6D4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AE07DDF"/>
    <w:multiLevelType w:val="hybridMultilevel"/>
    <w:tmpl w:val="7076E1B0"/>
    <w:lvl w:ilvl="0" w:tplc="9B3CE014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9" w15:restartNumberingAfterBreak="0">
    <w:nsid w:val="2F551A34"/>
    <w:multiLevelType w:val="multilevel"/>
    <w:tmpl w:val="EF24C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1" w15:restartNumberingAfterBreak="0">
    <w:nsid w:val="31B519A8"/>
    <w:multiLevelType w:val="multilevel"/>
    <w:tmpl w:val="D7321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971AC2"/>
    <w:multiLevelType w:val="hybridMultilevel"/>
    <w:tmpl w:val="95C63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8960F16"/>
    <w:multiLevelType w:val="hybridMultilevel"/>
    <w:tmpl w:val="D4ECDB24"/>
    <w:lvl w:ilvl="0" w:tplc="145ECC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3E421C"/>
    <w:multiLevelType w:val="hybridMultilevel"/>
    <w:tmpl w:val="C1F6AF7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CDC00EB"/>
    <w:multiLevelType w:val="hybridMultilevel"/>
    <w:tmpl w:val="D1F68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200343"/>
    <w:multiLevelType w:val="hybridMultilevel"/>
    <w:tmpl w:val="7D3849D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FA82A39"/>
    <w:multiLevelType w:val="hybridMultilevel"/>
    <w:tmpl w:val="0C06B6D0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72D2F98"/>
    <w:multiLevelType w:val="hybridMultilevel"/>
    <w:tmpl w:val="42FE71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B743D3B"/>
    <w:multiLevelType w:val="hybridMultilevel"/>
    <w:tmpl w:val="68CAA13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D6C7476"/>
    <w:multiLevelType w:val="hybridMultilevel"/>
    <w:tmpl w:val="C7BCFAC0"/>
    <w:lvl w:ilvl="0" w:tplc="4BB0015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150" w:hanging="360"/>
      </w:pPr>
    </w:lvl>
    <w:lvl w:ilvl="2" w:tplc="0419001B" w:tentative="1">
      <w:start w:val="1"/>
      <w:numFmt w:val="lowerRoman"/>
      <w:lvlText w:val="%3."/>
      <w:lvlJc w:val="right"/>
      <w:pPr>
        <w:ind w:left="1870" w:hanging="180"/>
      </w:pPr>
    </w:lvl>
    <w:lvl w:ilvl="3" w:tplc="0419000F" w:tentative="1">
      <w:start w:val="1"/>
      <w:numFmt w:val="decimal"/>
      <w:lvlText w:val="%4."/>
      <w:lvlJc w:val="left"/>
      <w:pPr>
        <w:ind w:left="2590" w:hanging="360"/>
      </w:pPr>
    </w:lvl>
    <w:lvl w:ilvl="4" w:tplc="04190019" w:tentative="1">
      <w:start w:val="1"/>
      <w:numFmt w:val="lowerLetter"/>
      <w:lvlText w:val="%5."/>
      <w:lvlJc w:val="left"/>
      <w:pPr>
        <w:ind w:left="3310" w:hanging="360"/>
      </w:pPr>
    </w:lvl>
    <w:lvl w:ilvl="5" w:tplc="0419001B" w:tentative="1">
      <w:start w:val="1"/>
      <w:numFmt w:val="lowerRoman"/>
      <w:lvlText w:val="%6."/>
      <w:lvlJc w:val="right"/>
      <w:pPr>
        <w:ind w:left="4030" w:hanging="180"/>
      </w:pPr>
    </w:lvl>
    <w:lvl w:ilvl="6" w:tplc="0419000F" w:tentative="1">
      <w:start w:val="1"/>
      <w:numFmt w:val="decimal"/>
      <w:lvlText w:val="%7."/>
      <w:lvlJc w:val="left"/>
      <w:pPr>
        <w:ind w:left="4750" w:hanging="360"/>
      </w:pPr>
    </w:lvl>
    <w:lvl w:ilvl="7" w:tplc="04190019" w:tentative="1">
      <w:start w:val="1"/>
      <w:numFmt w:val="lowerLetter"/>
      <w:lvlText w:val="%8."/>
      <w:lvlJc w:val="left"/>
      <w:pPr>
        <w:ind w:left="5470" w:hanging="360"/>
      </w:pPr>
    </w:lvl>
    <w:lvl w:ilvl="8" w:tplc="041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1" w15:restartNumberingAfterBreak="0">
    <w:nsid w:val="7F5949F4"/>
    <w:multiLevelType w:val="multilevel"/>
    <w:tmpl w:val="B4BE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20821307">
    <w:abstractNumId w:val="8"/>
  </w:num>
  <w:num w:numId="2" w16cid:durableId="194386839">
    <w:abstractNumId w:val="0"/>
  </w:num>
  <w:num w:numId="3" w16cid:durableId="1904559707">
    <w:abstractNumId w:val="10"/>
  </w:num>
  <w:num w:numId="4" w16cid:durableId="1712344204">
    <w:abstractNumId w:val="4"/>
  </w:num>
  <w:num w:numId="5" w16cid:durableId="367989776">
    <w:abstractNumId w:val="5"/>
  </w:num>
  <w:num w:numId="6" w16cid:durableId="1066993783">
    <w:abstractNumId w:val="14"/>
  </w:num>
  <w:num w:numId="7" w16cid:durableId="149056361">
    <w:abstractNumId w:val="16"/>
  </w:num>
  <w:num w:numId="8" w16cid:durableId="2053844275">
    <w:abstractNumId w:val="18"/>
  </w:num>
  <w:num w:numId="9" w16cid:durableId="1771312154">
    <w:abstractNumId w:val="19"/>
  </w:num>
  <w:num w:numId="10" w16cid:durableId="16199620">
    <w:abstractNumId w:val="15"/>
  </w:num>
  <w:num w:numId="11" w16cid:durableId="714740464">
    <w:abstractNumId w:val="17"/>
  </w:num>
  <w:num w:numId="12" w16cid:durableId="1630433501">
    <w:abstractNumId w:val="20"/>
  </w:num>
  <w:num w:numId="13" w16cid:durableId="1489133028">
    <w:abstractNumId w:val="12"/>
  </w:num>
  <w:num w:numId="14" w16cid:durableId="587037661">
    <w:abstractNumId w:val="13"/>
  </w:num>
  <w:num w:numId="15" w16cid:durableId="658340229">
    <w:abstractNumId w:val="7"/>
  </w:num>
  <w:num w:numId="16" w16cid:durableId="5615959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56680417">
    <w:abstractNumId w:val="5"/>
  </w:num>
  <w:num w:numId="18" w16cid:durableId="194322069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2517810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112214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990550180">
    <w:abstractNumId w:val="5"/>
  </w:num>
  <w:num w:numId="22" w16cid:durableId="155828169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235985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070423068">
    <w:abstractNumId w:val="6"/>
  </w:num>
  <w:num w:numId="25" w16cid:durableId="1833835291">
    <w:abstractNumId w:val="5"/>
  </w:num>
  <w:num w:numId="26" w16cid:durableId="2022275476">
    <w:abstractNumId w:val="9"/>
  </w:num>
  <w:num w:numId="27" w16cid:durableId="751124956">
    <w:abstractNumId w:val="3"/>
  </w:num>
  <w:num w:numId="28" w16cid:durableId="86850641">
    <w:abstractNumId w:val="2"/>
  </w:num>
  <w:num w:numId="29" w16cid:durableId="1771925319">
    <w:abstractNumId w:val="1"/>
  </w:num>
  <w:num w:numId="30" w16cid:durableId="576327964">
    <w:abstractNumId w:val="21"/>
  </w:num>
  <w:num w:numId="31" w16cid:durableId="685207798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A26"/>
    <w:rsid w:val="0000190E"/>
    <w:rsid w:val="00003AF1"/>
    <w:rsid w:val="00004EE8"/>
    <w:rsid w:val="00006A2E"/>
    <w:rsid w:val="00007282"/>
    <w:rsid w:val="000102DD"/>
    <w:rsid w:val="00015480"/>
    <w:rsid w:val="00020C2C"/>
    <w:rsid w:val="00024473"/>
    <w:rsid w:val="00032359"/>
    <w:rsid w:val="00033833"/>
    <w:rsid w:val="000354E9"/>
    <w:rsid w:val="00035A26"/>
    <w:rsid w:val="00035CB7"/>
    <w:rsid w:val="00037B3E"/>
    <w:rsid w:val="00040BE6"/>
    <w:rsid w:val="00040D1E"/>
    <w:rsid w:val="00041685"/>
    <w:rsid w:val="00042B27"/>
    <w:rsid w:val="0004336A"/>
    <w:rsid w:val="00044093"/>
    <w:rsid w:val="0004448D"/>
    <w:rsid w:val="000449D6"/>
    <w:rsid w:val="00044D01"/>
    <w:rsid w:val="00046056"/>
    <w:rsid w:val="00051403"/>
    <w:rsid w:val="0005745E"/>
    <w:rsid w:val="00061595"/>
    <w:rsid w:val="00061F64"/>
    <w:rsid w:val="00066F6D"/>
    <w:rsid w:val="0008146F"/>
    <w:rsid w:val="0008488D"/>
    <w:rsid w:val="00084C60"/>
    <w:rsid w:val="00084D4E"/>
    <w:rsid w:val="00090358"/>
    <w:rsid w:val="000915C9"/>
    <w:rsid w:val="00091B20"/>
    <w:rsid w:val="00092D72"/>
    <w:rsid w:val="000934BA"/>
    <w:rsid w:val="00094729"/>
    <w:rsid w:val="00096EC7"/>
    <w:rsid w:val="000A1DEF"/>
    <w:rsid w:val="000A537A"/>
    <w:rsid w:val="000B19CD"/>
    <w:rsid w:val="000B5611"/>
    <w:rsid w:val="000B5A07"/>
    <w:rsid w:val="000B73C7"/>
    <w:rsid w:val="000C0C5D"/>
    <w:rsid w:val="000C2A5F"/>
    <w:rsid w:val="000C3F6A"/>
    <w:rsid w:val="000C5274"/>
    <w:rsid w:val="000C5346"/>
    <w:rsid w:val="000C5BE4"/>
    <w:rsid w:val="000C7B86"/>
    <w:rsid w:val="000C7DE5"/>
    <w:rsid w:val="000D1879"/>
    <w:rsid w:val="000D3006"/>
    <w:rsid w:val="000D38ED"/>
    <w:rsid w:val="000D3A15"/>
    <w:rsid w:val="000E3C7D"/>
    <w:rsid w:val="000E551E"/>
    <w:rsid w:val="000E6490"/>
    <w:rsid w:val="000E6509"/>
    <w:rsid w:val="000E7E66"/>
    <w:rsid w:val="00104146"/>
    <w:rsid w:val="001050EA"/>
    <w:rsid w:val="00111F2C"/>
    <w:rsid w:val="0011316B"/>
    <w:rsid w:val="001134CF"/>
    <w:rsid w:val="001148D2"/>
    <w:rsid w:val="001157C8"/>
    <w:rsid w:val="00115E53"/>
    <w:rsid w:val="00115FCB"/>
    <w:rsid w:val="00116992"/>
    <w:rsid w:val="001175EF"/>
    <w:rsid w:val="001179A8"/>
    <w:rsid w:val="001207B8"/>
    <w:rsid w:val="001223A9"/>
    <w:rsid w:val="001238DC"/>
    <w:rsid w:val="001275E2"/>
    <w:rsid w:val="0013162A"/>
    <w:rsid w:val="0013287A"/>
    <w:rsid w:val="001362A9"/>
    <w:rsid w:val="001421D8"/>
    <w:rsid w:val="001435D6"/>
    <w:rsid w:val="00145BC6"/>
    <w:rsid w:val="00150617"/>
    <w:rsid w:val="00155A8D"/>
    <w:rsid w:val="00156DD1"/>
    <w:rsid w:val="0016119C"/>
    <w:rsid w:val="00161C5C"/>
    <w:rsid w:val="00163476"/>
    <w:rsid w:val="001637AC"/>
    <w:rsid w:val="00164486"/>
    <w:rsid w:val="001673EC"/>
    <w:rsid w:val="00170818"/>
    <w:rsid w:val="00172DBA"/>
    <w:rsid w:val="001748D0"/>
    <w:rsid w:val="0018250D"/>
    <w:rsid w:val="0018540A"/>
    <w:rsid w:val="0019044F"/>
    <w:rsid w:val="001905D1"/>
    <w:rsid w:val="00192FAD"/>
    <w:rsid w:val="001A0F26"/>
    <w:rsid w:val="001A12C2"/>
    <w:rsid w:val="001A2885"/>
    <w:rsid w:val="001A50A1"/>
    <w:rsid w:val="001B0251"/>
    <w:rsid w:val="001B065B"/>
    <w:rsid w:val="001B3C9B"/>
    <w:rsid w:val="001B5A32"/>
    <w:rsid w:val="001B794F"/>
    <w:rsid w:val="001C20D6"/>
    <w:rsid w:val="001D5708"/>
    <w:rsid w:val="001E2B11"/>
    <w:rsid w:val="001E5257"/>
    <w:rsid w:val="001E67AB"/>
    <w:rsid w:val="001E729D"/>
    <w:rsid w:val="001F095C"/>
    <w:rsid w:val="001F1BDA"/>
    <w:rsid w:val="001F1D7A"/>
    <w:rsid w:val="001F3C1A"/>
    <w:rsid w:val="001F5E9C"/>
    <w:rsid w:val="001F79A1"/>
    <w:rsid w:val="00201509"/>
    <w:rsid w:val="00203A9F"/>
    <w:rsid w:val="00206D14"/>
    <w:rsid w:val="002106E4"/>
    <w:rsid w:val="00212357"/>
    <w:rsid w:val="00212AC5"/>
    <w:rsid w:val="00214AF7"/>
    <w:rsid w:val="00215775"/>
    <w:rsid w:val="0021605B"/>
    <w:rsid w:val="00216D11"/>
    <w:rsid w:val="00223581"/>
    <w:rsid w:val="00223C32"/>
    <w:rsid w:val="00225797"/>
    <w:rsid w:val="002276F6"/>
    <w:rsid w:val="00231714"/>
    <w:rsid w:val="0023221D"/>
    <w:rsid w:val="0023254C"/>
    <w:rsid w:val="00234403"/>
    <w:rsid w:val="00234BD7"/>
    <w:rsid w:val="002366CD"/>
    <w:rsid w:val="0024047E"/>
    <w:rsid w:val="002419DD"/>
    <w:rsid w:val="00241C37"/>
    <w:rsid w:val="00242A3C"/>
    <w:rsid w:val="0024388F"/>
    <w:rsid w:val="00244671"/>
    <w:rsid w:val="00244AD0"/>
    <w:rsid w:val="00245955"/>
    <w:rsid w:val="002469D0"/>
    <w:rsid w:val="00246A76"/>
    <w:rsid w:val="002502BF"/>
    <w:rsid w:val="002530FA"/>
    <w:rsid w:val="00263185"/>
    <w:rsid w:val="0026402F"/>
    <w:rsid w:val="0026423B"/>
    <w:rsid w:val="00264551"/>
    <w:rsid w:val="00265747"/>
    <w:rsid w:val="00270C38"/>
    <w:rsid w:val="0027515C"/>
    <w:rsid w:val="00276314"/>
    <w:rsid w:val="002766FE"/>
    <w:rsid w:val="00276CAB"/>
    <w:rsid w:val="00276F7E"/>
    <w:rsid w:val="00280CCD"/>
    <w:rsid w:val="00284DB0"/>
    <w:rsid w:val="00287E94"/>
    <w:rsid w:val="0029179A"/>
    <w:rsid w:val="002924C7"/>
    <w:rsid w:val="00292B29"/>
    <w:rsid w:val="002939DA"/>
    <w:rsid w:val="00294730"/>
    <w:rsid w:val="002952BC"/>
    <w:rsid w:val="00296BBF"/>
    <w:rsid w:val="00297500"/>
    <w:rsid w:val="002A0096"/>
    <w:rsid w:val="002A156A"/>
    <w:rsid w:val="002A514A"/>
    <w:rsid w:val="002A56D9"/>
    <w:rsid w:val="002A6F89"/>
    <w:rsid w:val="002A74FF"/>
    <w:rsid w:val="002A7761"/>
    <w:rsid w:val="002B13D6"/>
    <w:rsid w:val="002B344F"/>
    <w:rsid w:val="002B482A"/>
    <w:rsid w:val="002C1982"/>
    <w:rsid w:val="002C239E"/>
    <w:rsid w:val="002D354A"/>
    <w:rsid w:val="002D5B25"/>
    <w:rsid w:val="002D5ED0"/>
    <w:rsid w:val="002D6A6C"/>
    <w:rsid w:val="002E0AB3"/>
    <w:rsid w:val="002E2874"/>
    <w:rsid w:val="002E28E9"/>
    <w:rsid w:val="002E329C"/>
    <w:rsid w:val="002F15DD"/>
    <w:rsid w:val="002F30E3"/>
    <w:rsid w:val="00301365"/>
    <w:rsid w:val="00303DC8"/>
    <w:rsid w:val="00307DE5"/>
    <w:rsid w:val="00311E83"/>
    <w:rsid w:val="00311E97"/>
    <w:rsid w:val="00312254"/>
    <w:rsid w:val="00312F95"/>
    <w:rsid w:val="00313010"/>
    <w:rsid w:val="00315530"/>
    <w:rsid w:val="00316A86"/>
    <w:rsid w:val="00317513"/>
    <w:rsid w:val="00317BF7"/>
    <w:rsid w:val="00321DB8"/>
    <w:rsid w:val="00322E90"/>
    <w:rsid w:val="00323F6E"/>
    <w:rsid w:val="00326605"/>
    <w:rsid w:val="0032693B"/>
    <w:rsid w:val="00342964"/>
    <w:rsid w:val="00343C7E"/>
    <w:rsid w:val="00347678"/>
    <w:rsid w:val="00350180"/>
    <w:rsid w:val="00350B4C"/>
    <w:rsid w:val="003514D0"/>
    <w:rsid w:val="00351631"/>
    <w:rsid w:val="003552A3"/>
    <w:rsid w:val="003572B3"/>
    <w:rsid w:val="00360346"/>
    <w:rsid w:val="003641AC"/>
    <w:rsid w:val="00364D74"/>
    <w:rsid w:val="00370436"/>
    <w:rsid w:val="003711B3"/>
    <w:rsid w:val="00372C9E"/>
    <w:rsid w:val="00374EF9"/>
    <w:rsid w:val="003759C2"/>
    <w:rsid w:val="00380D25"/>
    <w:rsid w:val="00385BF8"/>
    <w:rsid w:val="0038665E"/>
    <w:rsid w:val="00386F3E"/>
    <w:rsid w:val="00387E10"/>
    <w:rsid w:val="00390EAB"/>
    <w:rsid w:val="003915BE"/>
    <w:rsid w:val="00393F45"/>
    <w:rsid w:val="00397496"/>
    <w:rsid w:val="003A4E95"/>
    <w:rsid w:val="003A77DA"/>
    <w:rsid w:val="003B3090"/>
    <w:rsid w:val="003B3D97"/>
    <w:rsid w:val="003C0693"/>
    <w:rsid w:val="003C0BBC"/>
    <w:rsid w:val="003C13DC"/>
    <w:rsid w:val="003C2810"/>
    <w:rsid w:val="003C7019"/>
    <w:rsid w:val="003D10E7"/>
    <w:rsid w:val="003D14D4"/>
    <w:rsid w:val="003D33E4"/>
    <w:rsid w:val="003D3E93"/>
    <w:rsid w:val="003D5302"/>
    <w:rsid w:val="003D5C3D"/>
    <w:rsid w:val="003D6014"/>
    <w:rsid w:val="003D61D2"/>
    <w:rsid w:val="003D6607"/>
    <w:rsid w:val="003E0217"/>
    <w:rsid w:val="003E09BF"/>
    <w:rsid w:val="003E1A1B"/>
    <w:rsid w:val="003E22A5"/>
    <w:rsid w:val="003E3856"/>
    <w:rsid w:val="003E3B91"/>
    <w:rsid w:val="003E58AE"/>
    <w:rsid w:val="003E701E"/>
    <w:rsid w:val="003E72CD"/>
    <w:rsid w:val="003F1521"/>
    <w:rsid w:val="003F1F6C"/>
    <w:rsid w:val="003F2BE0"/>
    <w:rsid w:val="003F34C4"/>
    <w:rsid w:val="003F3F0D"/>
    <w:rsid w:val="003F7CDA"/>
    <w:rsid w:val="00403ABD"/>
    <w:rsid w:val="00410843"/>
    <w:rsid w:val="0041194F"/>
    <w:rsid w:val="00412E47"/>
    <w:rsid w:val="0042527A"/>
    <w:rsid w:val="004270B3"/>
    <w:rsid w:val="00431440"/>
    <w:rsid w:val="00431567"/>
    <w:rsid w:val="004318F9"/>
    <w:rsid w:val="00432DB0"/>
    <w:rsid w:val="004334F1"/>
    <w:rsid w:val="0043407C"/>
    <w:rsid w:val="00434197"/>
    <w:rsid w:val="004344AC"/>
    <w:rsid w:val="004347A5"/>
    <w:rsid w:val="00437FB4"/>
    <w:rsid w:val="00442256"/>
    <w:rsid w:val="004463E4"/>
    <w:rsid w:val="00446F53"/>
    <w:rsid w:val="00447629"/>
    <w:rsid w:val="00450F31"/>
    <w:rsid w:val="00451E07"/>
    <w:rsid w:val="00455936"/>
    <w:rsid w:val="0045599D"/>
    <w:rsid w:val="00456B9E"/>
    <w:rsid w:val="00456E05"/>
    <w:rsid w:val="004605D9"/>
    <w:rsid w:val="00464B8B"/>
    <w:rsid w:val="00464D1B"/>
    <w:rsid w:val="004677DC"/>
    <w:rsid w:val="004712A8"/>
    <w:rsid w:val="00471FE2"/>
    <w:rsid w:val="00472A19"/>
    <w:rsid w:val="00475A10"/>
    <w:rsid w:val="004767CD"/>
    <w:rsid w:val="00477484"/>
    <w:rsid w:val="00480266"/>
    <w:rsid w:val="0048416D"/>
    <w:rsid w:val="00495E48"/>
    <w:rsid w:val="004A0759"/>
    <w:rsid w:val="004A2CFA"/>
    <w:rsid w:val="004A2F45"/>
    <w:rsid w:val="004A34C3"/>
    <w:rsid w:val="004A7A41"/>
    <w:rsid w:val="004B0C8E"/>
    <w:rsid w:val="004B0F88"/>
    <w:rsid w:val="004B3C66"/>
    <w:rsid w:val="004B6782"/>
    <w:rsid w:val="004B6BE2"/>
    <w:rsid w:val="004B7636"/>
    <w:rsid w:val="004C10E9"/>
    <w:rsid w:val="004C22B4"/>
    <w:rsid w:val="004C36D9"/>
    <w:rsid w:val="004C5524"/>
    <w:rsid w:val="004C75FD"/>
    <w:rsid w:val="004C79A2"/>
    <w:rsid w:val="004D0C89"/>
    <w:rsid w:val="004D1342"/>
    <w:rsid w:val="004D5640"/>
    <w:rsid w:val="004F4D49"/>
    <w:rsid w:val="005008C8"/>
    <w:rsid w:val="005017B0"/>
    <w:rsid w:val="00501FA0"/>
    <w:rsid w:val="00502E6E"/>
    <w:rsid w:val="00503505"/>
    <w:rsid w:val="005040DD"/>
    <w:rsid w:val="00512B60"/>
    <w:rsid w:val="00514790"/>
    <w:rsid w:val="00514894"/>
    <w:rsid w:val="00514CFD"/>
    <w:rsid w:val="00516E5D"/>
    <w:rsid w:val="00524056"/>
    <w:rsid w:val="00530053"/>
    <w:rsid w:val="00531E80"/>
    <w:rsid w:val="00533BDD"/>
    <w:rsid w:val="005343A0"/>
    <w:rsid w:val="005343B2"/>
    <w:rsid w:val="0054060C"/>
    <w:rsid w:val="00541482"/>
    <w:rsid w:val="00541702"/>
    <w:rsid w:val="00541DD4"/>
    <w:rsid w:val="005425C7"/>
    <w:rsid w:val="00544617"/>
    <w:rsid w:val="00544A67"/>
    <w:rsid w:val="00546A46"/>
    <w:rsid w:val="005509AE"/>
    <w:rsid w:val="005524E9"/>
    <w:rsid w:val="00554344"/>
    <w:rsid w:val="00554C2F"/>
    <w:rsid w:val="00555E69"/>
    <w:rsid w:val="00556E02"/>
    <w:rsid w:val="0056079D"/>
    <w:rsid w:val="00561F8C"/>
    <w:rsid w:val="00565681"/>
    <w:rsid w:val="00570C87"/>
    <w:rsid w:val="0057389A"/>
    <w:rsid w:val="00576138"/>
    <w:rsid w:val="005764B1"/>
    <w:rsid w:val="00577370"/>
    <w:rsid w:val="005817A8"/>
    <w:rsid w:val="005831F1"/>
    <w:rsid w:val="005837CD"/>
    <w:rsid w:val="00583C14"/>
    <w:rsid w:val="00584E3E"/>
    <w:rsid w:val="0058784D"/>
    <w:rsid w:val="00593F48"/>
    <w:rsid w:val="005972E7"/>
    <w:rsid w:val="005A188B"/>
    <w:rsid w:val="005A39EE"/>
    <w:rsid w:val="005A4E60"/>
    <w:rsid w:val="005A4FB3"/>
    <w:rsid w:val="005A6ADD"/>
    <w:rsid w:val="005B3E0E"/>
    <w:rsid w:val="005B497C"/>
    <w:rsid w:val="005B5089"/>
    <w:rsid w:val="005C154F"/>
    <w:rsid w:val="005C3DDF"/>
    <w:rsid w:val="005C6B7B"/>
    <w:rsid w:val="005C6DD6"/>
    <w:rsid w:val="005D1D9F"/>
    <w:rsid w:val="005D4ECA"/>
    <w:rsid w:val="005E7941"/>
    <w:rsid w:val="005F0877"/>
    <w:rsid w:val="005F0B98"/>
    <w:rsid w:val="005F231A"/>
    <w:rsid w:val="005F2C7B"/>
    <w:rsid w:val="006007E9"/>
    <w:rsid w:val="006023BD"/>
    <w:rsid w:val="006030ED"/>
    <w:rsid w:val="00605005"/>
    <w:rsid w:val="006065EC"/>
    <w:rsid w:val="006068CB"/>
    <w:rsid w:val="00606C43"/>
    <w:rsid w:val="006077DA"/>
    <w:rsid w:val="0061048A"/>
    <w:rsid w:val="006154E8"/>
    <w:rsid w:val="00616303"/>
    <w:rsid w:val="00620630"/>
    <w:rsid w:val="00620C2F"/>
    <w:rsid w:val="00623C3C"/>
    <w:rsid w:val="006252D8"/>
    <w:rsid w:val="0062534D"/>
    <w:rsid w:val="006267F9"/>
    <w:rsid w:val="00627BC1"/>
    <w:rsid w:val="00631372"/>
    <w:rsid w:val="006324C6"/>
    <w:rsid w:val="006347E0"/>
    <w:rsid w:val="006359CD"/>
    <w:rsid w:val="00636BEF"/>
    <w:rsid w:val="00636E3B"/>
    <w:rsid w:val="00642FB9"/>
    <w:rsid w:val="0064643E"/>
    <w:rsid w:val="00647125"/>
    <w:rsid w:val="00651505"/>
    <w:rsid w:val="00652BC9"/>
    <w:rsid w:val="00656A89"/>
    <w:rsid w:val="00661775"/>
    <w:rsid w:val="00662852"/>
    <w:rsid w:val="006638C9"/>
    <w:rsid w:val="006652DC"/>
    <w:rsid w:val="00677169"/>
    <w:rsid w:val="00677717"/>
    <w:rsid w:val="00680547"/>
    <w:rsid w:val="00686537"/>
    <w:rsid w:val="0069060A"/>
    <w:rsid w:val="00691EDE"/>
    <w:rsid w:val="00695763"/>
    <w:rsid w:val="006A0693"/>
    <w:rsid w:val="006A21C9"/>
    <w:rsid w:val="006A3648"/>
    <w:rsid w:val="006A40C6"/>
    <w:rsid w:val="006A4E6C"/>
    <w:rsid w:val="006A534C"/>
    <w:rsid w:val="006A5DFD"/>
    <w:rsid w:val="006A5E57"/>
    <w:rsid w:val="006C49C7"/>
    <w:rsid w:val="006C4BFF"/>
    <w:rsid w:val="006D422E"/>
    <w:rsid w:val="006D46A3"/>
    <w:rsid w:val="006D503B"/>
    <w:rsid w:val="006D6491"/>
    <w:rsid w:val="006E13BE"/>
    <w:rsid w:val="006E1969"/>
    <w:rsid w:val="006E1FBA"/>
    <w:rsid w:val="006E4EA7"/>
    <w:rsid w:val="006E546E"/>
    <w:rsid w:val="006E7B7F"/>
    <w:rsid w:val="006F5024"/>
    <w:rsid w:val="006F512D"/>
    <w:rsid w:val="00701738"/>
    <w:rsid w:val="00702405"/>
    <w:rsid w:val="00706D32"/>
    <w:rsid w:val="00711DEA"/>
    <w:rsid w:val="0071279D"/>
    <w:rsid w:val="007157E7"/>
    <w:rsid w:val="00717B43"/>
    <w:rsid w:val="00720DCF"/>
    <w:rsid w:val="007329CC"/>
    <w:rsid w:val="00734105"/>
    <w:rsid w:val="00740367"/>
    <w:rsid w:val="00741EC2"/>
    <w:rsid w:val="00742650"/>
    <w:rsid w:val="007445A3"/>
    <w:rsid w:val="0074588A"/>
    <w:rsid w:val="00747AA0"/>
    <w:rsid w:val="007522DD"/>
    <w:rsid w:val="007538EA"/>
    <w:rsid w:val="007630D2"/>
    <w:rsid w:val="007661F7"/>
    <w:rsid w:val="0076691E"/>
    <w:rsid w:val="00770291"/>
    <w:rsid w:val="00773671"/>
    <w:rsid w:val="00773EC7"/>
    <w:rsid w:val="00775FCB"/>
    <w:rsid w:val="00777162"/>
    <w:rsid w:val="00780B2D"/>
    <w:rsid w:val="00781679"/>
    <w:rsid w:val="00787E56"/>
    <w:rsid w:val="00790E31"/>
    <w:rsid w:val="00791534"/>
    <w:rsid w:val="00797203"/>
    <w:rsid w:val="007A0770"/>
    <w:rsid w:val="007A44EC"/>
    <w:rsid w:val="007A670B"/>
    <w:rsid w:val="007B2E9D"/>
    <w:rsid w:val="007B6866"/>
    <w:rsid w:val="007B79AA"/>
    <w:rsid w:val="007B7F13"/>
    <w:rsid w:val="007C2693"/>
    <w:rsid w:val="007C5DA6"/>
    <w:rsid w:val="007C6411"/>
    <w:rsid w:val="007C648D"/>
    <w:rsid w:val="007C6517"/>
    <w:rsid w:val="007C7FD1"/>
    <w:rsid w:val="007D189A"/>
    <w:rsid w:val="007D18D6"/>
    <w:rsid w:val="007D41B5"/>
    <w:rsid w:val="007E1B27"/>
    <w:rsid w:val="007E20ED"/>
    <w:rsid w:val="007E4DE3"/>
    <w:rsid w:val="007E7DEB"/>
    <w:rsid w:val="007F22DA"/>
    <w:rsid w:val="007F4228"/>
    <w:rsid w:val="007F6535"/>
    <w:rsid w:val="007F6B63"/>
    <w:rsid w:val="007F6F16"/>
    <w:rsid w:val="007F6F33"/>
    <w:rsid w:val="00800D9B"/>
    <w:rsid w:val="00801271"/>
    <w:rsid w:val="0080134B"/>
    <w:rsid w:val="00801482"/>
    <w:rsid w:val="008044FC"/>
    <w:rsid w:val="008047D0"/>
    <w:rsid w:val="00804C6A"/>
    <w:rsid w:val="0081040A"/>
    <w:rsid w:val="0081256F"/>
    <w:rsid w:val="008132A6"/>
    <w:rsid w:val="0081417D"/>
    <w:rsid w:val="00815163"/>
    <w:rsid w:val="00815197"/>
    <w:rsid w:val="00816AE0"/>
    <w:rsid w:val="00821986"/>
    <w:rsid w:val="008233FB"/>
    <w:rsid w:val="00825A49"/>
    <w:rsid w:val="00826176"/>
    <w:rsid w:val="008355E7"/>
    <w:rsid w:val="008372F8"/>
    <w:rsid w:val="0083790E"/>
    <w:rsid w:val="0084066B"/>
    <w:rsid w:val="00840D4B"/>
    <w:rsid w:val="00844CBA"/>
    <w:rsid w:val="00845329"/>
    <w:rsid w:val="00846869"/>
    <w:rsid w:val="00851CEE"/>
    <w:rsid w:val="00852328"/>
    <w:rsid w:val="008524DF"/>
    <w:rsid w:val="00853022"/>
    <w:rsid w:val="00856459"/>
    <w:rsid w:val="00857445"/>
    <w:rsid w:val="00860B07"/>
    <w:rsid w:val="008641D4"/>
    <w:rsid w:val="008734B0"/>
    <w:rsid w:val="00873C68"/>
    <w:rsid w:val="008821B6"/>
    <w:rsid w:val="00884224"/>
    <w:rsid w:val="00887461"/>
    <w:rsid w:val="008913CD"/>
    <w:rsid w:val="00895567"/>
    <w:rsid w:val="0089678B"/>
    <w:rsid w:val="0089774F"/>
    <w:rsid w:val="008A0380"/>
    <w:rsid w:val="008A19F3"/>
    <w:rsid w:val="008A3C7E"/>
    <w:rsid w:val="008A447D"/>
    <w:rsid w:val="008A7235"/>
    <w:rsid w:val="008B1742"/>
    <w:rsid w:val="008B1950"/>
    <w:rsid w:val="008B2FF6"/>
    <w:rsid w:val="008B3835"/>
    <w:rsid w:val="008B5671"/>
    <w:rsid w:val="008B57AD"/>
    <w:rsid w:val="008B6AFF"/>
    <w:rsid w:val="008B741E"/>
    <w:rsid w:val="008C0D47"/>
    <w:rsid w:val="008C30AA"/>
    <w:rsid w:val="008C6310"/>
    <w:rsid w:val="008C643F"/>
    <w:rsid w:val="008D417C"/>
    <w:rsid w:val="008D50CB"/>
    <w:rsid w:val="008D6356"/>
    <w:rsid w:val="008E1F16"/>
    <w:rsid w:val="008E30B2"/>
    <w:rsid w:val="008E61AB"/>
    <w:rsid w:val="008F0489"/>
    <w:rsid w:val="008F4105"/>
    <w:rsid w:val="008F6094"/>
    <w:rsid w:val="008F6655"/>
    <w:rsid w:val="008F735F"/>
    <w:rsid w:val="00907058"/>
    <w:rsid w:val="0090747E"/>
    <w:rsid w:val="009078D1"/>
    <w:rsid w:val="00912AA6"/>
    <w:rsid w:val="0091465B"/>
    <w:rsid w:val="0091478D"/>
    <w:rsid w:val="00915440"/>
    <w:rsid w:val="0092285C"/>
    <w:rsid w:val="00922A0E"/>
    <w:rsid w:val="009236FA"/>
    <w:rsid w:val="009245FB"/>
    <w:rsid w:val="009252A5"/>
    <w:rsid w:val="00925941"/>
    <w:rsid w:val="00927C65"/>
    <w:rsid w:val="00930B24"/>
    <w:rsid w:val="00930CBF"/>
    <w:rsid w:val="00930F41"/>
    <w:rsid w:val="00931494"/>
    <w:rsid w:val="0093657A"/>
    <w:rsid w:val="00940731"/>
    <w:rsid w:val="00941583"/>
    <w:rsid w:val="00941637"/>
    <w:rsid w:val="00944557"/>
    <w:rsid w:val="00946800"/>
    <w:rsid w:val="00950955"/>
    <w:rsid w:val="0095138C"/>
    <w:rsid w:val="00952BBD"/>
    <w:rsid w:val="00955863"/>
    <w:rsid w:val="00957C73"/>
    <w:rsid w:val="009601F2"/>
    <w:rsid w:val="00962BF3"/>
    <w:rsid w:val="00964383"/>
    <w:rsid w:val="009662D3"/>
    <w:rsid w:val="0096798D"/>
    <w:rsid w:val="00970E98"/>
    <w:rsid w:val="00972802"/>
    <w:rsid w:val="00973EDF"/>
    <w:rsid w:val="009746A5"/>
    <w:rsid w:val="0097494B"/>
    <w:rsid w:val="0097511E"/>
    <w:rsid w:val="0098081B"/>
    <w:rsid w:val="0098133E"/>
    <w:rsid w:val="00982F72"/>
    <w:rsid w:val="00984BE1"/>
    <w:rsid w:val="009863FC"/>
    <w:rsid w:val="00986CBA"/>
    <w:rsid w:val="0098708B"/>
    <w:rsid w:val="00990EAC"/>
    <w:rsid w:val="00991D11"/>
    <w:rsid w:val="0099717C"/>
    <w:rsid w:val="00997825"/>
    <w:rsid w:val="009A0DB4"/>
    <w:rsid w:val="009A1C1D"/>
    <w:rsid w:val="009A1CB3"/>
    <w:rsid w:val="009A235D"/>
    <w:rsid w:val="009A668C"/>
    <w:rsid w:val="009A78AA"/>
    <w:rsid w:val="009B07FB"/>
    <w:rsid w:val="009B6632"/>
    <w:rsid w:val="009B77E0"/>
    <w:rsid w:val="009C15AC"/>
    <w:rsid w:val="009C1E84"/>
    <w:rsid w:val="009C2712"/>
    <w:rsid w:val="009C2CDC"/>
    <w:rsid w:val="009C36DE"/>
    <w:rsid w:val="009C414A"/>
    <w:rsid w:val="009C5201"/>
    <w:rsid w:val="009C62A8"/>
    <w:rsid w:val="009C6785"/>
    <w:rsid w:val="009C7B18"/>
    <w:rsid w:val="009C7D4D"/>
    <w:rsid w:val="009D22DF"/>
    <w:rsid w:val="009D372D"/>
    <w:rsid w:val="009D483E"/>
    <w:rsid w:val="009D5528"/>
    <w:rsid w:val="009D6117"/>
    <w:rsid w:val="009D69EC"/>
    <w:rsid w:val="009D7EBE"/>
    <w:rsid w:val="009E3E9A"/>
    <w:rsid w:val="009E45B2"/>
    <w:rsid w:val="009F1C8A"/>
    <w:rsid w:val="009F2338"/>
    <w:rsid w:val="009F46FE"/>
    <w:rsid w:val="009F53F0"/>
    <w:rsid w:val="009F59D7"/>
    <w:rsid w:val="00A0174B"/>
    <w:rsid w:val="00A019AF"/>
    <w:rsid w:val="00A0279B"/>
    <w:rsid w:val="00A02947"/>
    <w:rsid w:val="00A06116"/>
    <w:rsid w:val="00A073D2"/>
    <w:rsid w:val="00A07BA5"/>
    <w:rsid w:val="00A22E7D"/>
    <w:rsid w:val="00A24AE4"/>
    <w:rsid w:val="00A2580E"/>
    <w:rsid w:val="00A26122"/>
    <w:rsid w:val="00A275FF"/>
    <w:rsid w:val="00A3550C"/>
    <w:rsid w:val="00A364C0"/>
    <w:rsid w:val="00A37DF1"/>
    <w:rsid w:val="00A408DA"/>
    <w:rsid w:val="00A43971"/>
    <w:rsid w:val="00A43D43"/>
    <w:rsid w:val="00A450B7"/>
    <w:rsid w:val="00A50EA5"/>
    <w:rsid w:val="00A51A5D"/>
    <w:rsid w:val="00A530DF"/>
    <w:rsid w:val="00A54F03"/>
    <w:rsid w:val="00A560D3"/>
    <w:rsid w:val="00A62D3B"/>
    <w:rsid w:val="00A631A3"/>
    <w:rsid w:val="00A64A7D"/>
    <w:rsid w:val="00A64D63"/>
    <w:rsid w:val="00A6518F"/>
    <w:rsid w:val="00A66360"/>
    <w:rsid w:val="00A70C76"/>
    <w:rsid w:val="00A7464D"/>
    <w:rsid w:val="00A80780"/>
    <w:rsid w:val="00A82211"/>
    <w:rsid w:val="00A825E3"/>
    <w:rsid w:val="00A85B8A"/>
    <w:rsid w:val="00A93B7E"/>
    <w:rsid w:val="00AA194A"/>
    <w:rsid w:val="00AA487E"/>
    <w:rsid w:val="00AA6F2A"/>
    <w:rsid w:val="00AB047F"/>
    <w:rsid w:val="00AB276B"/>
    <w:rsid w:val="00AB3553"/>
    <w:rsid w:val="00AB465D"/>
    <w:rsid w:val="00AB5248"/>
    <w:rsid w:val="00AB7875"/>
    <w:rsid w:val="00AC051F"/>
    <w:rsid w:val="00AC354C"/>
    <w:rsid w:val="00AC4416"/>
    <w:rsid w:val="00AC4F31"/>
    <w:rsid w:val="00AC53A7"/>
    <w:rsid w:val="00AD0740"/>
    <w:rsid w:val="00AD1883"/>
    <w:rsid w:val="00AD1E5B"/>
    <w:rsid w:val="00AD67A7"/>
    <w:rsid w:val="00AD74DC"/>
    <w:rsid w:val="00AD7AA5"/>
    <w:rsid w:val="00AD7B24"/>
    <w:rsid w:val="00AE076C"/>
    <w:rsid w:val="00AE3E9D"/>
    <w:rsid w:val="00AE4CE5"/>
    <w:rsid w:val="00AF0334"/>
    <w:rsid w:val="00AF1257"/>
    <w:rsid w:val="00AF174C"/>
    <w:rsid w:val="00AF23FD"/>
    <w:rsid w:val="00AF311F"/>
    <w:rsid w:val="00AF4248"/>
    <w:rsid w:val="00AF478D"/>
    <w:rsid w:val="00AF7668"/>
    <w:rsid w:val="00AF7F7D"/>
    <w:rsid w:val="00B02DD1"/>
    <w:rsid w:val="00B06B73"/>
    <w:rsid w:val="00B11188"/>
    <w:rsid w:val="00B125F0"/>
    <w:rsid w:val="00B27B49"/>
    <w:rsid w:val="00B27F07"/>
    <w:rsid w:val="00B3164A"/>
    <w:rsid w:val="00B322B3"/>
    <w:rsid w:val="00B36C5A"/>
    <w:rsid w:val="00B37E6B"/>
    <w:rsid w:val="00B402EE"/>
    <w:rsid w:val="00B4141E"/>
    <w:rsid w:val="00B426FB"/>
    <w:rsid w:val="00B436C8"/>
    <w:rsid w:val="00B47ABD"/>
    <w:rsid w:val="00B50B79"/>
    <w:rsid w:val="00B51AF0"/>
    <w:rsid w:val="00B531C6"/>
    <w:rsid w:val="00B57FE3"/>
    <w:rsid w:val="00B62D3F"/>
    <w:rsid w:val="00B63A5B"/>
    <w:rsid w:val="00B6451B"/>
    <w:rsid w:val="00B6574F"/>
    <w:rsid w:val="00B6663A"/>
    <w:rsid w:val="00B7174E"/>
    <w:rsid w:val="00B76143"/>
    <w:rsid w:val="00B76E49"/>
    <w:rsid w:val="00B775B6"/>
    <w:rsid w:val="00B811F7"/>
    <w:rsid w:val="00B83540"/>
    <w:rsid w:val="00B84157"/>
    <w:rsid w:val="00B854F0"/>
    <w:rsid w:val="00B93FE9"/>
    <w:rsid w:val="00BA11EF"/>
    <w:rsid w:val="00BA61E6"/>
    <w:rsid w:val="00BA742C"/>
    <w:rsid w:val="00BB0350"/>
    <w:rsid w:val="00BB3C0D"/>
    <w:rsid w:val="00BB41FD"/>
    <w:rsid w:val="00BB497F"/>
    <w:rsid w:val="00BB5126"/>
    <w:rsid w:val="00BB6B9D"/>
    <w:rsid w:val="00BB7AEE"/>
    <w:rsid w:val="00BC17B4"/>
    <w:rsid w:val="00BC283C"/>
    <w:rsid w:val="00BC4C4C"/>
    <w:rsid w:val="00BC7853"/>
    <w:rsid w:val="00BD2218"/>
    <w:rsid w:val="00BD2B75"/>
    <w:rsid w:val="00BD3FE9"/>
    <w:rsid w:val="00BD442E"/>
    <w:rsid w:val="00BD597B"/>
    <w:rsid w:val="00BD738C"/>
    <w:rsid w:val="00BE39B8"/>
    <w:rsid w:val="00BE71FF"/>
    <w:rsid w:val="00BF0033"/>
    <w:rsid w:val="00BF00FC"/>
    <w:rsid w:val="00BF1042"/>
    <w:rsid w:val="00BF443D"/>
    <w:rsid w:val="00BF44A4"/>
    <w:rsid w:val="00BF4A71"/>
    <w:rsid w:val="00BF7BFF"/>
    <w:rsid w:val="00C035AA"/>
    <w:rsid w:val="00C105A1"/>
    <w:rsid w:val="00C10FB4"/>
    <w:rsid w:val="00C11E33"/>
    <w:rsid w:val="00C122F9"/>
    <w:rsid w:val="00C14222"/>
    <w:rsid w:val="00C143A1"/>
    <w:rsid w:val="00C14BB2"/>
    <w:rsid w:val="00C15772"/>
    <w:rsid w:val="00C1681F"/>
    <w:rsid w:val="00C1763A"/>
    <w:rsid w:val="00C17699"/>
    <w:rsid w:val="00C2408C"/>
    <w:rsid w:val="00C26750"/>
    <w:rsid w:val="00C27E53"/>
    <w:rsid w:val="00C30D51"/>
    <w:rsid w:val="00C319A0"/>
    <w:rsid w:val="00C31C1E"/>
    <w:rsid w:val="00C34B6A"/>
    <w:rsid w:val="00C41B8E"/>
    <w:rsid w:val="00C435ED"/>
    <w:rsid w:val="00C44B26"/>
    <w:rsid w:val="00C44F52"/>
    <w:rsid w:val="00C51262"/>
    <w:rsid w:val="00C5180C"/>
    <w:rsid w:val="00C52A0D"/>
    <w:rsid w:val="00C54F79"/>
    <w:rsid w:val="00C61DF4"/>
    <w:rsid w:val="00C64D72"/>
    <w:rsid w:val="00C82204"/>
    <w:rsid w:val="00C8383B"/>
    <w:rsid w:val="00C86701"/>
    <w:rsid w:val="00C86790"/>
    <w:rsid w:val="00C8774D"/>
    <w:rsid w:val="00C91206"/>
    <w:rsid w:val="00C92727"/>
    <w:rsid w:val="00C92C19"/>
    <w:rsid w:val="00C9376A"/>
    <w:rsid w:val="00C93C3A"/>
    <w:rsid w:val="00C96227"/>
    <w:rsid w:val="00CA0B20"/>
    <w:rsid w:val="00CA1256"/>
    <w:rsid w:val="00CA2CCF"/>
    <w:rsid w:val="00CA31FE"/>
    <w:rsid w:val="00CA3DDB"/>
    <w:rsid w:val="00CA462A"/>
    <w:rsid w:val="00CA46E3"/>
    <w:rsid w:val="00CB1422"/>
    <w:rsid w:val="00CB211A"/>
    <w:rsid w:val="00CB222E"/>
    <w:rsid w:val="00CB3FC6"/>
    <w:rsid w:val="00CB6570"/>
    <w:rsid w:val="00CB682D"/>
    <w:rsid w:val="00CC3B6C"/>
    <w:rsid w:val="00CC48F3"/>
    <w:rsid w:val="00CC649D"/>
    <w:rsid w:val="00CC6592"/>
    <w:rsid w:val="00CC6A24"/>
    <w:rsid w:val="00CD1405"/>
    <w:rsid w:val="00CD159A"/>
    <w:rsid w:val="00CD3941"/>
    <w:rsid w:val="00CD3D56"/>
    <w:rsid w:val="00CE1D2A"/>
    <w:rsid w:val="00CE21CA"/>
    <w:rsid w:val="00CE3A3D"/>
    <w:rsid w:val="00CE6E20"/>
    <w:rsid w:val="00CE775C"/>
    <w:rsid w:val="00CE7A30"/>
    <w:rsid w:val="00CE7A85"/>
    <w:rsid w:val="00CF3B09"/>
    <w:rsid w:val="00CF4EF6"/>
    <w:rsid w:val="00D0476C"/>
    <w:rsid w:val="00D07E66"/>
    <w:rsid w:val="00D1204C"/>
    <w:rsid w:val="00D1423B"/>
    <w:rsid w:val="00D15181"/>
    <w:rsid w:val="00D1564F"/>
    <w:rsid w:val="00D1695C"/>
    <w:rsid w:val="00D20A30"/>
    <w:rsid w:val="00D24A5D"/>
    <w:rsid w:val="00D25A50"/>
    <w:rsid w:val="00D26A08"/>
    <w:rsid w:val="00D26C25"/>
    <w:rsid w:val="00D270A5"/>
    <w:rsid w:val="00D2756B"/>
    <w:rsid w:val="00D3115C"/>
    <w:rsid w:val="00D31A36"/>
    <w:rsid w:val="00D33B6A"/>
    <w:rsid w:val="00D3650D"/>
    <w:rsid w:val="00D37FCB"/>
    <w:rsid w:val="00D4023D"/>
    <w:rsid w:val="00D4069A"/>
    <w:rsid w:val="00D40F59"/>
    <w:rsid w:val="00D4269F"/>
    <w:rsid w:val="00D43A7C"/>
    <w:rsid w:val="00D45580"/>
    <w:rsid w:val="00D51837"/>
    <w:rsid w:val="00D51FD4"/>
    <w:rsid w:val="00D53735"/>
    <w:rsid w:val="00D54ECC"/>
    <w:rsid w:val="00D55138"/>
    <w:rsid w:val="00D664C5"/>
    <w:rsid w:val="00D66A79"/>
    <w:rsid w:val="00D7189D"/>
    <w:rsid w:val="00D730CA"/>
    <w:rsid w:val="00D75D12"/>
    <w:rsid w:val="00D80136"/>
    <w:rsid w:val="00D801DF"/>
    <w:rsid w:val="00D828DD"/>
    <w:rsid w:val="00D84708"/>
    <w:rsid w:val="00D86307"/>
    <w:rsid w:val="00D906BD"/>
    <w:rsid w:val="00D94F64"/>
    <w:rsid w:val="00D95C13"/>
    <w:rsid w:val="00D96FCC"/>
    <w:rsid w:val="00D978E4"/>
    <w:rsid w:val="00DA33AC"/>
    <w:rsid w:val="00DA64D0"/>
    <w:rsid w:val="00DA6582"/>
    <w:rsid w:val="00DB0DFE"/>
    <w:rsid w:val="00DB4ECD"/>
    <w:rsid w:val="00DB67CB"/>
    <w:rsid w:val="00DC0649"/>
    <w:rsid w:val="00DC22C2"/>
    <w:rsid w:val="00DC45FA"/>
    <w:rsid w:val="00DC575A"/>
    <w:rsid w:val="00DC5FE1"/>
    <w:rsid w:val="00DC697B"/>
    <w:rsid w:val="00DD2B98"/>
    <w:rsid w:val="00DD39EA"/>
    <w:rsid w:val="00DD4754"/>
    <w:rsid w:val="00DE03C1"/>
    <w:rsid w:val="00DE18B5"/>
    <w:rsid w:val="00DE2D41"/>
    <w:rsid w:val="00DE6207"/>
    <w:rsid w:val="00DE682F"/>
    <w:rsid w:val="00DF09F4"/>
    <w:rsid w:val="00DF1793"/>
    <w:rsid w:val="00DF18A4"/>
    <w:rsid w:val="00DF2846"/>
    <w:rsid w:val="00DF386B"/>
    <w:rsid w:val="00DF6A45"/>
    <w:rsid w:val="00DF750E"/>
    <w:rsid w:val="00E00AF4"/>
    <w:rsid w:val="00E0120A"/>
    <w:rsid w:val="00E02E0B"/>
    <w:rsid w:val="00E0593E"/>
    <w:rsid w:val="00E16045"/>
    <w:rsid w:val="00E17617"/>
    <w:rsid w:val="00E23639"/>
    <w:rsid w:val="00E26720"/>
    <w:rsid w:val="00E270E6"/>
    <w:rsid w:val="00E3142C"/>
    <w:rsid w:val="00E36BE5"/>
    <w:rsid w:val="00E36DF7"/>
    <w:rsid w:val="00E41AEE"/>
    <w:rsid w:val="00E45ACB"/>
    <w:rsid w:val="00E4794F"/>
    <w:rsid w:val="00E508A7"/>
    <w:rsid w:val="00E50E95"/>
    <w:rsid w:val="00E50F28"/>
    <w:rsid w:val="00E51913"/>
    <w:rsid w:val="00E52543"/>
    <w:rsid w:val="00E53CF4"/>
    <w:rsid w:val="00E558CD"/>
    <w:rsid w:val="00E60A44"/>
    <w:rsid w:val="00E6245E"/>
    <w:rsid w:val="00E62E2A"/>
    <w:rsid w:val="00E638DC"/>
    <w:rsid w:val="00E646B3"/>
    <w:rsid w:val="00E64984"/>
    <w:rsid w:val="00E666EA"/>
    <w:rsid w:val="00E7075A"/>
    <w:rsid w:val="00E70EBC"/>
    <w:rsid w:val="00E7190D"/>
    <w:rsid w:val="00E72C5D"/>
    <w:rsid w:val="00E74087"/>
    <w:rsid w:val="00E759EB"/>
    <w:rsid w:val="00E84AD5"/>
    <w:rsid w:val="00E85CEA"/>
    <w:rsid w:val="00E8690C"/>
    <w:rsid w:val="00E874C3"/>
    <w:rsid w:val="00E90FC2"/>
    <w:rsid w:val="00E9125E"/>
    <w:rsid w:val="00E920DB"/>
    <w:rsid w:val="00E928C3"/>
    <w:rsid w:val="00E934CF"/>
    <w:rsid w:val="00E97C53"/>
    <w:rsid w:val="00EA2139"/>
    <w:rsid w:val="00EA6493"/>
    <w:rsid w:val="00EA70F3"/>
    <w:rsid w:val="00EA7476"/>
    <w:rsid w:val="00EB05DF"/>
    <w:rsid w:val="00EB0651"/>
    <w:rsid w:val="00EB0F1E"/>
    <w:rsid w:val="00EB1A3B"/>
    <w:rsid w:val="00EB1F89"/>
    <w:rsid w:val="00EB1FC2"/>
    <w:rsid w:val="00EB4F6C"/>
    <w:rsid w:val="00EC14DF"/>
    <w:rsid w:val="00EC1BB9"/>
    <w:rsid w:val="00EC270E"/>
    <w:rsid w:val="00ED3B32"/>
    <w:rsid w:val="00ED4484"/>
    <w:rsid w:val="00ED662C"/>
    <w:rsid w:val="00ED6B45"/>
    <w:rsid w:val="00ED7346"/>
    <w:rsid w:val="00ED77F3"/>
    <w:rsid w:val="00EE37E8"/>
    <w:rsid w:val="00EE41CA"/>
    <w:rsid w:val="00EE45D4"/>
    <w:rsid w:val="00EE48FD"/>
    <w:rsid w:val="00EE6CAA"/>
    <w:rsid w:val="00EF1410"/>
    <w:rsid w:val="00EF778A"/>
    <w:rsid w:val="00F05BB5"/>
    <w:rsid w:val="00F113BF"/>
    <w:rsid w:val="00F14CF4"/>
    <w:rsid w:val="00F20633"/>
    <w:rsid w:val="00F20ED0"/>
    <w:rsid w:val="00F2337D"/>
    <w:rsid w:val="00F25908"/>
    <w:rsid w:val="00F26E37"/>
    <w:rsid w:val="00F315B8"/>
    <w:rsid w:val="00F31650"/>
    <w:rsid w:val="00F32A7C"/>
    <w:rsid w:val="00F32F6D"/>
    <w:rsid w:val="00F33FFD"/>
    <w:rsid w:val="00F3483E"/>
    <w:rsid w:val="00F34EC4"/>
    <w:rsid w:val="00F374E5"/>
    <w:rsid w:val="00F420E8"/>
    <w:rsid w:val="00F4271F"/>
    <w:rsid w:val="00F42BCE"/>
    <w:rsid w:val="00F5534E"/>
    <w:rsid w:val="00F60132"/>
    <w:rsid w:val="00F6042B"/>
    <w:rsid w:val="00F62DCD"/>
    <w:rsid w:val="00F659A0"/>
    <w:rsid w:val="00F66937"/>
    <w:rsid w:val="00F669B2"/>
    <w:rsid w:val="00F7451A"/>
    <w:rsid w:val="00F745DD"/>
    <w:rsid w:val="00F75352"/>
    <w:rsid w:val="00F76B03"/>
    <w:rsid w:val="00F76EBD"/>
    <w:rsid w:val="00F8478E"/>
    <w:rsid w:val="00F84AC0"/>
    <w:rsid w:val="00F84B99"/>
    <w:rsid w:val="00F85769"/>
    <w:rsid w:val="00F8700A"/>
    <w:rsid w:val="00F91C7B"/>
    <w:rsid w:val="00F92A47"/>
    <w:rsid w:val="00FA24EE"/>
    <w:rsid w:val="00FA3223"/>
    <w:rsid w:val="00FA6956"/>
    <w:rsid w:val="00FA72F8"/>
    <w:rsid w:val="00FA7701"/>
    <w:rsid w:val="00FB0572"/>
    <w:rsid w:val="00FB05EA"/>
    <w:rsid w:val="00FB57CF"/>
    <w:rsid w:val="00FB62CA"/>
    <w:rsid w:val="00FD02B1"/>
    <w:rsid w:val="00FD0C4A"/>
    <w:rsid w:val="00FD22AE"/>
    <w:rsid w:val="00FD2680"/>
    <w:rsid w:val="00FD3145"/>
    <w:rsid w:val="00FD453C"/>
    <w:rsid w:val="00FD73B1"/>
    <w:rsid w:val="00FE0BB4"/>
    <w:rsid w:val="00FE2C61"/>
    <w:rsid w:val="00FE52F3"/>
    <w:rsid w:val="00FE6C3F"/>
    <w:rsid w:val="00FE772F"/>
    <w:rsid w:val="00FE77D9"/>
    <w:rsid w:val="00FF5B16"/>
    <w:rsid w:val="05BBF3D4"/>
    <w:rsid w:val="07177A84"/>
    <w:rsid w:val="07ADA170"/>
    <w:rsid w:val="0B3DE5E8"/>
    <w:rsid w:val="0BCAF899"/>
    <w:rsid w:val="0D60FADC"/>
    <w:rsid w:val="0F030047"/>
    <w:rsid w:val="102ADA97"/>
    <w:rsid w:val="132DF5F3"/>
    <w:rsid w:val="1588B99C"/>
    <w:rsid w:val="15A1BD24"/>
    <w:rsid w:val="1728AA76"/>
    <w:rsid w:val="1B035382"/>
    <w:rsid w:val="1CDFD1AA"/>
    <w:rsid w:val="273BBBD5"/>
    <w:rsid w:val="2DDF2CFF"/>
    <w:rsid w:val="2DFB779E"/>
    <w:rsid w:val="30B9DD65"/>
    <w:rsid w:val="3147FDB7"/>
    <w:rsid w:val="339F39E7"/>
    <w:rsid w:val="33F786D7"/>
    <w:rsid w:val="34A1791B"/>
    <w:rsid w:val="35BE97FA"/>
    <w:rsid w:val="37C149DF"/>
    <w:rsid w:val="3F57F9E1"/>
    <w:rsid w:val="4BDAC58A"/>
    <w:rsid w:val="507B08F4"/>
    <w:rsid w:val="53A057EF"/>
    <w:rsid w:val="5707740A"/>
    <w:rsid w:val="5F5651E1"/>
    <w:rsid w:val="6200BE3C"/>
    <w:rsid w:val="629515E0"/>
    <w:rsid w:val="650829A6"/>
    <w:rsid w:val="6D85FACB"/>
    <w:rsid w:val="6F2D1FC1"/>
    <w:rsid w:val="7351FEEC"/>
    <w:rsid w:val="7960BE20"/>
    <w:rsid w:val="79EDF287"/>
    <w:rsid w:val="7BCE4175"/>
    <w:rsid w:val="7CB4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vgu_Text"/>
    <w:qFormat/>
    <w:rsid w:val="001637AC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242A3C"/>
    <w:rPr>
      <w:color w:val="605E5C"/>
      <w:shd w:val="clear" w:color="auto" w:fill="E1DFDD"/>
    </w:rPr>
  </w:style>
  <w:style w:type="character" w:styleId="afc">
    <w:name w:val="Strong"/>
    <w:basedOn w:val="a2"/>
    <w:uiPriority w:val="22"/>
    <w:qFormat/>
    <w:rsid w:val="003F1F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F1821BE-1EC5-4E04-8379-40A9D7710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C:\Users\s.burakov\Documents\Личное\Кошкин\Транснефть\ВятГУ 03.dotx</Template>
  <TotalTime>605</TotalTime>
  <Pages>61</Pages>
  <Words>4266</Words>
  <Characters>24322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28531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даниил иванов</cp:lastModifiedBy>
  <cp:revision>70</cp:revision>
  <cp:lastPrinted>2023-10-27T18:24:00Z</cp:lastPrinted>
  <dcterms:created xsi:type="dcterms:W3CDTF">2023-10-27T18:21:00Z</dcterms:created>
  <dcterms:modified xsi:type="dcterms:W3CDTF">2024-10-08T19:57:00Z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